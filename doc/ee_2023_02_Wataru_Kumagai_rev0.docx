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1AFE" w14:textId="54F37D75" w:rsidR="006A1B61" w:rsidRPr="00B13453" w:rsidRDefault="00AA5F45" w:rsidP="0000317B">
      <w:pPr>
        <w:pStyle w:val="1"/>
        <w:numPr>
          <w:ilvl w:val="0"/>
          <w:numId w:val="2"/>
        </w:numPr>
        <w:rPr>
          <w:sz w:val="22"/>
        </w:rPr>
      </w:pPr>
      <w:r w:rsidRPr="000E7132">
        <w:rPr>
          <w:rFonts w:hint="eastAsia"/>
          <w:sz w:val="22"/>
        </w:rPr>
        <w:t>今月の</w:t>
      </w:r>
      <w:r w:rsidR="00B13453">
        <w:rPr>
          <w:rFonts w:hint="eastAsia"/>
          <w:sz w:val="22"/>
        </w:rPr>
        <w:t>担当職務・</w:t>
      </w:r>
      <w:r w:rsidRPr="000E7132">
        <w:rPr>
          <w:rFonts w:hint="eastAsia"/>
          <w:sz w:val="22"/>
        </w:rPr>
        <w:t>目標</w:t>
      </w:r>
      <w:r w:rsidR="008F2D12" w:rsidRPr="00822B6B">
        <w:rPr>
          <w:b/>
          <w:noProof/>
          <w:sz w:val="22"/>
        </w:rPr>
        <mc:AlternateContent>
          <mc:Choice Requires="wpg">
            <w:drawing>
              <wp:anchor distT="0" distB="71755" distL="114300" distR="114300" simplePos="0" relativeHeight="251657216" behindDoc="0" locked="1" layoutInCell="1" allowOverlap="1" wp14:anchorId="6B6BCD20" wp14:editId="21A94761">
                <wp:simplePos x="0" y="0"/>
                <wp:positionH relativeFrom="column">
                  <wp:posOffset>-4445</wp:posOffset>
                </wp:positionH>
                <wp:positionV relativeFrom="page">
                  <wp:posOffset>465455</wp:posOffset>
                </wp:positionV>
                <wp:extent cx="6098540" cy="263525"/>
                <wp:effectExtent l="0" t="0" r="0" b="41275"/>
                <wp:wrapTopAndBottom/>
                <wp:docPr id="1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8540" cy="263525"/>
                          <a:chOff x="1588" y="493"/>
                          <a:chExt cx="9315" cy="415"/>
                        </a:xfrm>
                      </wpg:grpSpPr>
                      <wps:wsp>
                        <wps:cNvPr id="11" name="Line 32"/>
                        <wps:cNvCnPr/>
                        <wps:spPr bwMode="auto">
                          <a:xfrm>
                            <a:off x="1588" y="493"/>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34"/>
                        <wps:cNvCnPr/>
                        <wps:spPr bwMode="auto">
                          <a:xfrm>
                            <a:off x="1593" y="907"/>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pic:pic xmlns:pic="http://schemas.openxmlformats.org/drawingml/2006/picture">
                        <pic:nvPicPr>
                          <pic:cNvPr id="13" name="Picture 35" descr="Blk300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701" y="567"/>
                            <a:ext cx="17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37"/>
                        <wps:cNvSpPr txBox="1">
                          <a:spLocks noChangeArrowheads="1"/>
                        </wps:cNvSpPr>
                        <wps:spPr bwMode="auto">
                          <a:xfrm>
                            <a:off x="3533" y="505"/>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94629" w14:textId="77777777" w:rsidR="004B25D5" w:rsidRDefault="004B25D5">
                              <w:pPr>
                                <w:spacing w:line="320" w:lineRule="atLeast"/>
                                <w:rPr>
                                  <w:color w:val="000000"/>
                                </w:rPr>
                              </w:pPr>
                              <w:bookmarkStart w:id="0" w:name="_Hlk30430393"/>
                              <w:bookmarkEnd w:id="0"/>
                              <w:r>
                                <w:rPr>
                                  <w:rFonts w:ascii="ＭＳ ゴシック" w:eastAsia="ＭＳ ゴシック" w:hint="eastAsia"/>
                                </w:rPr>
                                <w:t xml:space="preserve">        </w:t>
                              </w:r>
                              <w:r>
                                <w:rPr>
                                  <w:szCs w:val="18"/>
                                </w:rPr>
                                <w:t>Confidential outside Yokogawa Group</w:t>
                              </w:r>
                              <w:r>
                                <w:t xml:space="preserve">  </w:t>
                              </w:r>
                              <w:r>
                                <w:rPr>
                                  <w:rFonts w:hint="eastAsia"/>
                                </w:rPr>
                                <w:t xml:space="preserve">  </w:t>
                              </w:r>
                              <w:r>
                                <w:t xml:space="preserve"> </w:t>
                              </w:r>
                              <w:r>
                                <w:rPr>
                                  <w:rFonts w:eastAsia="ＭＳ ゴシック"/>
                                  <w:b/>
                                  <w:sz w:val="22"/>
                                  <w:szCs w:val="22"/>
                                </w:rPr>
                                <w:t xml:space="preserve"> </w:t>
                              </w:r>
                              <w:r>
                                <w:rPr>
                                  <w:rFonts w:eastAsia="ＭＳ ゴシック" w:hint="eastAsia"/>
                                  <w:b/>
                                  <w:sz w:val="22"/>
                                  <w:szCs w:val="22"/>
                                </w:rPr>
                                <w:t>Monthly Report</w:t>
                              </w:r>
                            </w:p>
                            <w:p w14:paraId="12654CD1" w14:textId="77777777" w:rsidR="004B25D5" w:rsidRDefault="004B25D5"/>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BCD20" id="Group 38" o:spid="_x0000_s1026" style="position:absolute;left:0;text-align:left;margin-left:-.35pt;margin-top:36.65pt;width:480.2pt;height:20.75pt;z-index:251657216;mso-wrap-distance-bottom:5.65pt;mso-position-vertical-relative:page" coordorigin="1588,493"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&#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">
                <v:line id="Line 32" o:spid="_x0000_s1027" style="position:absolute;visibility:visible;mso-wrap-style:square" from="1588,493" to="108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34" o:spid="_x0000_s1028" style="position:absolute;visibility:visible;mso-wrap-style:square" from="1593,907" to="1088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alt="Blk300b" style="position:absolute;left:1701;top:567;width:1785;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">
                  <v:imagedata r:id="rId9" o:title="Blk300b"/>
                </v:shape>
                <v:shapetype id="_x0000_t202" coordsize="21600,21600" o:spt="202" path="m,l,21600r21600,l21600,xe">
                  <v:stroke joinstyle="miter"/>
                  <v:path gradientshapeok="t" o:connecttype="rect"/>
                </v:shapetype>
                <v:shape id="Text Box 37" o:spid="_x0000_s1030" type="#_x0000_t202" style="position:absolute;left:3533;top:505;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" stroked="f">
                  <v:fill opacity="0"/>
                  <v:textbox inset="5.85pt,.7pt,5.85pt,.7pt">
                    <w:txbxContent>
                      <w:p w14:paraId="08D94629" w14:textId="77777777" w:rsidR="004B25D5" w:rsidRDefault="004B25D5">
                        <w:pPr>
                          <w:spacing w:line="320" w:lineRule="atLeast"/>
                          <w:rPr>
                            <w:color w:val="000000"/>
                          </w:rPr>
                        </w:pPr>
                        <w:bookmarkStart w:id="1" w:name="_Hlk30430393"/>
                        <w:bookmarkEnd w:id="1"/>
                        <w:r>
                          <w:rPr>
                            <w:rFonts w:ascii="ＭＳ ゴシック" w:eastAsia="ＭＳ ゴシック" w:hint="eastAsia"/>
                          </w:rPr>
                          <w:t xml:space="preserve">        </w:t>
                        </w:r>
                        <w:r>
                          <w:rPr>
                            <w:szCs w:val="18"/>
                          </w:rPr>
                          <w:t>Confidential outside Yokogawa Group</w:t>
                        </w:r>
                        <w:r>
                          <w:t xml:space="preserve">  </w:t>
                        </w:r>
                        <w:r>
                          <w:rPr>
                            <w:rFonts w:hint="eastAsia"/>
                          </w:rPr>
                          <w:t xml:space="preserve">  </w:t>
                        </w:r>
                        <w:r>
                          <w:t xml:space="preserve"> </w:t>
                        </w:r>
                        <w:r>
                          <w:rPr>
                            <w:rFonts w:eastAsia="ＭＳ ゴシック"/>
                            <w:b/>
                            <w:sz w:val="22"/>
                            <w:szCs w:val="22"/>
                          </w:rPr>
                          <w:t xml:space="preserve"> </w:t>
                        </w:r>
                        <w:r>
                          <w:rPr>
                            <w:rFonts w:eastAsia="ＭＳ ゴシック" w:hint="eastAsia"/>
                            <w:b/>
                            <w:sz w:val="22"/>
                            <w:szCs w:val="22"/>
                          </w:rPr>
                          <w:t>Monthly Report</w:t>
                        </w:r>
                      </w:p>
                      <w:p w14:paraId="12654CD1" w14:textId="77777777" w:rsidR="004B25D5" w:rsidRDefault="004B25D5"/>
                    </w:txbxContent>
                  </v:textbox>
                </v:shape>
                <w10:wrap type="topAndBottom" anchory="page"/>
                <w10:anchorlock/>
              </v:group>
            </w:pict>
          </mc:Fallback>
        </mc:AlternateContent>
      </w:r>
      <w:r w:rsidR="008F2D12" w:rsidRPr="00822B6B">
        <w:rPr>
          <w:b/>
          <w:noProof/>
          <w:sz w:val="22"/>
        </w:rPr>
        <mc:AlternateContent>
          <mc:Choice Requires="wps">
            <w:drawing>
              <wp:anchor distT="0" distB="0" distL="114300" distR="114300" simplePos="0" relativeHeight="251656192" behindDoc="0" locked="1" layoutInCell="0" allowOverlap="1" wp14:anchorId="45664487" wp14:editId="3153BE93">
                <wp:simplePos x="0" y="0"/>
                <wp:positionH relativeFrom="page">
                  <wp:posOffset>1047115</wp:posOffset>
                </wp:positionH>
                <wp:positionV relativeFrom="page">
                  <wp:posOffset>10241280</wp:posOffset>
                </wp:positionV>
                <wp:extent cx="1168400" cy="179705"/>
                <wp:effectExtent l="0" t="0" r="0" b="0"/>
                <wp:wrapNone/>
                <wp:docPr id="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97CA00"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4487" id="Text Box 29" o:spid="_x0000_s1031" type="#_x0000_t202" style="position:absolute;left:0;text-align:left;margin-left:82.45pt;margin-top:806.4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" o:allowincell="f" stroked="f">
                <v:textbox inset="0,0,0,0">
                  <w:txbxContent>
                    <w:p w14:paraId="0597CA00"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w10:anchorlock/>
              </v:shape>
            </w:pict>
          </mc:Fallback>
        </mc:AlternateContent>
      </w:r>
    </w:p>
    <w:p w14:paraId="5BCB4722" w14:textId="5F95ADF8" w:rsidR="00565805" w:rsidRDefault="00874832" w:rsidP="00565805">
      <w:pPr>
        <w:pStyle w:val="a"/>
        <w:ind w:left="423" w:firstLineChars="0" w:hanging="423"/>
        <w:rPr>
          <w:rFonts w:asciiTheme="minorHAnsi" w:hAnsiTheme="minorHAnsi"/>
          <w:sz w:val="18"/>
          <w:szCs w:val="20"/>
        </w:rPr>
      </w:pPr>
      <w:r>
        <w:rPr>
          <w:rFonts w:asciiTheme="minorHAnsi" w:hAnsiTheme="minorHAnsi" w:hint="eastAsia"/>
          <w:sz w:val="18"/>
          <w:szCs w:val="20"/>
        </w:rPr>
        <w:t>旧</w:t>
      </w:r>
      <w:r w:rsidR="00565805">
        <w:rPr>
          <w:rFonts w:asciiTheme="minorHAnsi" w:hAnsiTheme="minorHAnsi" w:hint="eastAsia"/>
          <w:sz w:val="18"/>
          <w:szCs w:val="20"/>
        </w:rPr>
        <w:t>人工酵素設計</w:t>
      </w:r>
      <w:r w:rsidR="00565805">
        <w:rPr>
          <w:rFonts w:asciiTheme="minorHAnsi" w:hAnsiTheme="minorHAnsi" w:hint="eastAsia"/>
          <w:sz w:val="18"/>
          <w:szCs w:val="20"/>
        </w:rPr>
        <w:t xml:space="preserve"> </w:t>
      </w:r>
      <w:r>
        <w:rPr>
          <w:rFonts w:asciiTheme="minorHAnsi" w:hAnsiTheme="minorHAnsi" w:hint="eastAsia"/>
          <w:sz w:val="18"/>
          <w:szCs w:val="20"/>
        </w:rPr>
        <w:t>調査</w:t>
      </w:r>
      <w:r w:rsidR="006535C7">
        <w:rPr>
          <w:rFonts w:asciiTheme="minorHAnsi" w:hAnsiTheme="minorHAnsi" w:hint="eastAsia"/>
          <w:sz w:val="18"/>
          <w:szCs w:val="20"/>
        </w:rPr>
        <w:t>活動</w:t>
      </w:r>
    </w:p>
    <w:p w14:paraId="39207742" w14:textId="3EDEB0E7" w:rsidR="005F08EC" w:rsidRDefault="001D1C3B" w:rsidP="00C91499">
      <w:pPr>
        <w:pStyle w:val="a"/>
        <w:ind w:left="423" w:firstLineChars="0" w:hanging="423"/>
        <w:rPr>
          <w:rFonts w:asciiTheme="minorHAnsi" w:hAnsiTheme="minorHAnsi"/>
          <w:sz w:val="18"/>
          <w:szCs w:val="20"/>
        </w:rPr>
      </w:pPr>
      <w:r>
        <w:rPr>
          <w:rFonts w:asciiTheme="minorHAnsi" w:hAnsiTheme="minorHAnsi" w:hint="eastAsia"/>
          <w:sz w:val="18"/>
          <w:szCs w:val="20"/>
        </w:rPr>
        <w:t>連携最適化テーマの最適化技術</w:t>
      </w:r>
      <w:r>
        <w:rPr>
          <w:rFonts w:asciiTheme="minorHAnsi" w:hAnsiTheme="minorHAnsi" w:hint="eastAsia"/>
          <w:sz w:val="18"/>
          <w:szCs w:val="20"/>
        </w:rPr>
        <w:t xml:space="preserve"> </w:t>
      </w:r>
      <w:r>
        <w:rPr>
          <w:rFonts w:asciiTheme="minorHAnsi" w:hAnsiTheme="minorHAnsi" w:hint="eastAsia"/>
          <w:sz w:val="18"/>
          <w:szCs w:val="20"/>
        </w:rPr>
        <w:t>技術検証</w:t>
      </w:r>
    </w:p>
    <w:p w14:paraId="00357639" w14:textId="54FA5982" w:rsidR="000B1F05" w:rsidRPr="000B1F05" w:rsidRDefault="000B1F05" w:rsidP="000B1F05">
      <w:pPr>
        <w:pStyle w:val="a"/>
        <w:ind w:left="423" w:firstLineChars="0" w:hanging="423"/>
        <w:rPr>
          <w:rFonts w:asciiTheme="minorHAnsi" w:hAnsiTheme="minorHAnsi"/>
          <w:sz w:val="18"/>
          <w:szCs w:val="20"/>
        </w:rPr>
      </w:pPr>
      <w:r>
        <w:rPr>
          <w:rFonts w:asciiTheme="minorHAnsi" w:hAnsiTheme="minorHAnsi" w:hint="eastAsia"/>
          <w:sz w:val="18"/>
          <w:szCs w:val="20"/>
        </w:rPr>
        <w:t>米国再生水</w:t>
      </w:r>
      <w:r>
        <w:rPr>
          <w:rFonts w:asciiTheme="minorHAnsi" w:hAnsiTheme="minorHAnsi"/>
          <w:sz w:val="18"/>
          <w:szCs w:val="20"/>
        </w:rPr>
        <w:t>NAWI</w:t>
      </w:r>
      <w:r>
        <w:rPr>
          <w:rFonts w:asciiTheme="minorHAnsi" w:hAnsiTheme="minorHAnsi" w:hint="eastAsia"/>
          <w:sz w:val="18"/>
          <w:szCs w:val="20"/>
        </w:rPr>
        <w:t xml:space="preserve"> </w:t>
      </w:r>
      <w:r>
        <w:rPr>
          <w:rFonts w:asciiTheme="minorHAnsi" w:hAnsiTheme="minorHAnsi"/>
          <w:sz w:val="18"/>
          <w:szCs w:val="20"/>
        </w:rPr>
        <w:t>RO</w:t>
      </w:r>
      <w:r>
        <w:rPr>
          <w:rFonts w:asciiTheme="minorHAnsi" w:hAnsiTheme="minorHAnsi" w:hint="eastAsia"/>
          <w:sz w:val="18"/>
          <w:szCs w:val="20"/>
        </w:rPr>
        <w:t>膜解析・最適化</w:t>
      </w:r>
      <w:r>
        <w:rPr>
          <w:rFonts w:asciiTheme="minorHAnsi" w:hAnsiTheme="minorHAnsi" w:hint="eastAsia"/>
          <w:sz w:val="18"/>
          <w:szCs w:val="20"/>
        </w:rPr>
        <w:t>F</w:t>
      </w:r>
      <w:r>
        <w:rPr>
          <w:rFonts w:asciiTheme="minorHAnsi" w:hAnsiTheme="minorHAnsi"/>
          <w:sz w:val="18"/>
          <w:szCs w:val="20"/>
        </w:rPr>
        <w:t>S</w:t>
      </w:r>
    </w:p>
    <w:p w14:paraId="482815DF" w14:textId="2F66CB14" w:rsidR="00121364" w:rsidRPr="00121364" w:rsidRDefault="00121364" w:rsidP="00121364">
      <w:pPr>
        <w:pStyle w:val="a"/>
        <w:ind w:left="423" w:firstLineChars="0" w:hanging="423"/>
        <w:rPr>
          <w:rFonts w:asciiTheme="minorHAnsi" w:hAnsiTheme="minorHAnsi"/>
          <w:sz w:val="18"/>
          <w:szCs w:val="20"/>
        </w:rPr>
      </w:pPr>
      <w:r>
        <w:rPr>
          <w:rFonts w:asciiTheme="minorHAnsi" w:hAnsiTheme="minorHAnsi" w:hint="eastAsia"/>
          <w:sz w:val="18"/>
          <w:szCs w:val="20"/>
        </w:rPr>
        <w:t>予測</w:t>
      </w:r>
      <w:r>
        <w:rPr>
          <w:rFonts w:asciiTheme="minorHAnsi" w:hAnsiTheme="minorHAnsi" w:hint="eastAsia"/>
          <w:sz w:val="18"/>
          <w:szCs w:val="20"/>
        </w:rPr>
        <w:t>F</w:t>
      </w:r>
      <w:r>
        <w:rPr>
          <w:rFonts w:asciiTheme="minorHAnsi" w:hAnsiTheme="minorHAnsi"/>
          <w:sz w:val="18"/>
          <w:szCs w:val="20"/>
        </w:rPr>
        <w:t>S</w:t>
      </w:r>
      <w:r>
        <w:rPr>
          <w:rFonts w:asciiTheme="minorHAnsi" w:hAnsiTheme="minorHAnsi" w:hint="eastAsia"/>
          <w:sz w:val="18"/>
          <w:szCs w:val="20"/>
        </w:rPr>
        <w:t>のためのツール開発</w:t>
      </w:r>
    </w:p>
    <w:p w14:paraId="2D8BF765" w14:textId="77777777" w:rsidR="00180E24" w:rsidRPr="000E7132" w:rsidRDefault="003355EC" w:rsidP="0000317B">
      <w:pPr>
        <w:pStyle w:val="1"/>
        <w:numPr>
          <w:ilvl w:val="0"/>
          <w:numId w:val="2"/>
        </w:numPr>
        <w:spacing w:before="60"/>
        <w:rPr>
          <w:sz w:val="22"/>
        </w:rPr>
      </w:pPr>
      <w:r w:rsidRPr="000E7132">
        <w:rPr>
          <w:rFonts w:hint="eastAsia"/>
          <w:sz w:val="22"/>
        </w:rPr>
        <w:t>今月の</w:t>
      </w:r>
      <w:r w:rsidR="00180E24" w:rsidRPr="000E7132">
        <w:rPr>
          <w:rFonts w:hint="eastAsia"/>
          <w:sz w:val="22"/>
        </w:rPr>
        <w:t>成果・結果</w:t>
      </w:r>
    </w:p>
    <w:p w14:paraId="4195CDEF" w14:textId="19D0CAA4" w:rsidR="0008018A" w:rsidRPr="00C139CC" w:rsidRDefault="00EB0458" w:rsidP="00C139CC">
      <w:pPr>
        <w:pStyle w:val="2"/>
        <w:ind w:leftChars="0" w:right="211"/>
        <w:rPr>
          <w:rFonts w:asciiTheme="minorHAnsi" w:hAnsiTheme="minorHAnsi"/>
          <w:sz w:val="20"/>
        </w:rPr>
      </w:pPr>
      <w:r w:rsidRPr="00F84DDE">
        <w:rPr>
          <w:rFonts w:ascii="Times New Roman" w:hAnsi="Times New Roman" w:cs="Times New Roman"/>
          <w:sz w:val="20"/>
        </w:rPr>
        <w:t>2.</w:t>
      </w:r>
      <w:r w:rsidR="006B49B1">
        <w:rPr>
          <w:rFonts w:ascii="Times New Roman" w:hAnsi="Times New Roman" w:cs="Times New Roman"/>
          <w:sz w:val="20"/>
        </w:rPr>
        <w:t>1</w:t>
      </w:r>
      <w:r w:rsidRPr="00F84DDE">
        <w:rPr>
          <w:rFonts w:ascii="Times New Roman" w:hAnsi="Times New Roman" w:cs="Times New Roman"/>
          <w:sz w:val="20"/>
        </w:rPr>
        <w:t xml:space="preserve">　</w:t>
      </w:r>
      <w:r w:rsidRPr="00F84DDE">
        <w:rPr>
          <w:rFonts w:ascii="Times New Roman" w:hAnsi="Times New Roman" w:cs="Times New Roman"/>
          <w:sz w:val="20"/>
        </w:rPr>
        <w:t xml:space="preserve"> </w:t>
      </w:r>
      <w:r w:rsidR="00874832">
        <w:rPr>
          <w:rFonts w:ascii="Times New Roman" w:hAnsi="Times New Roman" w:cs="Times New Roman" w:hint="eastAsia"/>
          <w:sz w:val="20"/>
        </w:rPr>
        <w:t>旧</w:t>
      </w:r>
      <w:r>
        <w:rPr>
          <w:rFonts w:asciiTheme="minorHAnsi" w:hAnsiTheme="minorHAnsi" w:hint="eastAsia"/>
          <w:sz w:val="20"/>
        </w:rPr>
        <w:t>人工酵素設計</w:t>
      </w:r>
      <w:r>
        <w:rPr>
          <w:rFonts w:asciiTheme="minorHAnsi" w:hAnsiTheme="minorHAnsi" w:hint="eastAsia"/>
          <w:sz w:val="20"/>
        </w:rPr>
        <w:t xml:space="preserve"> </w:t>
      </w:r>
      <w:r w:rsidR="00874832">
        <w:rPr>
          <w:rFonts w:asciiTheme="minorHAnsi" w:hAnsiTheme="minorHAnsi" w:hint="eastAsia"/>
          <w:sz w:val="20"/>
        </w:rPr>
        <w:t>調査</w:t>
      </w:r>
      <w:r w:rsidR="006535C7">
        <w:rPr>
          <w:rFonts w:asciiTheme="minorHAnsi" w:hAnsiTheme="minorHAnsi" w:hint="eastAsia"/>
          <w:sz w:val="20"/>
        </w:rPr>
        <w:t>活動</w:t>
      </w:r>
    </w:p>
    <w:p w14:paraId="0FDD8DCE" w14:textId="6D66EAE3" w:rsidR="0008018A" w:rsidRPr="00A95E63" w:rsidRDefault="0008018A" w:rsidP="00A95E63">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1.1</w:t>
      </w:r>
      <w:r w:rsidRPr="00F84DDE">
        <w:rPr>
          <w:rFonts w:ascii="Times New Roman" w:hAnsi="Times New Roman" w:cs="Times New Roman"/>
          <w:sz w:val="20"/>
        </w:rPr>
        <w:t xml:space="preserve">　</w:t>
      </w:r>
      <w:r>
        <w:rPr>
          <w:rFonts w:ascii="Times New Roman" w:hAnsi="Times New Roman" w:cs="Times New Roman" w:hint="eastAsia"/>
          <w:sz w:val="20"/>
        </w:rPr>
        <w:t>チーム全体</w:t>
      </w:r>
    </w:p>
    <w:p w14:paraId="25056317" w14:textId="0C412D5E" w:rsidR="0008018A" w:rsidRDefault="0008018A" w:rsidP="0008018A">
      <w:pPr>
        <w:ind w:firstLineChars="100" w:firstLine="181"/>
        <w:rPr>
          <w:rFonts w:asciiTheme="minorHAnsi" w:hAnsiTheme="minorHAnsi"/>
          <w:sz w:val="18"/>
          <w:szCs w:val="20"/>
        </w:rPr>
      </w:pPr>
      <w:r>
        <w:rPr>
          <w:rFonts w:ascii="Times New Roman" w:hAnsi="Times New Roman" w:cs="Times New Roman" w:hint="eastAsia"/>
          <w:sz w:val="18"/>
        </w:rPr>
        <w:t>チーム全体のサマリは下記の通りである。</w:t>
      </w:r>
    </w:p>
    <w:p w14:paraId="733BB891" w14:textId="1E4A9CB4" w:rsidR="00C139CC" w:rsidRDefault="0008018A" w:rsidP="00C139CC">
      <w:pPr>
        <w:pStyle w:val="a"/>
        <w:ind w:left="423" w:firstLineChars="0" w:hanging="423"/>
        <w:rPr>
          <w:rFonts w:asciiTheme="minorHAnsi" w:hAnsiTheme="minorHAnsi"/>
          <w:sz w:val="18"/>
          <w:szCs w:val="20"/>
        </w:rPr>
      </w:pPr>
      <w:r>
        <w:rPr>
          <w:rFonts w:asciiTheme="minorHAnsi" w:hAnsiTheme="minorHAnsi" w:hint="eastAsia"/>
          <w:sz w:val="18"/>
          <w:szCs w:val="20"/>
        </w:rPr>
        <w:t>次期テーマに向けた調査</w:t>
      </w:r>
      <w:r w:rsidR="001A741B">
        <w:rPr>
          <w:rFonts w:asciiTheme="minorHAnsi" w:hAnsiTheme="minorHAnsi" w:hint="eastAsia"/>
          <w:sz w:val="18"/>
          <w:szCs w:val="20"/>
        </w:rPr>
        <w:t>活動</w:t>
      </w:r>
    </w:p>
    <w:p w14:paraId="276F7151" w14:textId="0C3FF18B" w:rsidR="00C15818" w:rsidRPr="00C15818" w:rsidRDefault="00C45064" w:rsidP="00C15818">
      <w:pPr>
        <w:pStyle w:val="a"/>
        <w:numPr>
          <w:ilvl w:val="0"/>
          <w:numId w:val="18"/>
        </w:numPr>
        <w:ind w:firstLineChars="0"/>
        <w:rPr>
          <w:rFonts w:asciiTheme="minorHAnsi" w:hAnsiTheme="minorHAnsi"/>
          <w:sz w:val="18"/>
          <w:szCs w:val="20"/>
        </w:rPr>
      </w:pPr>
      <w:r w:rsidRPr="00822B6B">
        <w:rPr>
          <w:b/>
          <w:noProof/>
          <w:sz w:val="22"/>
        </w:rPr>
        <mc:AlternateContent>
          <mc:Choice Requires="wps">
            <w:drawing>
              <wp:anchor distT="36195" distB="0" distL="114300" distR="114300" simplePos="0" relativeHeight="251655168" behindDoc="0" locked="1" layoutInCell="1" allowOverlap="1" wp14:anchorId="7624065D" wp14:editId="36A061AB">
                <wp:simplePos x="0" y="0"/>
                <wp:positionH relativeFrom="margin">
                  <wp:posOffset>5715</wp:posOffset>
                </wp:positionH>
                <wp:positionV relativeFrom="page">
                  <wp:posOffset>9462135</wp:posOffset>
                </wp:positionV>
                <wp:extent cx="6137910" cy="358775"/>
                <wp:effectExtent l="0" t="0" r="15240" b="3175"/>
                <wp:wrapTopAndBottom/>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358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607"/>
                              <w:gridCol w:w="1616"/>
                              <w:gridCol w:w="1021"/>
                              <w:gridCol w:w="538"/>
                              <w:gridCol w:w="705"/>
                              <w:gridCol w:w="1247"/>
                              <w:gridCol w:w="643"/>
                              <w:gridCol w:w="1247"/>
                              <w:gridCol w:w="777"/>
                              <w:gridCol w:w="1205"/>
                            </w:tblGrid>
                            <w:tr w:rsidR="004B25D5" w14:paraId="39C47897" w14:textId="77777777" w:rsidTr="00EA47D7">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3D5830F" w14:textId="77777777" w:rsidR="004B25D5" w:rsidRDefault="004B25D5" w:rsidP="000F4F26">
                                  <w:pPr>
                                    <w:spacing w:line="160" w:lineRule="exact"/>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6111C4E4" w14:textId="2D927716" w:rsidR="004B25D5" w:rsidRDefault="004B25D5" w:rsidP="005218FF">
                                  <w:pPr>
                                    <w:spacing w:line="240" w:lineRule="atLeast"/>
                                    <w:jc w:val="center"/>
                                  </w:pPr>
                                  <w:r>
                                    <w:rPr>
                                      <w:rFonts w:hint="eastAsia"/>
                                      <w:sz w:val="18"/>
                                    </w:rPr>
                                    <w:t>20</w:t>
                                  </w:r>
                                  <w:r>
                                    <w:rPr>
                                      <w:sz w:val="18"/>
                                    </w:rPr>
                                    <w:t>2</w:t>
                                  </w:r>
                                  <w:r w:rsidR="00244B79">
                                    <w:rPr>
                                      <w:sz w:val="18"/>
                                    </w:rPr>
                                    <w:t>3</w:t>
                                  </w:r>
                                  <w:r w:rsidRPr="003355EC">
                                    <w:rPr>
                                      <w:rFonts w:hint="eastAsia"/>
                                      <w:sz w:val="18"/>
                                    </w:rPr>
                                    <w:t>/</w:t>
                                  </w:r>
                                  <w:r w:rsidR="00982C7E">
                                    <w:rPr>
                                      <w:sz w:val="18"/>
                                    </w:rPr>
                                    <w:t>2</w:t>
                                  </w:r>
                                  <w:r>
                                    <w:rPr>
                                      <w:sz w:val="18"/>
                                    </w:rPr>
                                    <w:t>/</w:t>
                                  </w:r>
                                  <w:r w:rsidR="00982C7E">
                                    <w:rPr>
                                      <w:sz w:val="18"/>
                                    </w:rPr>
                                    <w:t>17</w:t>
                                  </w:r>
                                </w:p>
                              </w:tc>
                              <w:tc>
                                <w:tcPr>
                                  <w:tcW w:w="1021" w:type="dxa"/>
                                  <w:tcBorders>
                                    <w:top w:val="single" w:sz="6" w:space="0" w:color="auto"/>
                                    <w:left w:val="single" w:sz="6" w:space="0" w:color="auto"/>
                                    <w:bottom w:val="single" w:sz="6" w:space="0" w:color="auto"/>
                                  </w:tcBorders>
                                  <w:shd w:val="clear" w:color="auto" w:fill="auto"/>
                                  <w:vAlign w:val="center"/>
                                </w:tcPr>
                                <w:p w14:paraId="01BB5525" w14:textId="77777777" w:rsidR="004B25D5" w:rsidRDefault="004B25D5" w:rsidP="000F4F26">
                                  <w:pPr>
                                    <w:spacing w:line="160" w:lineRule="exact"/>
                                  </w:pPr>
                                  <w:r w:rsidRPr="000F4F26">
                                    <w:rPr>
                                      <w:rFonts w:hint="eastAsia"/>
                                      <w:sz w:val="14"/>
                                    </w:rPr>
                                    <w:t>Description</w:t>
                                  </w:r>
                                </w:p>
                              </w:tc>
                              <w:tc>
                                <w:tcPr>
                                  <w:tcW w:w="6362" w:type="dxa"/>
                                  <w:gridSpan w:val="7"/>
                                  <w:tcBorders>
                                    <w:top w:val="single" w:sz="6" w:space="0" w:color="auto"/>
                                    <w:bottom w:val="single" w:sz="6" w:space="0" w:color="auto"/>
                                    <w:right w:val="single" w:sz="6" w:space="0" w:color="auto"/>
                                  </w:tcBorders>
                                  <w:shd w:val="clear" w:color="auto" w:fill="auto"/>
                                  <w:vAlign w:val="center"/>
                                </w:tcPr>
                                <w:p w14:paraId="0ABE18A7" w14:textId="77777777" w:rsidR="004B25D5" w:rsidRDefault="004B25D5" w:rsidP="000F4F26">
                                  <w:pPr>
                                    <w:spacing w:line="240" w:lineRule="atLeast"/>
                                    <w:jc w:val="center"/>
                                  </w:pPr>
                                  <w:r w:rsidRPr="003355EC">
                                    <w:rPr>
                                      <w:rFonts w:hint="eastAsia"/>
                                      <w:sz w:val="18"/>
                                    </w:rPr>
                                    <w:t>新規作成</w:t>
                                  </w:r>
                                </w:p>
                              </w:tc>
                            </w:tr>
                            <w:tr w:rsidR="004B25D5" w14:paraId="7B33CFFD"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415312FC" w14:textId="77777777" w:rsidR="004B25D5" w:rsidRDefault="004B25D5" w:rsidP="000F4F26">
                                  <w:pPr>
                                    <w:spacing w:line="160" w:lineRule="exact"/>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2B0C2BCF" w14:textId="77777777" w:rsidR="004B25D5" w:rsidRPr="00BC4FFC" w:rsidRDefault="004B25D5" w:rsidP="00AF6AFC">
                                  <w:pPr>
                                    <w:spacing w:line="240" w:lineRule="atLeast"/>
                                    <w:jc w:val="center"/>
                                    <w:rPr>
                                      <w:szCs w:val="18"/>
                                    </w:rPr>
                                  </w:pPr>
                                  <w:r w:rsidRPr="003355EC">
                                    <w:rPr>
                                      <w:rFonts w:hint="eastAsia"/>
                                      <w:sz w:val="18"/>
                                      <w:szCs w:val="18"/>
                                    </w:rPr>
                                    <w:t xml:space="preserve">MK本部 INV </w:t>
                                  </w:r>
                                  <w:r>
                                    <w:rPr>
                                      <w:rFonts w:hint="eastAsia"/>
                                      <w:sz w:val="18"/>
                                      <w:szCs w:val="18"/>
                                    </w:rPr>
                                    <w:t>プロジェクトデザイン</w:t>
                                  </w:r>
                                  <w:r w:rsidRPr="003355EC">
                                    <w:rPr>
                                      <w:rFonts w:hint="eastAsia"/>
                                      <w:sz w:val="18"/>
                                      <w:szCs w:val="18"/>
                                    </w:rPr>
                                    <w:t>部</w:t>
                                  </w:r>
                                </w:p>
                              </w:tc>
                              <w:tc>
                                <w:tcPr>
                                  <w:tcW w:w="705" w:type="dxa"/>
                                  <w:tcBorders>
                                    <w:top w:val="single" w:sz="6" w:space="0" w:color="auto"/>
                                    <w:left w:val="single" w:sz="6" w:space="0" w:color="auto"/>
                                    <w:bottom w:val="single" w:sz="6" w:space="0" w:color="auto"/>
                                  </w:tcBorders>
                                  <w:shd w:val="clear" w:color="auto" w:fill="auto"/>
                                  <w:vAlign w:val="center"/>
                                </w:tcPr>
                                <w:p w14:paraId="0CF96B03" w14:textId="77777777" w:rsidR="004B25D5" w:rsidRDefault="004B25D5" w:rsidP="000F4F26">
                                  <w:pPr>
                                    <w:spacing w:line="160" w:lineRule="exact"/>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578AF827" w14:textId="77777777" w:rsidR="004B25D5" w:rsidRPr="000F4F26" w:rsidRDefault="004B25D5" w:rsidP="0039751D">
                                  <w:pPr>
                                    <w:spacing w:line="240" w:lineRule="atLeast"/>
                                    <w:jc w:val="center"/>
                                    <w:rPr>
                                      <w:szCs w:val="18"/>
                                    </w:rPr>
                                  </w:pPr>
                                  <w:r w:rsidRPr="003355EC">
                                    <w:rPr>
                                      <w:rFonts w:hint="eastAsia"/>
                                      <w:sz w:val="18"/>
                                      <w:szCs w:val="18"/>
                                    </w:rPr>
                                    <w:t>熊谷 渉</w:t>
                                  </w:r>
                                </w:p>
                              </w:tc>
                              <w:tc>
                                <w:tcPr>
                                  <w:tcW w:w="643" w:type="dxa"/>
                                  <w:tcBorders>
                                    <w:top w:val="single" w:sz="6" w:space="0" w:color="auto"/>
                                    <w:left w:val="single" w:sz="6" w:space="0" w:color="auto"/>
                                    <w:bottom w:val="single" w:sz="6" w:space="0" w:color="auto"/>
                                  </w:tcBorders>
                                  <w:shd w:val="clear" w:color="auto" w:fill="auto"/>
                                  <w:vAlign w:val="center"/>
                                </w:tcPr>
                                <w:p w14:paraId="095ED480" w14:textId="77777777" w:rsidR="004B25D5" w:rsidRDefault="004B25D5" w:rsidP="000F4F26">
                                  <w:pPr>
                                    <w:spacing w:line="160" w:lineRule="exact"/>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160AEE4C" w14:textId="77777777" w:rsidR="004B25D5" w:rsidRPr="003355EC" w:rsidRDefault="004B25D5" w:rsidP="0039751D">
                                  <w:pPr>
                                    <w:spacing w:line="240" w:lineRule="atLeast"/>
                                    <w:jc w:val="center"/>
                                    <w:rPr>
                                      <w:sz w:val="18"/>
                                      <w:szCs w:val="18"/>
                                    </w:rPr>
                                  </w:pPr>
                                  <w:r>
                                    <w:rPr>
                                      <w:rFonts w:hint="eastAsia"/>
                                      <w:sz w:val="18"/>
                                      <w:szCs w:val="18"/>
                                    </w:rPr>
                                    <w:t>鎌田 健一</w:t>
                                  </w:r>
                                </w:p>
                              </w:tc>
                              <w:tc>
                                <w:tcPr>
                                  <w:tcW w:w="777" w:type="dxa"/>
                                  <w:tcBorders>
                                    <w:top w:val="single" w:sz="6" w:space="0" w:color="auto"/>
                                    <w:left w:val="single" w:sz="6" w:space="0" w:color="auto"/>
                                    <w:bottom w:val="single" w:sz="6" w:space="0" w:color="auto"/>
                                  </w:tcBorders>
                                  <w:shd w:val="clear" w:color="auto" w:fill="auto"/>
                                  <w:vAlign w:val="center"/>
                                </w:tcPr>
                                <w:p w14:paraId="3C648B23" w14:textId="77777777" w:rsidR="004B25D5" w:rsidRPr="000F4F26" w:rsidRDefault="004B25D5" w:rsidP="000F4F26">
                                  <w:pPr>
                                    <w:spacing w:line="160" w:lineRule="exact"/>
                                    <w:rPr>
                                      <w:spacing w:val="-10"/>
                                      <w:szCs w:val="14"/>
                                    </w:rPr>
                                  </w:pPr>
                                  <w:r w:rsidRPr="000F4F26">
                                    <w:rPr>
                                      <w:rFonts w:hint="eastAsia"/>
                                      <w:spacing w:val="-10"/>
                                      <w:sz w:val="14"/>
                                      <w:szCs w:val="14"/>
                                    </w:rPr>
                                    <w:t>Approval</w:t>
                                  </w:r>
                                </w:p>
                              </w:tc>
                              <w:tc>
                                <w:tcPr>
                                  <w:tcW w:w="1205" w:type="dxa"/>
                                  <w:tcBorders>
                                    <w:top w:val="single" w:sz="6" w:space="0" w:color="auto"/>
                                    <w:bottom w:val="single" w:sz="6" w:space="0" w:color="auto"/>
                                    <w:right w:val="single" w:sz="6" w:space="0" w:color="auto"/>
                                  </w:tcBorders>
                                  <w:shd w:val="clear" w:color="auto" w:fill="auto"/>
                                  <w:vAlign w:val="center"/>
                                </w:tcPr>
                                <w:p w14:paraId="783A9A06" w14:textId="77777777" w:rsidR="004B25D5" w:rsidRPr="000F4F26" w:rsidRDefault="004B25D5" w:rsidP="0039751D">
                                  <w:pPr>
                                    <w:spacing w:line="240" w:lineRule="atLeast"/>
                                    <w:jc w:val="center"/>
                                    <w:rPr>
                                      <w:szCs w:val="18"/>
                                    </w:rPr>
                                  </w:pPr>
                                  <w:r>
                                    <w:rPr>
                                      <w:rFonts w:hint="eastAsia"/>
                                      <w:sz w:val="18"/>
                                      <w:szCs w:val="18"/>
                                    </w:rPr>
                                    <w:t>鎌田</w:t>
                                  </w:r>
                                  <w:r w:rsidRPr="003355EC">
                                    <w:rPr>
                                      <w:rFonts w:hint="eastAsia"/>
                                      <w:sz w:val="18"/>
                                      <w:szCs w:val="18"/>
                                    </w:rPr>
                                    <w:t xml:space="preserve"> </w:t>
                                  </w:r>
                                  <w:r>
                                    <w:rPr>
                                      <w:rFonts w:hint="eastAsia"/>
                                      <w:sz w:val="18"/>
                                      <w:szCs w:val="18"/>
                                    </w:rPr>
                                    <w:t>健一</w:t>
                                  </w:r>
                                </w:p>
                              </w:tc>
                            </w:tr>
                            <w:tr w:rsidR="004B25D5" w14:paraId="4AAECFD1"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DBF07D6" w14:textId="77777777" w:rsidR="004B25D5" w:rsidRPr="000F4F26" w:rsidRDefault="004B25D5" w:rsidP="000F4F26">
                                  <w:pPr>
                                    <w:spacing w:line="160" w:lineRule="exact"/>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749C5802" w14:textId="77777777" w:rsidR="004B25D5" w:rsidRDefault="004B25D5"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2CE93891"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0A2BE5A0" w14:textId="77777777" w:rsidR="004B25D5" w:rsidRDefault="004B25D5"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5114E186"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291CA693" w14:textId="77777777" w:rsidR="004B25D5" w:rsidRDefault="004B25D5"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4B2F2786" w14:textId="77777777" w:rsidR="004B25D5" w:rsidRPr="000F4F26" w:rsidRDefault="004B25D5" w:rsidP="000F4F26">
                                  <w:pPr>
                                    <w:spacing w:line="160" w:lineRule="exact"/>
                                    <w:rPr>
                                      <w:spacing w:val="-10"/>
                                      <w:sz w:val="14"/>
                                      <w:szCs w:val="14"/>
                                    </w:rPr>
                                  </w:pPr>
                                </w:p>
                              </w:tc>
                              <w:tc>
                                <w:tcPr>
                                  <w:tcW w:w="1205" w:type="dxa"/>
                                  <w:tcBorders>
                                    <w:top w:val="single" w:sz="6" w:space="0" w:color="auto"/>
                                    <w:bottom w:val="single" w:sz="6" w:space="0" w:color="auto"/>
                                    <w:right w:val="single" w:sz="6" w:space="0" w:color="auto"/>
                                  </w:tcBorders>
                                  <w:shd w:val="clear" w:color="auto" w:fill="auto"/>
                                  <w:vAlign w:val="center"/>
                                </w:tcPr>
                                <w:p w14:paraId="6B0C1C83" w14:textId="77777777" w:rsidR="004B25D5" w:rsidRDefault="004B25D5" w:rsidP="000F4F26">
                                  <w:pPr>
                                    <w:spacing w:line="240" w:lineRule="atLeast"/>
                                  </w:pPr>
                                </w:p>
                              </w:tc>
                            </w:tr>
                            <w:tr w:rsidR="004B25D5" w14:paraId="28178903"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2F675314" w14:textId="77777777" w:rsidR="004B25D5" w:rsidRPr="000F4F26" w:rsidRDefault="004B25D5" w:rsidP="000F4F26">
                                  <w:pPr>
                                    <w:spacing w:line="160" w:lineRule="exact"/>
                                    <w:rPr>
                                      <w:sz w:val="14"/>
                                    </w:rPr>
                                  </w:pPr>
                                </w:p>
                              </w:tc>
                              <w:tc>
                                <w:tcPr>
                                  <w:tcW w:w="3175" w:type="dxa"/>
                                  <w:gridSpan w:val="3"/>
                                  <w:tcBorders>
                                    <w:top w:val="single" w:sz="6" w:space="0" w:color="auto"/>
                                    <w:right w:val="single" w:sz="6" w:space="0" w:color="auto"/>
                                  </w:tcBorders>
                                  <w:shd w:val="clear" w:color="auto" w:fill="auto"/>
                                  <w:vAlign w:val="center"/>
                                </w:tcPr>
                                <w:p w14:paraId="29EAEB0D" w14:textId="77777777" w:rsidR="004B25D5" w:rsidRDefault="004B25D5"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344821D2"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4E4655CC" w14:textId="77777777" w:rsidR="004B25D5" w:rsidRDefault="004B25D5" w:rsidP="000F4F26">
                                  <w:pPr>
                                    <w:spacing w:line="240" w:lineRule="atLeast"/>
                                  </w:pPr>
                                </w:p>
                              </w:tc>
                              <w:tc>
                                <w:tcPr>
                                  <w:tcW w:w="643" w:type="dxa"/>
                                  <w:tcBorders>
                                    <w:top w:val="single" w:sz="6" w:space="0" w:color="auto"/>
                                    <w:left w:val="single" w:sz="6" w:space="0" w:color="auto"/>
                                  </w:tcBorders>
                                  <w:shd w:val="clear" w:color="auto" w:fill="auto"/>
                                  <w:vAlign w:val="center"/>
                                </w:tcPr>
                                <w:p w14:paraId="7B564B26"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388DDB0E" w14:textId="77777777" w:rsidR="004B25D5" w:rsidRDefault="004B25D5" w:rsidP="000F4F26">
                                  <w:pPr>
                                    <w:spacing w:line="240" w:lineRule="atLeast"/>
                                  </w:pPr>
                                </w:p>
                              </w:tc>
                              <w:tc>
                                <w:tcPr>
                                  <w:tcW w:w="777" w:type="dxa"/>
                                  <w:tcBorders>
                                    <w:top w:val="single" w:sz="6" w:space="0" w:color="auto"/>
                                    <w:left w:val="single" w:sz="6" w:space="0" w:color="auto"/>
                                  </w:tcBorders>
                                  <w:shd w:val="clear" w:color="auto" w:fill="auto"/>
                                  <w:vAlign w:val="center"/>
                                </w:tcPr>
                                <w:p w14:paraId="35197171" w14:textId="77777777" w:rsidR="004B25D5" w:rsidRPr="000F4F26" w:rsidRDefault="004B25D5" w:rsidP="000F4F26">
                                  <w:pPr>
                                    <w:spacing w:line="160" w:lineRule="exact"/>
                                    <w:rPr>
                                      <w:spacing w:val="-10"/>
                                      <w:sz w:val="14"/>
                                      <w:szCs w:val="14"/>
                                    </w:rPr>
                                  </w:pPr>
                                </w:p>
                              </w:tc>
                              <w:tc>
                                <w:tcPr>
                                  <w:tcW w:w="1205" w:type="dxa"/>
                                  <w:tcBorders>
                                    <w:top w:val="single" w:sz="6" w:space="0" w:color="auto"/>
                                    <w:right w:val="single" w:sz="6" w:space="0" w:color="auto"/>
                                  </w:tcBorders>
                                  <w:shd w:val="clear" w:color="auto" w:fill="auto"/>
                                  <w:vAlign w:val="center"/>
                                </w:tcPr>
                                <w:p w14:paraId="2C21CF39" w14:textId="77777777" w:rsidR="004B25D5" w:rsidRDefault="004B25D5" w:rsidP="000F4F26">
                                  <w:pPr>
                                    <w:spacing w:line="240" w:lineRule="atLeast"/>
                                  </w:pPr>
                                </w:p>
                              </w:tc>
                            </w:tr>
                          </w:tbl>
                          <w:p w14:paraId="29F0009F" w14:textId="77777777" w:rsidR="004B25D5" w:rsidRDefault="004B25D5">
                            <w:pPr>
                              <w:spacing w:line="120"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4065D" id="Text Box 19" o:spid="_x0000_s1032" type="#_x0000_t202" style="position:absolute;left:0;text-align:left;margin-left:.45pt;margin-top:745.05pt;width:483.3pt;height:28.25pt;z-index:251655168;visibility:visible;mso-wrap-style:square;mso-width-percent:0;mso-height-percent:0;mso-wrap-distance-left:9pt;mso-wrap-distance-top:2.85pt;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" filled="f"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607"/>
                        <w:gridCol w:w="1616"/>
                        <w:gridCol w:w="1021"/>
                        <w:gridCol w:w="538"/>
                        <w:gridCol w:w="705"/>
                        <w:gridCol w:w="1247"/>
                        <w:gridCol w:w="643"/>
                        <w:gridCol w:w="1247"/>
                        <w:gridCol w:w="777"/>
                        <w:gridCol w:w="1205"/>
                      </w:tblGrid>
                      <w:tr w:rsidR="004B25D5" w14:paraId="39C47897" w14:textId="77777777" w:rsidTr="00EA47D7">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3D5830F" w14:textId="77777777" w:rsidR="004B25D5" w:rsidRDefault="004B25D5" w:rsidP="000F4F26">
                            <w:pPr>
                              <w:spacing w:line="160" w:lineRule="exact"/>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6111C4E4" w14:textId="2D927716" w:rsidR="004B25D5" w:rsidRDefault="004B25D5" w:rsidP="005218FF">
                            <w:pPr>
                              <w:spacing w:line="240" w:lineRule="atLeast"/>
                              <w:jc w:val="center"/>
                            </w:pPr>
                            <w:r>
                              <w:rPr>
                                <w:rFonts w:hint="eastAsia"/>
                                <w:sz w:val="18"/>
                              </w:rPr>
                              <w:t>20</w:t>
                            </w:r>
                            <w:r>
                              <w:rPr>
                                <w:sz w:val="18"/>
                              </w:rPr>
                              <w:t>2</w:t>
                            </w:r>
                            <w:r w:rsidR="00244B79">
                              <w:rPr>
                                <w:sz w:val="18"/>
                              </w:rPr>
                              <w:t>3</w:t>
                            </w:r>
                            <w:r w:rsidRPr="003355EC">
                              <w:rPr>
                                <w:rFonts w:hint="eastAsia"/>
                                <w:sz w:val="18"/>
                              </w:rPr>
                              <w:t>/</w:t>
                            </w:r>
                            <w:r w:rsidR="00982C7E">
                              <w:rPr>
                                <w:sz w:val="18"/>
                              </w:rPr>
                              <w:t>2</w:t>
                            </w:r>
                            <w:r>
                              <w:rPr>
                                <w:sz w:val="18"/>
                              </w:rPr>
                              <w:t>/</w:t>
                            </w:r>
                            <w:r w:rsidR="00982C7E">
                              <w:rPr>
                                <w:sz w:val="18"/>
                              </w:rPr>
                              <w:t>17</w:t>
                            </w:r>
                          </w:p>
                        </w:tc>
                        <w:tc>
                          <w:tcPr>
                            <w:tcW w:w="1021" w:type="dxa"/>
                            <w:tcBorders>
                              <w:top w:val="single" w:sz="6" w:space="0" w:color="auto"/>
                              <w:left w:val="single" w:sz="6" w:space="0" w:color="auto"/>
                              <w:bottom w:val="single" w:sz="6" w:space="0" w:color="auto"/>
                            </w:tcBorders>
                            <w:shd w:val="clear" w:color="auto" w:fill="auto"/>
                            <w:vAlign w:val="center"/>
                          </w:tcPr>
                          <w:p w14:paraId="01BB5525" w14:textId="77777777" w:rsidR="004B25D5" w:rsidRDefault="004B25D5" w:rsidP="000F4F26">
                            <w:pPr>
                              <w:spacing w:line="160" w:lineRule="exact"/>
                            </w:pPr>
                            <w:r w:rsidRPr="000F4F26">
                              <w:rPr>
                                <w:rFonts w:hint="eastAsia"/>
                                <w:sz w:val="14"/>
                              </w:rPr>
                              <w:t>Description</w:t>
                            </w:r>
                          </w:p>
                        </w:tc>
                        <w:tc>
                          <w:tcPr>
                            <w:tcW w:w="6362" w:type="dxa"/>
                            <w:gridSpan w:val="7"/>
                            <w:tcBorders>
                              <w:top w:val="single" w:sz="6" w:space="0" w:color="auto"/>
                              <w:bottom w:val="single" w:sz="6" w:space="0" w:color="auto"/>
                              <w:right w:val="single" w:sz="6" w:space="0" w:color="auto"/>
                            </w:tcBorders>
                            <w:shd w:val="clear" w:color="auto" w:fill="auto"/>
                            <w:vAlign w:val="center"/>
                          </w:tcPr>
                          <w:p w14:paraId="0ABE18A7" w14:textId="77777777" w:rsidR="004B25D5" w:rsidRDefault="004B25D5" w:rsidP="000F4F26">
                            <w:pPr>
                              <w:spacing w:line="240" w:lineRule="atLeast"/>
                              <w:jc w:val="center"/>
                            </w:pPr>
                            <w:r w:rsidRPr="003355EC">
                              <w:rPr>
                                <w:rFonts w:hint="eastAsia"/>
                                <w:sz w:val="18"/>
                              </w:rPr>
                              <w:t>新規作成</w:t>
                            </w:r>
                          </w:p>
                        </w:tc>
                      </w:tr>
                      <w:tr w:rsidR="004B25D5" w14:paraId="7B33CFFD"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415312FC" w14:textId="77777777" w:rsidR="004B25D5" w:rsidRDefault="004B25D5" w:rsidP="000F4F26">
                            <w:pPr>
                              <w:spacing w:line="160" w:lineRule="exact"/>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2B0C2BCF" w14:textId="77777777" w:rsidR="004B25D5" w:rsidRPr="00BC4FFC" w:rsidRDefault="004B25D5" w:rsidP="00AF6AFC">
                            <w:pPr>
                              <w:spacing w:line="240" w:lineRule="atLeast"/>
                              <w:jc w:val="center"/>
                              <w:rPr>
                                <w:szCs w:val="18"/>
                              </w:rPr>
                            </w:pPr>
                            <w:r w:rsidRPr="003355EC">
                              <w:rPr>
                                <w:rFonts w:hint="eastAsia"/>
                                <w:sz w:val="18"/>
                                <w:szCs w:val="18"/>
                              </w:rPr>
                              <w:t xml:space="preserve">MK本部 INV </w:t>
                            </w:r>
                            <w:r>
                              <w:rPr>
                                <w:rFonts w:hint="eastAsia"/>
                                <w:sz w:val="18"/>
                                <w:szCs w:val="18"/>
                              </w:rPr>
                              <w:t>プロジェクトデザイン</w:t>
                            </w:r>
                            <w:r w:rsidRPr="003355EC">
                              <w:rPr>
                                <w:rFonts w:hint="eastAsia"/>
                                <w:sz w:val="18"/>
                                <w:szCs w:val="18"/>
                              </w:rPr>
                              <w:t>部</w:t>
                            </w:r>
                          </w:p>
                        </w:tc>
                        <w:tc>
                          <w:tcPr>
                            <w:tcW w:w="705" w:type="dxa"/>
                            <w:tcBorders>
                              <w:top w:val="single" w:sz="6" w:space="0" w:color="auto"/>
                              <w:left w:val="single" w:sz="6" w:space="0" w:color="auto"/>
                              <w:bottom w:val="single" w:sz="6" w:space="0" w:color="auto"/>
                            </w:tcBorders>
                            <w:shd w:val="clear" w:color="auto" w:fill="auto"/>
                            <w:vAlign w:val="center"/>
                          </w:tcPr>
                          <w:p w14:paraId="0CF96B03" w14:textId="77777777" w:rsidR="004B25D5" w:rsidRDefault="004B25D5" w:rsidP="000F4F26">
                            <w:pPr>
                              <w:spacing w:line="160" w:lineRule="exact"/>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578AF827" w14:textId="77777777" w:rsidR="004B25D5" w:rsidRPr="000F4F26" w:rsidRDefault="004B25D5" w:rsidP="0039751D">
                            <w:pPr>
                              <w:spacing w:line="240" w:lineRule="atLeast"/>
                              <w:jc w:val="center"/>
                              <w:rPr>
                                <w:szCs w:val="18"/>
                              </w:rPr>
                            </w:pPr>
                            <w:r w:rsidRPr="003355EC">
                              <w:rPr>
                                <w:rFonts w:hint="eastAsia"/>
                                <w:sz w:val="18"/>
                                <w:szCs w:val="18"/>
                              </w:rPr>
                              <w:t>熊谷 渉</w:t>
                            </w:r>
                          </w:p>
                        </w:tc>
                        <w:tc>
                          <w:tcPr>
                            <w:tcW w:w="643" w:type="dxa"/>
                            <w:tcBorders>
                              <w:top w:val="single" w:sz="6" w:space="0" w:color="auto"/>
                              <w:left w:val="single" w:sz="6" w:space="0" w:color="auto"/>
                              <w:bottom w:val="single" w:sz="6" w:space="0" w:color="auto"/>
                            </w:tcBorders>
                            <w:shd w:val="clear" w:color="auto" w:fill="auto"/>
                            <w:vAlign w:val="center"/>
                          </w:tcPr>
                          <w:p w14:paraId="095ED480" w14:textId="77777777" w:rsidR="004B25D5" w:rsidRDefault="004B25D5" w:rsidP="000F4F26">
                            <w:pPr>
                              <w:spacing w:line="160" w:lineRule="exact"/>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160AEE4C" w14:textId="77777777" w:rsidR="004B25D5" w:rsidRPr="003355EC" w:rsidRDefault="004B25D5" w:rsidP="0039751D">
                            <w:pPr>
                              <w:spacing w:line="240" w:lineRule="atLeast"/>
                              <w:jc w:val="center"/>
                              <w:rPr>
                                <w:sz w:val="18"/>
                                <w:szCs w:val="18"/>
                              </w:rPr>
                            </w:pPr>
                            <w:r>
                              <w:rPr>
                                <w:rFonts w:hint="eastAsia"/>
                                <w:sz w:val="18"/>
                                <w:szCs w:val="18"/>
                              </w:rPr>
                              <w:t>鎌田 健一</w:t>
                            </w:r>
                          </w:p>
                        </w:tc>
                        <w:tc>
                          <w:tcPr>
                            <w:tcW w:w="777" w:type="dxa"/>
                            <w:tcBorders>
                              <w:top w:val="single" w:sz="6" w:space="0" w:color="auto"/>
                              <w:left w:val="single" w:sz="6" w:space="0" w:color="auto"/>
                              <w:bottom w:val="single" w:sz="6" w:space="0" w:color="auto"/>
                            </w:tcBorders>
                            <w:shd w:val="clear" w:color="auto" w:fill="auto"/>
                            <w:vAlign w:val="center"/>
                          </w:tcPr>
                          <w:p w14:paraId="3C648B23" w14:textId="77777777" w:rsidR="004B25D5" w:rsidRPr="000F4F26" w:rsidRDefault="004B25D5" w:rsidP="000F4F26">
                            <w:pPr>
                              <w:spacing w:line="160" w:lineRule="exact"/>
                              <w:rPr>
                                <w:spacing w:val="-10"/>
                                <w:szCs w:val="14"/>
                              </w:rPr>
                            </w:pPr>
                            <w:r w:rsidRPr="000F4F26">
                              <w:rPr>
                                <w:rFonts w:hint="eastAsia"/>
                                <w:spacing w:val="-10"/>
                                <w:sz w:val="14"/>
                                <w:szCs w:val="14"/>
                              </w:rPr>
                              <w:t>Approval</w:t>
                            </w:r>
                          </w:p>
                        </w:tc>
                        <w:tc>
                          <w:tcPr>
                            <w:tcW w:w="1205" w:type="dxa"/>
                            <w:tcBorders>
                              <w:top w:val="single" w:sz="6" w:space="0" w:color="auto"/>
                              <w:bottom w:val="single" w:sz="6" w:space="0" w:color="auto"/>
                              <w:right w:val="single" w:sz="6" w:space="0" w:color="auto"/>
                            </w:tcBorders>
                            <w:shd w:val="clear" w:color="auto" w:fill="auto"/>
                            <w:vAlign w:val="center"/>
                          </w:tcPr>
                          <w:p w14:paraId="783A9A06" w14:textId="77777777" w:rsidR="004B25D5" w:rsidRPr="000F4F26" w:rsidRDefault="004B25D5" w:rsidP="0039751D">
                            <w:pPr>
                              <w:spacing w:line="240" w:lineRule="atLeast"/>
                              <w:jc w:val="center"/>
                              <w:rPr>
                                <w:szCs w:val="18"/>
                              </w:rPr>
                            </w:pPr>
                            <w:r>
                              <w:rPr>
                                <w:rFonts w:hint="eastAsia"/>
                                <w:sz w:val="18"/>
                                <w:szCs w:val="18"/>
                              </w:rPr>
                              <w:t>鎌田</w:t>
                            </w:r>
                            <w:r w:rsidRPr="003355EC">
                              <w:rPr>
                                <w:rFonts w:hint="eastAsia"/>
                                <w:sz w:val="18"/>
                                <w:szCs w:val="18"/>
                              </w:rPr>
                              <w:t xml:space="preserve"> </w:t>
                            </w:r>
                            <w:r>
                              <w:rPr>
                                <w:rFonts w:hint="eastAsia"/>
                                <w:sz w:val="18"/>
                                <w:szCs w:val="18"/>
                              </w:rPr>
                              <w:t>健一</w:t>
                            </w:r>
                          </w:p>
                        </w:tc>
                      </w:tr>
                      <w:tr w:rsidR="004B25D5" w14:paraId="4AAECFD1"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DBF07D6" w14:textId="77777777" w:rsidR="004B25D5" w:rsidRPr="000F4F26" w:rsidRDefault="004B25D5" w:rsidP="000F4F26">
                            <w:pPr>
                              <w:spacing w:line="160" w:lineRule="exact"/>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749C5802" w14:textId="77777777" w:rsidR="004B25D5" w:rsidRDefault="004B25D5"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2CE93891"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0A2BE5A0" w14:textId="77777777" w:rsidR="004B25D5" w:rsidRDefault="004B25D5"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5114E186"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291CA693" w14:textId="77777777" w:rsidR="004B25D5" w:rsidRDefault="004B25D5"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4B2F2786" w14:textId="77777777" w:rsidR="004B25D5" w:rsidRPr="000F4F26" w:rsidRDefault="004B25D5" w:rsidP="000F4F26">
                            <w:pPr>
                              <w:spacing w:line="160" w:lineRule="exact"/>
                              <w:rPr>
                                <w:spacing w:val="-10"/>
                                <w:sz w:val="14"/>
                                <w:szCs w:val="14"/>
                              </w:rPr>
                            </w:pPr>
                          </w:p>
                        </w:tc>
                        <w:tc>
                          <w:tcPr>
                            <w:tcW w:w="1205" w:type="dxa"/>
                            <w:tcBorders>
                              <w:top w:val="single" w:sz="6" w:space="0" w:color="auto"/>
                              <w:bottom w:val="single" w:sz="6" w:space="0" w:color="auto"/>
                              <w:right w:val="single" w:sz="6" w:space="0" w:color="auto"/>
                            </w:tcBorders>
                            <w:shd w:val="clear" w:color="auto" w:fill="auto"/>
                            <w:vAlign w:val="center"/>
                          </w:tcPr>
                          <w:p w14:paraId="6B0C1C83" w14:textId="77777777" w:rsidR="004B25D5" w:rsidRDefault="004B25D5" w:rsidP="000F4F26">
                            <w:pPr>
                              <w:spacing w:line="240" w:lineRule="atLeast"/>
                            </w:pPr>
                          </w:p>
                        </w:tc>
                      </w:tr>
                      <w:tr w:rsidR="004B25D5" w14:paraId="28178903"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2F675314" w14:textId="77777777" w:rsidR="004B25D5" w:rsidRPr="000F4F26" w:rsidRDefault="004B25D5" w:rsidP="000F4F26">
                            <w:pPr>
                              <w:spacing w:line="160" w:lineRule="exact"/>
                              <w:rPr>
                                <w:sz w:val="14"/>
                              </w:rPr>
                            </w:pPr>
                          </w:p>
                        </w:tc>
                        <w:tc>
                          <w:tcPr>
                            <w:tcW w:w="3175" w:type="dxa"/>
                            <w:gridSpan w:val="3"/>
                            <w:tcBorders>
                              <w:top w:val="single" w:sz="6" w:space="0" w:color="auto"/>
                              <w:right w:val="single" w:sz="6" w:space="0" w:color="auto"/>
                            </w:tcBorders>
                            <w:shd w:val="clear" w:color="auto" w:fill="auto"/>
                            <w:vAlign w:val="center"/>
                          </w:tcPr>
                          <w:p w14:paraId="29EAEB0D" w14:textId="77777777" w:rsidR="004B25D5" w:rsidRDefault="004B25D5"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344821D2"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4E4655CC" w14:textId="77777777" w:rsidR="004B25D5" w:rsidRDefault="004B25D5" w:rsidP="000F4F26">
                            <w:pPr>
                              <w:spacing w:line="240" w:lineRule="atLeast"/>
                            </w:pPr>
                          </w:p>
                        </w:tc>
                        <w:tc>
                          <w:tcPr>
                            <w:tcW w:w="643" w:type="dxa"/>
                            <w:tcBorders>
                              <w:top w:val="single" w:sz="6" w:space="0" w:color="auto"/>
                              <w:left w:val="single" w:sz="6" w:space="0" w:color="auto"/>
                            </w:tcBorders>
                            <w:shd w:val="clear" w:color="auto" w:fill="auto"/>
                            <w:vAlign w:val="center"/>
                          </w:tcPr>
                          <w:p w14:paraId="7B564B26"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388DDB0E" w14:textId="77777777" w:rsidR="004B25D5" w:rsidRDefault="004B25D5" w:rsidP="000F4F26">
                            <w:pPr>
                              <w:spacing w:line="240" w:lineRule="atLeast"/>
                            </w:pPr>
                          </w:p>
                        </w:tc>
                        <w:tc>
                          <w:tcPr>
                            <w:tcW w:w="777" w:type="dxa"/>
                            <w:tcBorders>
                              <w:top w:val="single" w:sz="6" w:space="0" w:color="auto"/>
                              <w:left w:val="single" w:sz="6" w:space="0" w:color="auto"/>
                            </w:tcBorders>
                            <w:shd w:val="clear" w:color="auto" w:fill="auto"/>
                            <w:vAlign w:val="center"/>
                          </w:tcPr>
                          <w:p w14:paraId="35197171" w14:textId="77777777" w:rsidR="004B25D5" w:rsidRPr="000F4F26" w:rsidRDefault="004B25D5" w:rsidP="000F4F26">
                            <w:pPr>
                              <w:spacing w:line="160" w:lineRule="exact"/>
                              <w:rPr>
                                <w:spacing w:val="-10"/>
                                <w:sz w:val="14"/>
                                <w:szCs w:val="14"/>
                              </w:rPr>
                            </w:pPr>
                          </w:p>
                        </w:tc>
                        <w:tc>
                          <w:tcPr>
                            <w:tcW w:w="1205" w:type="dxa"/>
                            <w:tcBorders>
                              <w:top w:val="single" w:sz="6" w:space="0" w:color="auto"/>
                              <w:right w:val="single" w:sz="6" w:space="0" w:color="auto"/>
                            </w:tcBorders>
                            <w:shd w:val="clear" w:color="auto" w:fill="auto"/>
                            <w:vAlign w:val="center"/>
                          </w:tcPr>
                          <w:p w14:paraId="2C21CF39" w14:textId="77777777" w:rsidR="004B25D5" w:rsidRDefault="004B25D5" w:rsidP="000F4F26">
                            <w:pPr>
                              <w:spacing w:line="240" w:lineRule="atLeast"/>
                            </w:pPr>
                          </w:p>
                        </w:tc>
                      </w:tr>
                    </w:tbl>
                    <w:p w14:paraId="29F0009F" w14:textId="77777777" w:rsidR="004B25D5" w:rsidRDefault="004B25D5">
                      <w:pPr>
                        <w:spacing w:line="120" w:lineRule="exact"/>
                      </w:pPr>
                    </w:p>
                  </w:txbxContent>
                </v:textbox>
                <w10:wrap type="topAndBottom" anchorx="margin" anchory="page"/>
                <w10:anchorlock/>
              </v:shape>
            </w:pict>
          </mc:Fallback>
        </mc:AlternateContent>
      </w:r>
      <w:r w:rsidR="00C15818">
        <w:rPr>
          <w:rFonts w:ascii="Times New Roman" w:hAnsi="Times New Roman" w:cs="Times New Roman" w:hint="eastAsia"/>
          <w:sz w:val="18"/>
        </w:rPr>
        <w:t>セルラーゼ合成・活性評価実験（東京大学）を進めた</w:t>
      </w:r>
      <w:r w:rsidR="007E6C73">
        <w:rPr>
          <w:rFonts w:ascii="Times New Roman" w:hAnsi="Times New Roman" w:cs="Times New Roman" w:hint="eastAsia"/>
          <w:sz w:val="18"/>
        </w:rPr>
        <w:t>（バイオエンジニアリング</w:t>
      </w:r>
      <w:r w:rsidR="007E6C73">
        <w:rPr>
          <w:rFonts w:ascii="Times New Roman" w:hAnsi="Times New Roman" w:cs="Times New Roman" w:hint="eastAsia"/>
          <w:sz w:val="18"/>
        </w:rPr>
        <w:t>G</w:t>
      </w:r>
      <w:r w:rsidR="007E6C73">
        <w:rPr>
          <w:rFonts w:ascii="Times New Roman" w:hAnsi="Times New Roman" w:cs="Times New Roman"/>
          <w:sz w:val="18"/>
        </w:rPr>
        <w:t xml:space="preserve">r. </w:t>
      </w:r>
      <w:r w:rsidR="007E6C73">
        <w:rPr>
          <w:rFonts w:ascii="Times New Roman" w:hAnsi="Times New Roman" w:cs="Times New Roman" w:hint="eastAsia"/>
          <w:sz w:val="18"/>
        </w:rPr>
        <w:t>原さん）</w:t>
      </w:r>
    </w:p>
    <w:p w14:paraId="7F7E883B" w14:textId="65F7EAC5" w:rsidR="00C15818" w:rsidRPr="00C15818" w:rsidRDefault="00C87C9F" w:rsidP="00C15818">
      <w:pPr>
        <w:pStyle w:val="a"/>
        <w:numPr>
          <w:ilvl w:val="0"/>
          <w:numId w:val="18"/>
        </w:numPr>
        <w:ind w:firstLineChars="0"/>
        <w:rPr>
          <w:rFonts w:asciiTheme="minorHAnsi" w:hAnsiTheme="minorHAnsi"/>
          <w:sz w:val="18"/>
          <w:szCs w:val="20"/>
        </w:rPr>
      </w:pPr>
      <w:r>
        <w:rPr>
          <w:rFonts w:asciiTheme="minorHAnsi" w:hAnsiTheme="minorHAnsi" w:hint="eastAsia"/>
          <w:sz w:val="18"/>
          <w:szCs w:val="20"/>
        </w:rPr>
        <w:t>アプリケーション・周辺</w:t>
      </w:r>
      <w:r w:rsidR="00FB4F28">
        <w:rPr>
          <w:rFonts w:asciiTheme="minorHAnsi" w:hAnsiTheme="minorHAnsi" w:hint="eastAsia"/>
          <w:sz w:val="18"/>
          <w:szCs w:val="20"/>
        </w:rPr>
        <w:t>技術</w:t>
      </w:r>
      <w:r w:rsidR="001A741B">
        <w:rPr>
          <w:rFonts w:asciiTheme="minorHAnsi" w:hAnsiTheme="minorHAnsi" w:hint="eastAsia"/>
          <w:sz w:val="18"/>
          <w:szCs w:val="20"/>
        </w:rPr>
        <w:t>調査を</w:t>
      </w:r>
      <w:r w:rsidR="00FB4F28">
        <w:rPr>
          <w:rFonts w:asciiTheme="minorHAnsi" w:hAnsiTheme="minorHAnsi" w:hint="eastAsia"/>
          <w:sz w:val="18"/>
          <w:szCs w:val="20"/>
        </w:rPr>
        <w:t>開始</w:t>
      </w:r>
      <w:r w:rsidR="001A741B">
        <w:rPr>
          <w:rFonts w:asciiTheme="minorHAnsi" w:hAnsiTheme="minorHAnsi" w:hint="eastAsia"/>
          <w:sz w:val="18"/>
          <w:szCs w:val="20"/>
        </w:rPr>
        <w:t>した</w:t>
      </w:r>
      <w:r w:rsidR="007E6C73">
        <w:rPr>
          <w:rFonts w:asciiTheme="minorHAnsi" w:hAnsiTheme="minorHAnsi" w:hint="eastAsia"/>
          <w:sz w:val="18"/>
          <w:szCs w:val="20"/>
        </w:rPr>
        <w:t>（熊谷</w:t>
      </w:r>
      <w:r w:rsidR="00FB4F28">
        <w:rPr>
          <w:rFonts w:asciiTheme="minorHAnsi" w:hAnsiTheme="minorHAnsi" w:hint="eastAsia"/>
          <w:sz w:val="18"/>
          <w:szCs w:val="20"/>
        </w:rPr>
        <w:t>、原さん</w:t>
      </w:r>
      <w:r w:rsidR="007E6C73">
        <w:rPr>
          <w:rFonts w:asciiTheme="minorHAnsi" w:hAnsiTheme="minorHAnsi" w:hint="eastAsia"/>
          <w:sz w:val="18"/>
          <w:szCs w:val="20"/>
        </w:rPr>
        <w:t>）</w:t>
      </w:r>
    </w:p>
    <w:p w14:paraId="4D5E9179" w14:textId="47E2A20E" w:rsidR="00853D30" w:rsidRPr="00C87C9F" w:rsidRDefault="00C139CC" w:rsidP="00C87C9F">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1.2</w:t>
      </w:r>
      <w:r w:rsidRPr="00F84DDE">
        <w:rPr>
          <w:rFonts w:ascii="Times New Roman" w:hAnsi="Times New Roman" w:cs="Times New Roman"/>
          <w:sz w:val="20"/>
        </w:rPr>
        <w:t xml:space="preserve">　</w:t>
      </w:r>
      <w:r>
        <w:rPr>
          <w:rFonts w:ascii="Times New Roman" w:hAnsi="Times New Roman" w:cs="Times New Roman" w:hint="eastAsia"/>
          <w:sz w:val="20"/>
        </w:rPr>
        <w:t>熊谷個人</w:t>
      </w:r>
    </w:p>
    <w:p w14:paraId="658DE50C" w14:textId="0EC2DEC6" w:rsidR="000638BE" w:rsidRDefault="00905292" w:rsidP="00B95DAD">
      <w:pPr>
        <w:ind w:firstLineChars="100" w:firstLine="181"/>
        <w:rPr>
          <w:rFonts w:ascii="Times New Roman" w:hAnsi="Times New Roman" w:cs="Times New Roman"/>
          <w:sz w:val="18"/>
        </w:rPr>
      </w:pPr>
      <w:r>
        <w:rPr>
          <w:rFonts w:ascii="Times New Roman" w:hAnsi="Times New Roman" w:cs="Times New Roman" w:hint="eastAsia"/>
          <w:sz w:val="18"/>
        </w:rPr>
        <w:t>今月はバイオマスの前処理技術について</w:t>
      </w:r>
      <w:r w:rsidR="00C87C9F">
        <w:rPr>
          <w:rFonts w:ascii="Times New Roman" w:hAnsi="Times New Roman" w:cs="Times New Roman" w:hint="eastAsia"/>
          <w:sz w:val="18"/>
        </w:rPr>
        <w:t>調査</w:t>
      </w:r>
      <w:r>
        <w:rPr>
          <w:rFonts w:ascii="Times New Roman" w:hAnsi="Times New Roman" w:cs="Times New Roman" w:hint="eastAsia"/>
          <w:sz w:val="18"/>
        </w:rPr>
        <w:t>した</w:t>
      </w:r>
      <w:r w:rsidR="00C87C9F">
        <w:rPr>
          <w:rFonts w:ascii="Times New Roman" w:hAnsi="Times New Roman" w:cs="Times New Roman" w:hint="eastAsia"/>
          <w:sz w:val="18"/>
        </w:rPr>
        <w:t>。</w:t>
      </w:r>
      <w:r w:rsidR="00B95DAD">
        <w:rPr>
          <w:rFonts w:ascii="Times New Roman" w:hAnsi="Times New Roman" w:cs="Times New Roman" w:hint="eastAsia"/>
          <w:sz w:val="18"/>
        </w:rPr>
        <w:t>リグノセルロース系</w:t>
      </w:r>
      <w:r>
        <w:rPr>
          <w:rFonts w:ascii="Times New Roman" w:hAnsi="Times New Roman" w:cs="Times New Roman" w:hint="eastAsia"/>
          <w:sz w:val="18"/>
        </w:rPr>
        <w:t>バイオマス</w:t>
      </w:r>
      <w:r w:rsidR="00B95DAD">
        <w:rPr>
          <w:rFonts w:ascii="Times New Roman" w:hAnsi="Times New Roman" w:cs="Times New Roman" w:hint="eastAsia"/>
          <w:sz w:val="18"/>
        </w:rPr>
        <w:t>は、セルロース／ヘミセルロース／リグニンで構成されており、それらを酵素糖化（加水分解）する。しかし、未処理バイオマスを酵素糖化する上で、</w:t>
      </w:r>
      <w:r w:rsidR="00B95DAD">
        <w:rPr>
          <w:rFonts w:ascii="Times New Roman" w:hAnsi="Times New Roman" w:cs="Times New Roman" w:hint="eastAsia"/>
          <w:sz w:val="18"/>
        </w:rPr>
        <w:t>(</w:t>
      </w:r>
      <w:r w:rsidR="00B95DAD">
        <w:rPr>
          <w:rFonts w:ascii="Times New Roman" w:hAnsi="Times New Roman" w:cs="Times New Roman"/>
          <w:sz w:val="18"/>
        </w:rPr>
        <w:t>1)</w:t>
      </w:r>
      <w:r w:rsidR="00B95DAD">
        <w:rPr>
          <w:rFonts w:ascii="Times New Roman" w:hAnsi="Times New Roman" w:cs="Times New Roman" w:hint="eastAsia"/>
          <w:sz w:val="18"/>
        </w:rPr>
        <w:t>ヘミセルロース／リグニンの存在、</w:t>
      </w:r>
      <w:r w:rsidR="00B95DAD">
        <w:rPr>
          <w:rFonts w:ascii="Times New Roman" w:hAnsi="Times New Roman" w:cs="Times New Roman" w:hint="eastAsia"/>
          <w:sz w:val="18"/>
        </w:rPr>
        <w:t>(</w:t>
      </w:r>
      <w:r w:rsidR="00B95DAD">
        <w:rPr>
          <w:rFonts w:ascii="Times New Roman" w:hAnsi="Times New Roman" w:cs="Times New Roman"/>
          <w:sz w:val="18"/>
        </w:rPr>
        <w:t>2)</w:t>
      </w:r>
      <w:r w:rsidR="00B95DAD">
        <w:rPr>
          <w:rFonts w:ascii="Times New Roman" w:hAnsi="Times New Roman" w:cs="Times New Roman" w:hint="eastAsia"/>
          <w:sz w:val="18"/>
        </w:rPr>
        <w:t>セルロースの結晶性の高さ、という理由から、酵素へのアクセス・吸着が阻害され、分解効率が低下する。よって、分解効率改善のために、成分分離に基づく前処理が開発されてきた。図</w:t>
      </w:r>
      <w:r w:rsidR="00B95DAD">
        <w:rPr>
          <w:rFonts w:ascii="Times New Roman" w:hAnsi="Times New Roman" w:cs="Times New Roman" w:hint="eastAsia"/>
          <w:sz w:val="18"/>
        </w:rPr>
        <w:t>1</w:t>
      </w:r>
      <w:r w:rsidR="00B95DAD">
        <w:rPr>
          <w:rFonts w:ascii="Times New Roman" w:hAnsi="Times New Roman" w:cs="Times New Roman" w:hint="eastAsia"/>
          <w:sz w:val="18"/>
        </w:rPr>
        <w:t>にバイオマス前処理技術のリストを示す。調査中だが、反応速度や成分比の依存性などのデメリットが指摘されていることから、酵素カクテルとの併用する上での課題が考えられる。</w:t>
      </w:r>
      <w:r w:rsidR="000B3D6C">
        <w:rPr>
          <w:rFonts w:ascii="Times New Roman" w:hAnsi="Times New Roman" w:cs="Times New Roman" w:hint="eastAsia"/>
          <w:sz w:val="18"/>
        </w:rPr>
        <w:t>来月</w:t>
      </w:r>
      <w:r w:rsidR="00B95DAD">
        <w:rPr>
          <w:rFonts w:ascii="Times New Roman" w:hAnsi="Times New Roman" w:cs="Times New Roman" w:hint="eastAsia"/>
          <w:sz w:val="18"/>
        </w:rPr>
        <w:t>は</w:t>
      </w:r>
      <w:r w:rsidR="000B3D6C">
        <w:rPr>
          <w:rFonts w:ascii="Times New Roman" w:hAnsi="Times New Roman" w:cs="Times New Roman" w:hint="eastAsia"/>
          <w:sz w:val="18"/>
        </w:rPr>
        <w:t>、</w:t>
      </w:r>
      <w:r w:rsidR="00B95DAD">
        <w:rPr>
          <w:rFonts w:ascii="Times New Roman" w:hAnsi="Times New Roman" w:cs="Times New Roman" w:hint="eastAsia"/>
          <w:sz w:val="18"/>
        </w:rPr>
        <w:t>セルラーゼカクテルの技術を含めて、下半期の調査結果をまとめる予定である</w:t>
      </w:r>
      <w:r w:rsidR="000B3D6C">
        <w:rPr>
          <w:rFonts w:ascii="Times New Roman" w:hAnsi="Times New Roman" w:cs="Times New Roman" w:hint="eastAsia"/>
          <w:sz w:val="18"/>
        </w:rPr>
        <w:t>。</w:t>
      </w:r>
    </w:p>
    <w:p w14:paraId="6339EDD1" w14:textId="7A0403C7" w:rsidR="002D312F" w:rsidRDefault="002D312F" w:rsidP="00905292">
      <w:pPr>
        <w:ind w:firstLineChars="100" w:firstLine="181"/>
        <w:rPr>
          <w:rFonts w:ascii="Times New Roman" w:hAnsi="Times New Roman" w:cs="Times New Roman" w:hint="eastAsia"/>
          <w:sz w:val="18"/>
        </w:rPr>
      </w:pPr>
      <w:r>
        <w:rPr>
          <w:rFonts w:ascii="Times New Roman" w:hAnsi="Times New Roman" w:cs="Times New Roman" w:hint="eastAsia"/>
          <w:sz w:val="18"/>
        </w:rPr>
        <w:t>また、</w:t>
      </w:r>
      <w:r>
        <w:rPr>
          <w:rFonts w:ascii="Times New Roman" w:hAnsi="Times New Roman" w:cs="Times New Roman" w:hint="eastAsia"/>
          <w:sz w:val="18"/>
        </w:rPr>
        <w:t>2</w:t>
      </w:r>
      <w:r>
        <w:rPr>
          <w:rFonts w:ascii="Times New Roman" w:hAnsi="Times New Roman" w:cs="Times New Roman" w:hint="eastAsia"/>
          <w:sz w:val="18"/>
        </w:rPr>
        <w:t>月</w:t>
      </w:r>
      <w:r>
        <w:rPr>
          <w:rFonts w:ascii="Times New Roman" w:hAnsi="Times New Roman" w:cs="Times New Roman" w:hint="eastAsia"/>
          <w:sz w:val="18"/>
        </w:rPr>
        <w:t>1</w:t>
      </w:r>
      <w:r>
        <w:rPr>
          <w:rFonts w:ascii="Times New Roman" w:hAnsi="Times New Roman" w:cs="Times New Roman"/>
          <w:sz w:val="18"/>
        </w:rPr>
        <w:t>7</w:t>
      </w:r>
      <w:r>
        <w:rPr>
          <w:rFonts w:ascii="Times New Roman" w:hAnsi="Times New Roman" w:cs="Times New Roman" w:hint="eastAsia"/>
          <w:sz w:val="18"/>
        </w:rPr>
        <w:t>日に東京大学に訪問し、評価実験を指導いただいている砂川先生にテーマ概要と実験データのまとめ方のイメージ</w:t>
      </w:r>
      <w:r w:rsidR="00014FC9">
        <w:rPr>
          <w:rFonts w:ascii="Times New Roman" w:hAnsi="Times New Roman" w:cs="Times New Roman" w:hint="eastAsia"/>
          <w:sz w:val="18"/>
        </w:rPr>
        <w:t>（図</w:t>
      </w:r>
      <w:r w:rsidR="00014FC9">
        <w:rPr>
          <w:rFonts w:ascii="Times New Roman" w:hAnsi="Times New Roman" w:cs="Times New Roman" w:hint="eastAsia"/>
          <w:sz w:val="18"/>
        </w:rPr>
        <w:t>2</w:t>
      </w:r>
      <w:r w:rsidR="00014FC9">
        <w:rPr>
          <w:rFonts w:ascii="Times New Roman" w:hAnsi="Times New Roman" w:cs="Times New Roman" w:hint="eastAsia"/>
          <w:sz w:val="18"/>
        </w:rPr>
        <w:t>）</w:t>
      </w:r>
      <w:r>
        <w:rPr>
          <w:rFonts w:ascii="Times New Roman" w:hAnsi="Times New Roman" w:cs="Times New Roman" w:hint="eastAsia"/>
          <w:sz w:val="18"/>
        </w:rPr>
        <w:t>について説明し、コメントをいただいた。来月は、</w:t>
      </w:r>
      <w:r w:rsidR="00B95DAD">
        <w:rPr>
          <w:rFonts w:ascii="Times New Roman" w:hAnsi="Times New Roman" w:cs="Times New Roman" w:hint="eastAsia"/>
          <w:sz w:val="18"/>
        </w:rPr>
        <w:t>今年度の</w:t>
      </w:r>
      <w:r>
        <w:rPr>
          <w:rFonts w:ascii="Times New Roman" w:hAnsi="Times New Roman" w:cs="Times New Roman" w:hint="eastAsia"/>
          <w:sz w:val="18"/>
        </w:rPr>
        <w:t>共同研究</w:t>
      </w:r>
      <w:r w:rsidR="00B95DAD">
        <w:rPr>
          <w:rFonts w:ascii="Times New Roman" w:hAnsi="Times New Roman" w:cs="Times New Roman" w:hint="eastAsia"/>
          <w:sz w:val="18"/>
        </w:rPr>
        <w:t>成果をまとめ、東大の五十嵐先生・清水先生・砂川先生に報告する予定である。</w:t>
      </w:r>
    </w:p>
    <w:p w14:paraId="40F5B15D" w14:textId="34D91A8C" w:rsidR="00B02119" w:rsidRDefault="00B02119" w:rsidP="00B02119">
      <w:pPr>
        <w:pStyle w:val="2"/>
        <w:ind w:leftChars="0" w:right="211"/>
        <w:rPr>
          <w:rFonts w:asciiTheme="minorHAnsi" w:hAnsiTheme="minorHAnsi"/>
          <w:sz w:val="20"/>
        </w:rPr>
      </w:pPr>
      <w:r w:rsidRPr="00F84DDE">
        <w:rPr>
          <w:rFonts w:ascii="Times New Roman" w:hAnsi="Times New Roman" w:cs="Times New Roman"/>
          <w:sz w:val="20"/>
        </w:rPr>
        <w:t>2.</w:t>
      </w:r>
      <w:r w:rsidR="00AD5A58">
        <w:rPr>
          <w:rFonts w:ascii="Times New Roman" w:hAnsi="Times New Roman" w:cs="Times New Roman"/>
          <w:sz w:val="20"/>
        </w:rPr>
        <w:t>2</w:t>
      </w:r>
      <w:r w:rsidRPr="00F84DDE">
        <w:rPr>
          <w:rFonts w:ascii="Times New Roman" w:hAnsi="Times New Roman" w:cs="Times New Roman"/>
          <w:sz w:val="20"/>
        </w:rPr>
        <w:t xml:space="preserve">　</w:t>
      </w:r>
      <w:r w:rsidR="004F4B93">
        <w:rPr>
          <w:rFonts w:ascii="Times New Roman" w:hAnsi="Times New Roman" w:cs="Times New Roman" w:hint="eastAsia"/>
          <w:sz w:val="20"/>
        </w:rPr>
        <w:t>連携最適化</w:t>
      </w:r>
      <w:r w:rsidR="004F4B93">
        <w:rPr>
          <w:rFonts w:asciiTheme="minorHAnsi" w:hAnsiTheme="minorHAnsi" w:hint="eastAsia"/>
          <w:sz w:val="20"/>
        </w:rPr>
        <w:t>テーマの最適化技術</w:t>
      </w:r>
      <w:r w:rsidR="004F4B93">
        <w:rPr>
          <w:rFonts w:asciiTheme="minorHAnsi" w:hAnsiTheme="minorHAnsi" w:hint="eastAsia"/>
          <w:sz w:val="20"/>
        </w:rPr>
        <w:t xml:space="preserve"> </w:t>
      </w:r>
      <w:r w:rsidR="004F4B93">
        <w:rPr>
          <w:rFonts w:asciiTheme="minorHAnsi" w:hAnsiTheme="minorHAnsi" w:hint="eastAsia"/>
          <w:sz w:val="20"/>
        </w:rPr>
        <w:t>技術検証</w:t>
      </w:r>
    </w:p>
    <w:p w14:paraId="5CB100D4" w14:textId="70E73D40" w:rsidR="00A95E63" w:rsidRPr="00A95E63" w:rsidRDefault="00A95E63" w:rsidP="00A95E63">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2.1</w:t>
      </w:r>
      <w:r w:rsidRPr="00F84DDE">
        <w:rPr>
          <w:rFonts w:ascii="Times New Roman" w:hAnsi="Times New Roman" w:cs="Times New Roman"/>
          <w:sz w:val="20"/>
        </w:rPr>
        <w:t xml:space="preserve">　</w:t>
      </w:r>
      <w:r>
        <w:rPr>
          <w:rFonts w:ascii="Times New Roman" w:hAnsi="Times New Roman" w:cs="Times New Roman" w:hint="eastAsia"/>
          <w:sz w:val="20"/>
        </w:rPr>
        <w:t>最適化技術検証</w:t>
      </w:r>
    </w:p>
    <w:p w14:paraId="6AE2E02B" w14:textId="2B8068E5" w:rsidR="00C9476C" w:rsidRDefault="00822E55" w:rsidP="005B51DC">
      <w:pPr>
        <w:ind w:firstLineChars="100" w:firstLine="181"/>
        <w:rPr>
          <w:rFonts w:ascii="Times New Roman" w:hAnsi="Times New Roman" w:cs="Times New Roman"/>
          <w:sz w:val="18"/>
        </w:rPr>
      </w:pPr>
      <w:r>
        <w:rPr>
          <w:rFonts w:ascii="Times New Roman" w:hAnsi="Times New Roman" w:cs="Times New Roman" w:hint="eastAsia"/>
          <w:sz w:val="18"/>
        </w:rPr>
        <w:t>今月</w:t>
      </w:r>
      <w:r w:rsidR="005B51DC">
        <w:rPr>
          <w:rFonts w:ascii="Times New Roman" w:hAnsi="Times New Roman" w:cs="Times New Roman" w:hint="eastAsia"/>
          <w:sz w:val="18"/>
        </w:rPr>
        <w:t>も</w:t>
      </w:r>
      <w:r w:rsidR="00026309">
        <w:rPr>
          <w:rFonts w:ascii="Times New Roman" w:hAnsi="Times New Roman" w:cs="Times New Roman" w:hint="eastAsia"/>
          <w:sz w:val="18"/>
        </w:rPr>
        <w:t>、</w:t>
      </w:r>
      <w:r w:rsidR="005B51DC">
        <w:rPr>
          <w:rFonts w:ascii="Times New Roman" w:hAnsi="Times New Roman" w:cs="Times New Roman" w:hint="eastAsia"/>
          <w:sz w:val="18"/>
        </w:rPr>
        <w:t>「</w:t>
      </w:r>
      <w:r w:rsidR="005B51DC">
        <w:rPr>
          <w:rFonts w:ascii="Times New Roman" w:hAnsi="Times New Roman" w:cs="Times New Roman" w:hint="eastAsia"/>
          <w:sz w:val="18"/>
        </w:rPr>
        <w:t>2</w:t>
      </w:r>
      <w:r w:rsidR="005B51DC">
        <w:rPr>
          <w:rFonts w:ascii="Times New Roman" w:hAnsi="Times New Roman" w:cs="Times New Roman"/>
          <w:sz w:val="18"/>
        </w:rPr>
        <w:t xml:space="preserve">.1 </w:t>
      </w:r>
      <w:r w:rsidR="005B51DC">
        <w:rPr>
          <w:rFonts w:ascii="Times New Roman" w:hAnsi="Times New Roman" w:cs="Times New Roman" w:hint="eastAsia"/>
          <w:sz w:val="18"/>
        </w:rPr>
        <w:t>旧人工酵素設計</w:t>
      </w:r>
      <w:r w:rsidR="005B51DC">
        <w:rPr>
          <w:rFonts w:ascii="Times New Roman" w:hAnsi="Times New Roman" w:cs="Times New Roman" w:hint="eastAsia"/>
          <w:sz w:val="18"/>
        </w:rPr>
        <w:t xml:space="preserve"> </w:t>
      </w:r>
      <w:r w:rsidR="005B51DC">
        <w:rPr>
          <w:rFonts w:ascii="Times New Roman" w:hAnsi="Times New Roman" w:cs="Times New Roman" w:hint="eastAsia"/>
          <w:sz w:val="18"/>
        </w:rPr>
        <w:t>調査活動」と「</w:t>
      </w:r>
      <w:r w:rsidR="005B51DC">
        <w:rPr>
          <w:rFonts w:ascii="Times New Roman" w:hAnsi="Times New Roman" w:cs="Times New Roman" w:hint="eastAsia"/>
          <w:sz w:val="18"/>
        </w:rPr>
        <w:t>2</w:t>
      </w:r>
      <w:r w:rsidR="005B51DC">
        <w:rPr>
          <w:rFonts w:ascii="Times New Roman" w:hAnsi="Times New Roman" w:cs="Times New Roman"/>
          <w:sz w:val="18"/>
        </w:rPr>
        <w:t>.3</w:t>
      </w:r>
      <w:r w:rsidR="005B51DC">
        <w:rPr>
          <w:rFonts w:ascii="Times New Roman" w:hAnsi="Times New Roman" w:cs="Times New Roman" w:hint="eastAsia"/>
          <w:sz w:val="18"/>
        </w:rPr>
        <w:t>米国再生水</w:t>
      </w:r>
      <w:r w:rsidR="005B51DC">
        <w:rPr>
          <w:rFonts w:ascii="Times New Roman" w:hAnsi="Times New Roman" w:cs="Times New Roman" w:hint="eastAsia"/>
          <w:sz w:val="18"/>
        </w:rPr>
        <w:t xml:space="preserve"> </w:t>
      </w:r>
      <w:r w:rsidR="005B51DC">
        <w:rPr>
          <w:rFonts w:ascii="Times New Roman" w:hAnsi="Times New Roman" w:cs="Times New Roman"/>
          <w:sz w:val="18"/>
        </w:rPr>
        <w:t>NAWI RO</w:t>
      </w:r>
      <w:r w:rsidR="005B51DC">
        <w:rPr>
          <w:rFonts w:ascii="Times New Roman" w:hAnsi="Times New Roman" w:cs="Times New Roman" w:hint="eastAsia"/>
          <w:sz w:val="18"/>
        </w:rPr>
        <w:t>膜解析・最適化</w:t>
      </w:r>
      <w:r w:rsidR="005B51DC">
        <w:rPr>
          <w:rFonts w:ascii="Times New Roman" w:hAnsi="Times New Roman" w:cs="Times New Roman" w:hint="eastAsia"/>
          <w:sz w:val="18"/>
        </w:rPr>
        <w:t>F</w:t>
      </w:r>
      <w:r w:rsidR="005B51DC">
        <w:rPr>
          <w:rFonts w:ascii="Times New Roman" w:hAnsi="Times New Roman" w:cs="Times New Roman"/>
          <w:sz w:val="18"/>
        </w:rPr>
        <w:t>S</w:t>
      </w:r>
      <w:r w:rsidR="005B51DC">
        <w:rPr>
          <w:rFonts w:ascii="Times New Roman" w:hAnsi="Times New Roman" w:cs="Times New Roman" w:hint="eastAsia"/>
          <w:sz w:val="18"/>
        </w:rPr>
        <w:t>」を優先したため、最適化技術の検証は進捗が無かった</w:t>
      </w:r>
      <w:r w:rsidR="00DB0240">
        <w:rPr>
          <w:rFonts w:ascii="Times New Roman" w:hAnsi="Times New Roman" w:cs="Times New Roman" w:hint="eastAsia"/>
          <w:sz w:val="18"/>
        </w:rPr>
        <w:t>。</w:t>
      </w:r>
    </w:p>
    <w:p w14:paraId="64AFEE0F" w14:textId="4C4CB068" w:rsidR="00FE52A6" w:rsidRPr="00FE52A6" w:rsidRDefault="00A95E63" w:rsidP="00FE52A6">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2.2</w:t>
      </w:r>
      <w:r w:rsidRPr="00F84DDE">
        <w:rPr>
          <w:rFonts w:ascii="Times New Roman" w:hAnsi="Times New Roman" w:cs="Times New Roman"/>
          <w:sz w:val="20"/>
        </w:rPr>
        <w:t xml:space="preserve">　</w:t>
      </w:r>
      <w:r>
        <w:rPr>
          <w:rFonts w:ascii="Times New Roman" w:hAnsi="Times New Roman" w:cs="Times New Roman" w:hint="eastAsia"/>
          <w:sz w:val="20"/>
        </w:rPr>
        <w:t>東京都立大　共同研究</w:t>
      </w:r>
    </w:p>
    <w:p w14:paraId="200B9F12" w14:textId="33472C65" w:rsidR="003F718D" w:rsidRDefault="00DE4261" w:rsidP="00FE52A6">
      <w:pPr>
        <w:ind w:firstLineChars="100" w:firstLine="181"/>
        <w:rPr>
          <w:rFonts w:ascii="Times New Roman" w:hAnsi="Times New Roman" w:cs="Times New Roman"/>
          <w:sz w:val="18"/>
        </w:rPr>
      </w:pPr>
      <w:r>
        <w:rPr>
          <w:rFonts w:ascii="Times New Roman" w:hAnsi="Times New Roman" w:cs="Times New Roman" w:hint="eastAsia"/>
          <w:sz w:val="18"/>
        </w:rPr>
        <w:t>共同研究</w:t>
      </w:r>
      <w:r w:rsidR="00C87C9F">
        <w:rPr>
          <w:rFonts w:ascii="Times New Roman" w:hAnsi="Times New Roman" w:cs="Times New Roman" w:hint="eastAsia"/>
          <w:sz w:val="18"/>
        </w:rPr>
        <w:t>先の</w:t>
      </w:r>
      <w:r>
        <w:rPr>
          <w:rFonts w:ascii="Times New Roman" w:hAnsi="Times New Roman" w:cs="Times New Roman" w:hint="eastAsia"/>
          <w:sz w:val="18"/>
        </w:rPr>
        <w:t>東京</w:t>
      </w:r>
      <w:r w:rsidR="00201457">
        <w:rPr>
          <w:rFonts w:ascii="Times New Roman" w:hAnsi="Times New Roman" w:cs="Times New Roman" w:hint="eastAsia"/>
          <w:sz w:val="18"/>
        </w:rPr>
        <w:t>都立大の学生</w:t>
      </w:r>
      <w:r w:rsidR="00C87C9F">
        <w:rPr>
          <w:rFonts w:ascii="Times New Roman" w:hAnsi="Times New Roman" w:cs="Times New Roman" w:hint="eastAsia"/>
          <w:sz w:val="18"/>
        </w:rPr>
        <w:t>（</w:t>
      </w:r>
      <w:r w:rsidR="00C87C9F">
        <w:rPr>
          <w:rFonts w:ascii="Times New Roman" w:hAnsi="Times New Roman" w:cs="Times New Roman" w:hint="eastAsia"/>
          <w:sz w:val="18"/>
        </w:rPr>
        <w:t>M</w:t>
      </w:r>
      <w:r w:rsidR="00C87C9F">
        <w:rPr>
          <w:rFonts w:ascii="Times New Roman" w:hAnsi="Times New Roman" w:cs="Times New Roman"/>
          <w:sz w:val="18"/>
        </w:rPr>
        <w:t>2</w:t>
      </w:r>
      <w:r w:rsidR="00C87C9F">
        <w:rPr>
          <w:rFonts w:ascii="Times New Roman" w:hAnsi="Times New Roman" w:cs="Times New Roman" w:hint="eastAsia"/>
          <w:sz w:val="18"/>
        </w:rPr>
        <w:t>）</w:t>
      </w:r>
      <w:r w:rsidR="00587969">
        <w:rPr>
          <w:rFonts w:ascii="Times New Roman" w:hAnsi="Times New Roman" w:cs="Times New Roman" w:hint="eastAsia"/>
          <w:sz w:val="18"/>
        </w:rPr>
        <w:t>が</w:t>
      </w:r>
      <w:r w:rsidR="00C87C9F">
        <w:rPr>
          <w:rFonts w:ascii="Times New Roman" w:hAnsi="Times New Roman" w:cs="Times New Roman" w:hint="eastAsia"/>
          <w:sz w:val="18"/>
        </w:rPr>
        <w:t>電気学会にレター（</w:t>
      </w:r>
      <w:r w:rsidR="00C87C9F">
        <w:rPr>
          <w:rFonts w:ascii="Times New Roman" w:hAnsi="Times New Roman" w:cs="Times New Roman" w:hint="eastAsia"/>
          <w:sz w:val="18"/>
        </w:rPr>
        <w:t>2</w:t>
      </w:r>
      <w:r w:rsidR="00C87C9F">
        <w:rPr>
          <w:rFonts w:ascii="Times New Roman" w:hAnsi="Times New Roman" w:cs="Times New Roman" w:hint="eastAsia"/>
          <w:sz w:val="18"/>
        </w:rPr>
        <w:t>ページ）を投稿するため、その執筆をサポートしている。</w:t>
      </w:r>
      <w:r w:rsidR="00C87C9F">
        <w:rPr>
          <w:rFonts w:ascii="Times New Roman" w:hAnsi="Times New Roman" w:cs="Times New Roman" w:hint="eastAsia"/>
          <w:sz w:val="18"/>
        </w:rPr>
        <w:t>2</w:t>
      </w:r>
      <w:r w:rsidR="00C87C9F">
        <w:rPr>
          <w:rFonts w:ascii="Times New Roman" w:hAnsi="Times New Roman" w:cs="Times New Roman" w:hint="eastAsia"/>
          <w:sz w:val="18"/>
        </w:rPr>
        <w:t>月頃に投稿予定。</w:t>
      </w:r>
      <w:r w:rsidR="003F718D">
        <w:rPr>
          <w:rFonts w:ascii="Times New Roman" w:hAnsi="Times New Roman" w:cs="Times New Roman" w:hint="eastAsia"/>
          <w:sz w:val="18"/>
        </w:rPr>
        <w:t>学生（</w:t>
      </w:r>
      <w:r w:rsidR="003F718D">
        <w:rPr>
          <w:rFonts w:ascii="Times New Roman" w:hAnsi="Times New Roman" w:cs="Times New Roman" w:hint="eastAsia"/>
          <w:sz w:val="18"/>
        </w:rPr>
        <w:t>D</w:t>
      </w:r>
      <w:r w:rsidR="003F718D">
        <w:rPr>
          <w:rFonts w:ascii="Times New Roman" w:hAnsi="Times New Roman" w:cs="Times New Roman"/>
          <w:sz w:val="18"/>
        </w:rPr>
        <w:t>1</w:t>
      </w:r>
      <w:r w:rsidR="003F718D">
        <w:rPr>
          <w:rFonts w:ascii="Times New Roman" w:hAnsi="Times New Roman" w:cs="Times New Roman" w:hint="eastAsia"/>
          <w:sz w:val="18"/>
        </w:rPr>
        <w:t>）が</w:t>
      </w:r>
      <w:r w:rsidR="003F718D">
        <w:rPr>
          <w:rFonts w:ascii="Times New Roman" w:hAnsi="Times New Roman" w:cs="Times New Roman" w:hint="eastAsia"/>
          <w:sz w:val="18"/>
        </w:rPr>
        <w:t>S</w:t>
      </w:r>
      <w:r w:rsidR="003F718D">
        <w:rPr>
          <w:rFonts w:ascii="Times New Roman" w:hAnsi="Times New Roman" w:cs="Times New Roman"/>
          <w:sz w:val="18"/>
        </w:rPr>
        <w:t>ICE Annual Conference 2023</w:t>
      </w:r>
      <w:r w:rsidR="003F718D">
        <w:rPr>
          <w:rFonts w:ascii="Times New Roman" w:hAnsi="Times New Roman" w:cs="Times New Roman" w:hint="eastAsia"/>
          <w:sz w:val="18"/>
        </w:rPr>
        <w:t>に発表申込する予定。</w:t>
      </w:r>
    </w:p>
    <w:p w14:paraId="42042AAF" w14:textId="175E8471" w:rsidR="00C87C9F" w:rsidRDefault="00C87C9F" w:rsidP="00FE52A6">
      <w:pPr>
        <w:ind w:firstLineChars="100" w:firstLine="181"/>
        <w:rPr>
          <w:rFonts w:ascii="Times New Roman" w:hAnsi="Times New Roman" w:cs="Times New Roman"/>
          <w:sz w:val="18"/>
        </w:rPr>
      </w:pPr>
      <w:r>
        <w:rPr>
          <w:rFonts w:ascii="Times New Roman" w:hAnsi="Times New Roman" w:cs="Times New Roman" w:hint="eastAsia"/>
          <w:sz w:val="18"/>
        </w:rPr>
        <w:t>また、学生（</w:t>
      </w:r>
      <w:r>
        <w:rPr>
          <w:rFonts w:ascii="Times New Roman" w:hAnsi="Times New Roman" w:cs="Times New Roman" w:hint="eastAsia"/>
          <w:sz w:val="18"/>
        </w:rPr>
        <w:t>M</w:t>
      </w:r>
      <w:r>
        <w:rPr>
          <w:rFonts w:ascii="Times New Roman" w:hAnsi="Times New Roman" w:cs="Times New Roman"/>
          <w:sz w:val="18"/>
        </w:rPr>
        <w:t>1</w:t>
      </w:r>
      <w:r>
        <w:rPr>
          <w:rFonts w:ascii="Times New Roman" w:hAnsi="Times New Roman" w:cs="Times New Roman" w:hint="eastAsia"/>
          <w:sz w:val="18"/>
        </w:rPr>
        <w:t>、</w:t>
      </w:r>
      <w:r>
        <w:rPr>
          <w:rFonts w:ascii="Times New Roman" w:hAnsi="Times New Roman" w:cs="Times New Roman" w:hint="eastAsia"/>
          <w:sz w:val="18"/>
        </w:rPr>
        <w:t>B</w:t>
      </w:r>
      <w:r>
        <w:rPr>
          <w:rFonts w:ascii="Times New Roman" w:hAnsi="Times New Roman" w:cs="Times New Roman"/>
          <w:sz w:val="18"/>
        </w:rPr>
        <w:t>4</w:t>
      </w:r>
      <w:r>
        <w:rPr>
          <w:rFonts w:ascii="Times New Roman" w:hAnsi="Times New Roman" w:cs="Times New Roman" w:hint="eastAsia"/>
          <w:sz w:val="18"/>
        </w:rPr>
        <w:t>）</w:t>
      </w:r>
      <w:r w:rsidR="00FE52A6">
        <w:rPr>
          <w:rFonts w:ascii="Times New Roman" w:hAnsi="Times New Roman" w:cs="Times New Roman" w:hint="eastAsia"/>
          <w:sz w:val="18"/>
        </w:rPr>
        <w:t>は卒業論文発表／修士論文発表を終えた。来月は、今期の研究成果と来期の方針を検討した後、学生と安田先生に相談・</w:t>
      </w:r>
      <w:r w:rsidR="00746CF6">
        <w:rPr>
          <w:rFonts w:ascii="Times New Roman" w:hAnsi="Times New Roman" w:cs="Times New Roman" w:hint="eastAsia"/>
          <w:sz w:val="18"/>
        </w:rPr>
        <w:t>報告する</w:t>
      </w:r>
      <w:r w:rsidR="00FE52A6">
        <w:rPr>
          <w:rFonts w:ascii="Times New Roman" w:hAnsi="Times New Roman" w:cs="Times New Roman" w:hint="eastAsia"/>
          <w:sz w:val="18"/>
        </w:rPr>
        <w:t>予定</w:t>
      </w:r>
      <w:r w:rsidR="00746CF6">
        <w:rPr>
          <w:rFonts w:ascii="Times New Roman" w:hAnsi="Times New Roman" w:cs="Times New Roman" w:hint="eastAsia"/>
          <w:sz w:val="18"/>
        </w:rPr>
        <w:t>。</w:t>
      </w:r>
    </w:p>
    <w:p w14:paraId="0D6557CE" w14:textId="3F7FE7CD" w:rsidR="00121364" w:rsidRPr="00121364" w:rsidRDefault="00121364" w:rsidP="00121364">
      <w:pPr>
        <w:pStyle w:val="2"/>
        <w:ind w:leftChars="0" w:right="211"/>
        <w:rPr>
          <w:rFonts w:asciiTheme="minorHAnsi" w:hAnsiTheme="minorHAnsi"/>
          <w:sz w:val="20"/>
        </w:rPr>
      </w:pPr>
      <w:r w:rsidRPr="00F84DDE">
        <w:rPr>
          <w:rFonts w:ascii="Times New Roman" w:hAnsi="Times New Roman" w:cs="Times New Roman"/>
          <w:sz w:val="20"/>
        </w:rPr>
        <w:t>2.</w:t>
      </w:r>
      <w:r w:rsidR="00165B1F">
        <w:rPr>
          <w:rFonts w:ascii="Times New Roman" w:hAnsi="Times New Roman" w:cs="Times New Roman"/>
          <w:sz w:val="20"/>
        </w:rPr>
        <w:t>3</w:t>
      </w:r>
      <w:r w:rsidRPr="00F84DDE">
        <w:rPr>
          <w:rFonts w:ascii="Times New Roman" w:hAnsi="Times New Roman" w:cs="Times New Roman"/>
          <w:sz w:val="20"/>
        </w:rPr>
        <w:t xml:space="preserve">　</w:t>
      </w:r>
      <w:r w:rsidR="00A57173">
        <w:rPr>
          <w:rFonts w:ascii="Times New Roman" w:hAnsi="Times New Roman" w:cs="Times New Roman" w:hint="eastAsia"/>
          <w:sz w:val="20"/>
        </w:rPr>
        <w:t>米国再生水</w:t>
      </w:r>
      <w:r w:rsidR="00A57173">
        <w:rPr>
          <w:rFonts w:ascii="Times New Roman" w:hAnsi="Times New Roman" w:cs="Times New Roman" w:hint="eastAsia"/>
          <w:sz w:val="20"/>
        </w:rPr>
        <w:t>N</w:t>
      </w:r>
      <w:r w:rsidR="00A57173">
        <w:rPr>
          <w:rFonts w:ascii="Times New Roman" w:hAnsi="Times New Roman" w:cs="Times New Roman"/>
          <w:sz w:val="20"/>
        </w:rPr>
        <w:t>AWI RO</w:t>
      </w:r>
      <w:r w:rsidR="00A57173">
        <w:rPr>
          <w:rFonts w:ascii="Times New Roman" w:hAnsi="Times New Roman" w:cs="Times New Roman" w:hint="eastAsia"/>
          <w:sz w:val="20"/>
        </w:rPr>
        <w:t>膜解析・最適化</w:t>
      </w:r>
      <w:r w:rsidR="00FD5A8A">
        <w:rPr>
          <w:rFonts w:ascii="Times New Roman" w:hAnsi="Times New Roman" w:cs="Times New Roman" w:hint="eastAsia"/>
          <w:sz w:val="20"/>
        </w:rPr>
        <w:t>F</w:t>
      </w:r>
      <w:r w:rsidR="00FD5A8A">
        <w:rPr>
          <w:rFonts w:ascii="Times New Roman" w:hAnsi="Times New Roman" w:cs="Times New Roman"/>
          <w:sz w:val="20"/>
        </w:rPr>
        <w:t>S</w:t>
      </w:r>
    </w:p>
    <w:p w14:paraId="5B61A9CD" w14:textId="4920A7B4" w:rsidR="00A46669" w:rsidRDefault="00FD6253" w:rsidP="00A46669">
      <w:pPr>
        <w:ind w:firstLineChars="100" w:firstLine="181"/>
        <w:rPr>
          <w:rFonts w:ascii="Times New Roman" w:hAnsi="Times New Roman" w:cs="Times New Roman"/>
          <w:sz w:val="18"/>
        </w:rPr>
      </w:pPr>
      <w:r>
        <w:rPr>
          <w:rFonts w:ascii="Times New Roman" w:hAnsi="Times New Roman" w:cs="Times New Roman" w:hint="eastAsia"/>
          <w:sz w:val="18"/>
        </w:rPr>
        <w:t>今月</w:t>
      </w:r>
      <w:r w:rsidR="00A46669">
        <w:rPr>
          <w:rFonts w:ascii="Times New Roman" w:hAnsi="Times New Roman" w:cs="Times New Roman" w:hint="eastAsia"/>
          <w:sz w:val="18"/>
        </w:rPr>
        <w:t>のサマリは下記の通りである。</w:t>
      </w:r>
    </w:p>
    <w:p w14:paraId="5BFB797A" w14:textId="0F670F56" w:rsidR="00FE52A6" w:rsidRPr="00FE52A6" w:rsidRDefault="00A46669" w:rsidP="00FE52A6">
      <w:pPr>
        <w:pStyle w:val="a"/>
        <w:ind w:left="423" w:firstLineChars="0" w:hanging="423"/>
        <w:rPr>
          <w:rFonts w:asciiTheme="minorHAnsi" w:hAnsiTheme="minorHAnsi"/>
          <w:sz w:val="18"/>
          <w:szCs w:val="20"/>
        </w:rPr>
      </w:pPr>
      <w:r>
        <w:rPr>
          <w:rFonts w:ascii="Times New Roman" w:hAnsi="Times New Roman" w:cs="Times New Roman" w:hint="eastAsia"/>
          <w:sz w:val="18"/>
        </w:rPr>
        <w:t>ラスバージェネス水道局（</w:t>
      </w:r>
      <w:r>
        <w:rPr>
          <w:rFonts w:ascii="Times New Roman" w:hAnsi="Times New Roman" w:cs="Times New Roman" w:hint="eastAsia"/>
          <w:sz w:val="18"/>
        </w:rPr>
        <w:t>L</w:t>
      </w:r>
      <w:r>
        <w:rPr>
          <w:rFonts w:ascii="Times New Roman" w:hAnsi="Times New Roman" w:cs="Times New Roman"/>
          <w:sz w:val="18"/>
        </w:rPr>
        <w:t>VMWD</w:t>
      </w:r>
      <w:r>
        <w:rPr>
          <w:rFonts w:ascii="Times New Roman" w:hAnsi="Times New Roman" w:cs="Times New Roman" w:hint="eastAsia"/>
          <w:sz w:val="18"/>
        </w:rPr>
        <w:t>）の</w:t>
      </w:r>
      <w:r w:rsidR="00A8739C">
        <w:rPr>
          <w:rFonts w:asciiTheme="minorHAnsi" w:hAnsiTheme="minorHAnsi" w:hint="eastAsia"/>
          <w:sz w:val="18"/>
          <w:szCs w:val="20"/>
        </w:rPr>
        <w:t>R</w:t>
      </w:r>
      <w:r w:rsidR="00A8739C">
        <w:rPr>
          <w:rFonts w:asciiTheme="minorHAnsi" w:hAnsiTheme="minorHAnsi"/>
          <w:sz w:val="18"/>
          <w:szCs w:val="20"/>
        </w:rPr>
        <w:t>O</w:t>
      </w:r>
      <w:r w:rsidR="00A8739C">
        <w:rPr>
          <w:rFonts w:asciiTheme="minorHAnsi" w:hAnsiTheme="minorHAnsi" w:hint="eastAsia"/>
          <w:sz w:val="18"/>
          <w:szCs w:val="20"/>
        </w:rPr>
        <w:t>膜透過水質</w:t>
      </w:r>
      <w:r w:rsidR="00CF4A21">
        <w:rPr>
          <w:rFonts w:asciiTheme="minorHAnsi" w:hAnsiTheme="minorHAnsi" w:hint="eastAsia"/>
          <w:sz w:val="18"/>
          <w:szCs w:val="20"/>
        </w:rPr>
        <w:t>について</w:t>
      </w:r>
      <w:r w:rsidR="00A8739C">
        <w:rPr>
          <w:rFonts w:asciiTheme="minorHAnsi" w:hAnsiTheme="minorHAnsi" w:hint="eastAsia"/>
          <w:sz w:val="18"/>
          <w:szCs w:val="20"/>
        </w:rPr>
        <w:t>時系列モデルを用いて</w:t>
      </w:r>
      <w:r w:rsidR="00CF4A21">
        <w:rPr>
          <w:rFonts w:asciiTheme="minorHAnsi" w:hAnsiTheme="minorHAnsi" w:hint="eastAsia"/>
          <w:sz w:val="18"/>
          <w:szCs w:val="20"/>
        </w:rPr>
        <w:t>予測</w:t>
      </w:r>
      <w:r w:rsidR="00C837DA">
        <w:rPr>
          <w:rFonts w:asciiTheme="minorHAnsi" w:hAnsiTheme="minorHAnsi" w:hint="eastAsia"/>
          <w:sz w:val="18"/>
          <w:szCs w:val="20"/>
        </w:rPr>
        <w:t>し、その精度を評価した</w:t>
      </w:r>
      <w:r>
        <w:rPr>
          <w:rFonts w:asciiTheme="minorHAnsi" w:hAnsiTheme="minorHAnsi" w:hint="eastAsia"/>
          <w:sz w:val="18"/>
          <w:szCs w:val="20"/>
        </w:rPr>
        <w:t>。</w:t>
      </w:r>
    </w:p>
    <w:p w14:paraId="399E55A7" w14:textId="226D1EB6" w:rsidR="00645E6A" w:rsidRPr="00B33D0D" w:rsidRDefault="00645E6A" w:rsidP="00645E6A">
      <w:pPr>
        <w:pStyle w:val="3"/>
        <w:ind w:leftChars="85" w:left="180" w:right="211" w:firstLine="1"/>
        <w:rPr>
          <w:rFonts w:asciiTheme="minorHAnsi" w:hAnsiTheme="minorHAnsi"/>
          <w:sz w:val="20"/>
        </w:rPr>
      </w:pPr>
      <w:r w:rsidRPr="00F84DDE">
        <w:rPr>
          <w:rFonts w:ascii="Times New Roman" w:hAnsi="Times New Roman" w:cs="Times New Roman"/>
          <w:sz w:val="20"/>
        </w:rPr>
        <w:lastRenderedPageBreak/>
        <w:t>2.</w:t>
      </w:r>
      <w:r>
        <w:rPr>
          <w:rFonts w:ascii="Times New Roman" w:hAnsi="Times New Roman" w:cs="Times New Roman"/>
          <w:sz w:val="20"/>
        </w:rPr>
        <w:t>3</w:t>
      </w:r>
      <w:r w:rsidR="002921BF">
        <w:rPr>
          <w:rFonts w:ascii="Times New Roman" w:hAnsi="Times New Roman" w:cs="Times New Roman"/>
          <w:sz w:val="20"/>
        </w:rPr>
        <w:t>.</w:t>
      </w:r>
      <w:r w:rsidR="00C837DA">
        <w:rPr>
          <w:rFonts w:ascii="Times New Roman" w:hAnsi="Times New Roman" w:cs="Times New Roman"/>
          <w:sz w:val="20"/>
        </w:rPr>
        <w:t>1</w:t>
      </w:r>
      <w:r w:rsidRPr="00F84DDE">
        <w:rPr>
          <w:rFonts w:ascii="Times New Roman" w:hAnsi="Times New Roman" w:cs="Times New Roman"/>
          <w:sz w:val="20"/>
        </w:rPr>
        <w:t xml:space="preserve">　</w:t>
      </w:r>
      <w:r w:rsidR="002921BF">
        <w:rPr>
          <w:rFonts w:ascii="Times New Roman" w:hAnsi="Times New Roman" w:cs="Times New Roman" w:hint="eastAsia"/>
          <w:sz w:val="20"/>
        </w:rPr>
        <w:t>R</w:t>
      </w:r>
      <w:r w:rsidR="002921BF">
        <w:rPr>
          <w:rFonts w:ascii="Times New Roman" w:hAnsi="Times New Roman" w:cs="Times New Roman"/>
          <w:sz w:val="20"/>
        </w:rPr>
        <w:t>O</w:t>
      </w:r>
      <w:r w:rsidR="002921BF">
        <w:rPr>
          <w:rFonts w:ascii="Times New Roman" w:hAnsi="Times New Roman" w:cs="Times New Roman" w:hint="eastAsia"/>
          <w:sz w:val="20"/>
        </w:rPr>
        <w:t>膜透過水質の予測モデル検討</w:t>
      </w:r>
    </w:p>
    <w:p w14:paraId="7AAB5F5A" w14:textId="2E0F612E" w:rsidR="00014FC9" w:rsidRDefault="00014FC9" w:rsidP="00645E6A">
      <w:pPr>
        <w:ind w:firstLineChars="100" w:firstLine="181"/>
        <w:rPr>
          <w:rFonts w:ascii="Times New Roman" w:hAnsi="Times New Roman" w:cs="Times New Roman"/>
          <w:sz w:val="18"/>
        </w:rPr>
      </w:pPr>
      <w:r>
        <w:rPr>
          <w:rFonts w:ascii="Times New Roman" w:hAnsi="Times New Roman" w:cs="Times New Roman" w:hint="eastAsia"/>
          <w:sz w:val="18"/>
        </w:rPr>
        <w:t>今月は</w:t>
      </w:r>
      <w:r w:rsidR="002921BF">
        <w:rPr>
          <w:rFonts w:ascii="Times New Roman" w:hAnsi="Times New Roman" w:cs="Times New Roman" w:hint="eastAsia"/>
          <w:sz w:val="18"/>
        </w:rPr>
        <w:t>L</w:t>
      </w:r>
      <w:r w:rsidR="002921BF">
        <w:rPr>
          <w:rFonts w:ascii="Times New Roman" w:hAnsi="Times New Roman" w:cs="Times New Roman"/>
          <w:sz w:val="18"/>
        </w:rPr>
        <w:t>VMWD</w:t>
      </w:r>
      <w:r>
        <w:rPr>
          <w:rFonts w:ascii="Times New Roman" w:hAnsi="Times New Roman" w:cs="Times New Roman" w:hint="eastAsia"/>
          <w:sz w:val="18"/>
        </w:rPr>
        <w:t>の</w:t>
      </w:r>
      <w:r>
        <w:rPr>
          <w:rFonts w:ascii="Times New Roman" w:hAnsi="Times New Roman" w:cs="Times New Roman" w:hint="eastAsia"/>
          <w:sz w:val="18"/>
        </w:rPr>
        <w:t>R</w:t>
      </w:r>
      <w:r>
        <w:rPr>
          <w:rFonts w:ascii="Times New Roman" w:hAnsi="Times New Roman" w:cs="Times New Roman"/>
          <w:sz w:val="18"/>
        </w:rPr>
        <w:t>O</w:t>
      </w:r>
      <w:r>
        <w:rPr>
          <w:rFonts w:ascii="Times New Roman" w:hAnsi="Times New Roman" w:cs="Times New Roman" w:hint="eastAsia"/>
          <w:sz w:val="18"/>
        </w:rPr>
        <w:t>透過</w:t>
      </w:r>
      <w:r w:rsidR="00415296">
        <w:rPr>
          <w:rFonts w:ascii="Times New Roman" w:hAnsi="Times New Roman" w:cs="Times New Roman" w:hint="eastAsia"/>
          <w:sz w:val="18"/>
        </w:rPr>
        <w:t>水</w:t>
      </w:r>
      <w:r>
        <w:rPr>
          <w:rFonts w:ascii="Times New Roman" w:hAnsi="Times New Roman" w:cs="Times New Roman" w:hint="eastAsia"/>
          <w:sz w:val="18"/>
        </w:rPr>
        <w:t>の</w:t>
      </w:r>
      <w:r w:rsidR="00415296">
        <w:rPr>
          <w:rFonts w:ascii="Times New Roman" w:hAnsi="Times New Roman" w:cs="Times New Roman" w:hint="eastAsia"/>
          <w:sz w:val="18"/>
        </w:rPr>
        <w:t>導電率</w:t>
      </w:r>
      <w:r>
        <w:rPr>
          <w:rFonts w:ascii="Times New Roman" w:hAnsi="Times New Roman" w:cs="Times New Roman" w:hint="eastAsia"/>
          <w:sz w:val="18"/>
        </w:rPr>
        <w:t>予測を検討した</w:t>
      </w:r>
      <w:r w:rsidR="00415296">
        <w:rPr>
          <w:rFonts w:ascii="Times New Roman" w:hAnsi="Times New Roman" w:cs="Times New Roman" w:hint="eastAsia"/>
          <w:sz w:val="18"/>
        </w:rPr>
        <w:t>。</w:t>
      </w:r>
      <w:r w:rsidR="008D28BF">
        <w:rPr>
          <w:rFonts w:ascii="Times New Roman" w:hAnsi="Times New Roman" w:cs="Times New Roman" w:hint="eastAsia"/>
          <w:sz w:val="18"/>
        </w:rPr>
        <w:t>図</w:t>
      </w:r>
      <w:r>
        <w:rPr>
          <w:rFonts w:ascii="Times New Roman" w:hAnsi="Times New Roman" w:cs="Times New Roman"/>
          <w:sz w:val="18"/>
        </w:rPr>
        <w:t>3</w:t>
      </w:r>
      <w:r w:rsidR="008D28BF">
        <w:rPr>
          <w:rFonts w:ascii="Times New Roman" w:hAnsi="Times New Roman" w:cs="Times New Roman" w:hint="eastAsia"/>
          <w:sz w:val="18"/>
        </w:rPr>
        <w:t>に</w:t>
      </w:r>
      <w:r>
        <w:rPr>
          <w:rFonts w:ascii="Times New Roman" w:hAnsi="Times New Roman" w:cs="Times New Roman" w:hint="eastAsia"/>
          <w:sz w:val="18"/>
        </w:rPr>
        <w:t>導電率予測の戦略を示す。データトレンドから、傾向</w:t>
      </w:r>
      <w:r>
        <w:rPr>
          <w:rFonts w:ascii="Times New Roman" w:hAnsi="Times New Roman" w:cs="Times New Roman" w:hint="eastAsia"/>
          <w:sz w:val="18"/>
        </w:rPr>
        <w:t>(</w:t>
      </w:r>
      <w:r>
        <w:rPr>
          <w:rFonts w:ascii="Times New Roman" w:hAnsi="Times New Roman" w:cs="Times New Roman"/>
          <w:sz w:val="18"/>
        </w:rPr>
        <w:t xml:space="preserve">1) </w:t>
      </w:r>
      <w:r>
        <w:rPr>
          <w:rFonts w:ascii="Times New Roman" w:hAnsi="Times New Roman" w:cs="Times New Roman" w:hint="eastAsia"/>
          <w:sz w:val="18"/>
        </w:rPr>
        <w:t>日々の細かな変動、傾向</w:t>
      </w:r>
      <w:r>
        <w:rPr>
          <w:rFonts w:ascii="Times New Roman" w:hAnsi="Times New Roman" w:cs="Times New Roman" w:hint="eastAsia"/>
          <w:sz w:val="18"/>
        </w:rPr>
        <w:t>(</w:t>
      </w:r>
      <w:r>
        <w:rPr>
          <w:rFonts w:ascii="Times New Roman" w:hAnsi="Times New Roman" w:cs="Times New Roman"/>
          <w:sz w:val="18"/>
        </w:rPr>
        <w:t xml:space="preserve">2) </w:t>
      </w:r>
      <w:r>
        <w:rPr>
          <w:rFonts w:ascii="Times New Roman" w:hAnsi="Times New Roman" w:cs="Times New Roman" w:hint="eastAsia"/>
          <w:sz w:val="18"/>
        </w:rPr>
        <w:t>数か月単位の上昇傾向、が確認されるため、傾向毎に別々にモデル化を検討していくことにした。熊谷は傾向</w:t>
      </w:r>
      <w:r>
        <w:rPr>
          <w:rFonts w:ascii="Times New Roman" w:hAnsi="Times New Roman" w:cs="Times New Roman" w:hint="eastAsia"/>
          <w:sz w:val="18"/>
        </w:rPr>
        <w:t>(</w:t>
      </w:r>
      <w:r>
        <w:rPr>
          <w:rFonts w:ascii="Times New Roman" w:hAnsi="Times New Roman" w:cs="Times New Roman"/>
          <w:sz w:val="18"/>
        </w:rPr>
        <w:t>2)</w:t>
      </w:r>
      <w:r>
        <w:rPr>
          <w:rFonts w:ascii="Times New Roman" w:hAnsi="Times New Roman" w:cs="Times New Roman" w:hint="eastAsia"/>
          <w:sz w:val="18"/>
        </w:rPr>
        <w:t>の時系列モデルによってどの程度効果があるのかを検証した。</w:t>
      </w:r>
    </w:p>
    <w:p w14:paraId="5CB3E17D" w14:textId="77777777" w:rsidR="00FD5E96" w:rsidRDefault="00014FC9" w:rsidP="00645E6A">
      <w:pPr>
        <w:ind w:firstLineChars="100" w:firstLine="181"/>
        <w:rPr>
          <w:rFonts w:ascii="Times New Roman" w:hAnsi="Times New Roman" w:cs="Times New Roman"/>
          <w:sz w:val="18"/>
        </w:rPr>
      </w:pPr>
      <w:r>
        <w:rPr>
          <w:rFonts w:ascii="Times New Roman" w:hAnsi="Times New Roman" w:cs="Times New Roman" w:hint="eastAsia"/>
          <w:sz w:val="18"/>
        </w:rPr>
        <w:t>まず、時系列データの</w:t>
      </w:r>
      <w:r>
        <w:rPr>
          <w:rFonts w:ascii="Times New Roman" w:hAnsi="Times New Roman" w:cs="Times New Roman" w:hint="eastAsia"/>
          <w:sz w:val="18"/>
        </w:rPr>
        <w:t>S</w:t>
      </w:r>
      <w:r>
        <w:rPr>
          <w:rFonts w:ascii="Times New Roman" w:hAnsi="Times New Roman" w:cs="Times New Roman"/>
          <w:sz w:val="18"/>
        </w:rPr>
        <w:t>TL</w:t>
      </w:r>
      <w:r>
        <w:rPr>
          <w:rFonts w:ascii="Times New Roman" w:hAnsi="Times New Roman" w:cs="Times New Roman" w:hint="eastAsia"/>
          <w:sz w:val="18"/>
        </w:rPr>
        <w:t>分解（</w:t>
      </w:r>
      <w:r>
        <w:rPr>
          <w:rFonts w:ascii="Times New Roman" w:hAnsi="Times New Roman" w:cs="Times New Roman" w:hint="eastAsia"/>
          <w:sz w:val="18"/>
        </w:rPr>
        <w:t>S</w:t>
      </w:r>
      <w:r>
        <w:rPr>
          <w:rFonts w:ascii="Times New Roman" w:hAnsi="Times New Roman" w:cs="Times New Roman"/>
          <w:sz w:val="18"/>
        </w:rPr>
        <w:t>easonal Decomposition of Time Series by Loess</w:t>
      </w:r>
      <w:r>
        <w:rPr>
          <w:rFonts w:ascii="Times New Roman" w:hAnsi="Times New Roman" w:cs="Times New Roman" w:hint="eastAsia"/>
          <w:sz w:val="18"/>
        </w:rPr>
        <w:t>）を適用した。その結果を図</w:t>
      </w:r>
      <w:r>
        <w:rPr>
          <w:rFonts w:ascii="Times New Roman" w:hAnsi="Times New Roman" w:cs="Times New Roman"/>
          <w:sz w:val="18"/>
        </w:rPr>
        <w:t>4</w:t>
      </w:r>
      <w:r>
        <w:rPr>
          <w:rFonts w:ascii="Times New Roman" w:hAnsi="Times New Roman" w:cs="Times New Roman" w:hint="eastAsia"/>
          <w:sz w:val="18"/>
        </w:rPr>
        <w:t>に示す。図</w:t>
      </w:r>
      <w:r>
        <w:rPr>
          <w:rFonts w:ascii="Times New Roman" w:hAnsi="Times New Roman" w:cs="Times New Roman" w:hint="eastAsia"/>
          <w:sz w:val="18"/>
        </w:rPr>
        <w:t>4</w:t>
      </w:r>
      <w:r>
        <w:rPr>
          <w:rFonts w:ascii="Times New Roman" w:hAnsi="Times New Roman" w:cs="Times New Roman" w:hint="eastAsia"/>
          <w:sz w:val="18"/>
        </w:rPr>
        <w:t>から、非定常なトレンド変動が支配的であることを確認した。こ</w:t>
      </w:r>
      <w:r w:rsidR="00FD5E96">
        <w:rPr>
          <w:rFonts w:ascii="Times New Roman" w:hAnsi="Times New Roman" w:cs="Times New Roman" w:hint="eastAsia"/>
          <w:sz w:val="18"/>
        </w:rPr>
        <w:t>れは</w:t>
      </w:r>
      <w:r>
        <w:rPr>
          <w:rFonts w:ascii="Times New Roman" w:hAnsi="Times New Roman" w:cs="Times New Roman" w:hint="eastAsia"/>
          <w:sz w:val="18"/>
        </w:rPr>
        <w:t>、</w:t>
      </w:r>
      <w:r w:rsidR="00FD5E96">
        <w:rPr>
          <w:rFonts w:ascii="Times New Roman" w:hAnsi="Times New Roman" w:cs="Times New Roman" w:hint="eastAsia"/>
          <w:sz w:val="18"/>
        </w:rPr>
        <w:t>確かに</w:t>
      </w:r>
      <w:r>
        <w:rPr>
          <w:rFonts w:ascii="Times New Roman" w:hAnsi="Times New Roman" w:cs="Times New Roman" w:hint="eastAsia"/>
          <w:sz w:val="18"/>
        </w:rPr>
        <w:t>傾向</w:t>
      </w:r>
      <w:r>
        <w:rPr>
          <w:rFonts w:ascii="Times New Roman" w:hAnsi="Times New Roman" w:cs="Times New Roman" w:hint="eastAsia"/>
          <w:sz w:val="18"/>
        </w:rPr>
        <w:t>(</w:t>
      </w:r>
      <w:r>
        <w:rPr>
          <w:rFonts w:ascii="Times New Roman" w:hAnsi="Times New Roman" w:cs="Times New Roman"/>
          <w:sz w:val="18"/>
        </w:rPr>
        <w:t>2)</w:t>
      </w:r>
      <w:r w:rsidR="00FD5E96">
        <w:rPr>
          <w:rFonts w:ascii="Times New Roman" w:hAnsi="Times New Roman" w:cs="Times New Roman" w:hint="eastAsia"/>
          <w:sz w:val="18"/>
        </w:rPr>
        <w:t>が含まれており、</w:t>
      </w:r>
      <w:r>
        <w:rPr>
          <w:rFonts w:ascii="Times New Roman" w:hAnsi="Times New Roman" w:cs="Times New Roman" w:hint="eastAsia"/>
          <w:sz w:val="18"/>
        </w:rPr>
        <w:t>時系列モデルが</w:t>
      </w:r>
      <w:r w:rsidR="00FD5E96">
        <w:rPr>
          <w:rFonts w:ascii="Times New Roman" w:hAnsi="Times New Roman" w:cs="Times New Roman" w:hint="eastAsia"/>
          <w:sz w:val="18"/>
        </w:rPr>
        <w:t>期待できることを示唆している。</w:t>
      </w:r>
    </w:p>
    <w:p w14:paraId="5C3DA71B" w14:textId="25BC47DF" w:rsidR="008D28BF" w:rsidRDefault="00FD5E96" w:rsidP="00645E6A">
      <w:pPr>
        <w:ind w:firstLineChars="100" w:firstLine="181"/>
        <w:rPr>
          <w:rFonts w:ascii="Times New Roman" w:hAnsi="Times New Roman" w:cs="Times New Roman"/>
          <w:sz w:val="18"/>
        </w:rPr>
      </w:pPr>
      <w:r>
        <w:rPr>
          <w:rFonts w:ascii="Times New Roman" w:hAnsi="Times New Roman" w:cs="Times New Roman" w:hint="eastAsia"/>
          <w:sz w:val="18"/>
        </w:rPr>
        <w:t>次に、</w:t>
      </w:r>
      <w:r w:rsidR="008D28BF">
        <w:rPr>
          <w:rFonts w:ascii="Times New Roman" w:hAnsi="Times New Roman" w:cs="Times New Roman" w:hint="eastAsia"/>
          <w:sz w:val="18"/>
        </w:rPr>
        <w:t>1</w:t>
      </w:r>
      <w:r w:rsidR="008D28BF">
        <w:rPr>
          <w:rFonts w:ascii="Times New Roman" w:hAnsi="Times New Roman" w:cs="Times New Roman" w:hint="eastAsia"/>
          <w:sz w:val="18"/>
        </w:rPr>
        <w:t>段目の透過水の導電率のトレンド（</w:t>
      </w:r>
      <w:r w:rsidR="008D28BF">
        <w:rPr>
          <w:rFonts w:ascii="Times New Roman" w:hAnsi="Times New Roman" w:cs="Times New Roman" w:hint="eastAsia"/>
          <w:sz w:val="18"/>
        </w:rPr>
        <w:t>2</w:t>
      </w:r>
      <w:r w:rsidR="008D28BF">
        <w:rPr>
          <w:rFonts w:ascii="Times New Roman" w:hAnsi="Times New Roman" w:cs="Times New Roman"/>
          <w:sz w:val="18"/>
        </w:rPr>
        <w:t>020</w:t>
      </w:r>
      <w:r w:rsidR="008D28BF">
        <w:rPr>
          <w:rFonts w:ascii="Times New Roman" w:hAnsi="Times New Roman" w:cs="Times New Roman" w:hint="eastAsia"/>
          <w:sz w:val="18"/>
        </w:rPr>
        <w:t>年</w:t>
      </w:r>
      <w:r w:rsidR="008D28BF">
        <w:rPr>
          <w:rFonts w:ascii="Times New Roman" w:hAnsi="Times New Roman" w:cs="Times New Roman" w:hint="eastAsia"/>
          <w:sz w:val="18"/>
        </w:rPr>
        <w:t>5</w:t>
      </w:r>
      <w:r w:rsidR="008D28BF">
        <w:rPr>
          <w:rFonts w:ascii="Times New Roman" w:hAnsi="Times New Roman" w:cs="Times New Roman" w:hint="eastAsia"/>
          <w:sz w:val="18"/>
        </w:rPr>
        <w:t>月～</w:t>
      </w:r>
      <w:r w:rsidR="008D28BF">
        <w:rPr>
          <w:rFonts w:ascii="Times New Roman" w:hAnsi="Times New Roman" w:cs="Times New Roman" w:hint="eastAsia"/>
          <w:sz w:val="18"/>
        </w:rPr>
        <w:t>2</w:t>
      </w:r>
      <w:r w:rsidR="008D28BF">
        <w:rPr>
          <w:rFonts w:ascii="Times New Roman" w:hAnsi="Times New Roman" w:cs="Times New Roman"/>
          <w:sz w:val="18"/>
        </w:rPr>
        <w:t>022</w:t>
      </w:r>
      <w:r w:rsidR="008D28BF">
        <w:rPr>
          <w:rFonts w:ascii="Times New Roman" w:hAnsi="Times New Roman" w:cs="Times New Roman" w:hint="eastAsia"/>
          <w:sz w:val="18"/>
        </w:rPr>
        <w:t>年</w:t>
      </w:r>
      <w:r w:rsidR="008D28BF">
        <w:rPr>
          <w:rFonts w:ascii="Times New Roman" w:hAnsi="Times New Roman" w:cs="Times New Roman"/>
          <w:sz w:val="18"/>
        </w:rPr>
        <w:t>9</w:t>
      </w:r>
      <w:r w:rsidR="008D28BF">
        <w:rPr>
          <w:rFonts w:ascii="Times New Roman" w:hAnsi="Times New Roman" w:cs="Times New Roman" w:hint="eastAsia"/>
          <w:sz w:val="18"/>
        </w:rPr>
        <w:t>月、</w:t>
      </w:r>
      <w:r w:rsidR="008D28BF">
        <w:rPr>
          <w:rFonts w:ascii="Times New Roman" w:hAnsi="Times New Roman" w:cs="Times New Roman" w:hint="eastAsia"/>
          <w:sz w:val="18"/>
        </w:rPr>
        <w:t>3</w:t>
      </w:r>
      <w:r w:rsidR="008D28BF">
        <w:rPr>
          <w:rFonts w:ascii="Times New Roman" w:hAnsi="Times New Roman" w:cs="Times New Roman"/>
          <w:sz w:val="18"/>
        </w:rPr>
        <w:t>0</w:t>
      </w:r>
      <w:r w:rsidR="008D28BF">
        <w:rPr>
          <w:rFonts w:ascii="Times New Roman" w:hAnsi="Times New Roman" w:cs="Times New Roman" w:hint="eastAsia"/>
          <w:sz w:val="18"/>
        </w:rPr>
        <w:t>分締め）を示す。前半はほぼ全てが正しく計測されていないため、</w:t>
      </w:r>
      <w:r w:rsidR="008D28BF">
        <w:rPr>
          <w:rFonts w:ascii="Times New Roman" w:hAnsi="Times New Roman" w:cs="Times New Roman" w:hint="eastAsia"/>
          <w:sz w:val="18"/>
        </w:rPr>
        <w:t>2</w:t>
      </w:r>
      <w:r w:rsidR="008D28BF">
        <w:rPr>
          <w:rFonts w:ascii="Times New Roman" w:hAnsi="Times New Roman" w:cs="Times New Roman"/>
          <w:sz w:val="18"/>
        </w:rPr>
        <w:t>021</w:t>
      </w:r>
      <w:r w:rsidR="008D28BF">
        <w:rPr>
          <w:rFonts w:ascii="Times New Roman" w:hAnsi="Times New Roman" w:cs="Times New Roman" w:hint="eastAsia"/>
          <w:sz w:val="18"/>
        </w:rPr>
        <w:t>年</w:t>
      </w:r>
      <w:r w:rsidR="008D28BF">
        <w:rPr>
          <w:rFonts w:ascii="Times New Roman" w:hAnsi="Times New Roman" w:cs="Times New Roman" w:hint="eastAsia"/>
          <w:sz w:val="18"/>
        </w:rPr>
        <w:t>7</w:t>
      </w:r>
      <w:r w:rsidR="008D28BF">
        <w:rPr>
          <w:rFonts w:ascii="Times New Roman" w:hAnsi="Times New Roman" w:cs="Times New Roman" w:hint="eastAsia"/>
          <w:sz w:val="18"/>
        </w:rPr>
        <w:t>月以降に限定することとした。また、外れ値が非常に多いため、このまま</w:t>
      </w:r>
      <w:r w:rsidR="008D28BF">
        <w:rPr>
          <w:rFonts w:ascii="Times New Roman" w:hAnsi="Times New Roman" w:cs="Times New Roman" w:hint="eastAsia"/>
          <w:sz w:val="18"/>
        </w:rPr>
        <w:t>1</w:t>
      </w:r>
      <w:r w:rsidR="008D28BF">
        <w:rPr>
          <w:rFonts w:ascii="Times New Roman" w:hAnsi="Times New Roman" w:cs="Times New Roman" w:hint="eastAsia"/>
          <w:sz w:val="18"/>
        </w:rPr>
        <w:t>日単位にダウンサンプリングすると、外れ値の影響を強く受けてしまう。そのため、</w:t>
      </w:r>
      <w:r w:rsidR="008D28BF">
        <w:rPr>
          <w:rFonts w:ascii="Times New Roman" w:hAnsi="Times New Roman" w:cs="Times New Roman" w:hint="eastAsia"/>
          <w:sz w:val="18"/>
        </w:rPr>
        <w:t>3</w:t>
      </w:r>
      <w:r w:rsidR="008D28BF">
        <w:rPr>
          <w:rFonts w:ascii="Times New Roman" w:hAnsi="Times New Roman" w:cs="Times New Roman"/>
          <w:sz w:val="18"/>
        </w:rPr>
        <w:t>0</w:t>
      </w:r>
      <w:r w:rsidR="008D28BF">
        <w:rPr>
          <w:rFonts w:ascii="Times New Roman" w:hAnsi="Times New Roman" w:cs="Times New Roman" w:hint="eastAsia"/>
          <w:sz w:val="18"/>
        </w:rPr>
        <w:t>分単位の状態で明らかな外れ値を除去してから分析することにした。さらに、明らかな外れ値を除去しても大きなノイズを多く含むため、移動平均を適用した。図</w:t>
      </w:r>
      <w:r w:rsidR="008D28BF">
        <w:rPr>
          <w:rFonts w:ascii="Times New Roman" w:hAnsi="Times New Roman" w:cs="Times New Roman" w:hint="eastAsia"/>
          <w:sz w:val="18"/>
        </w:rPr>
        <w:t>5</w:t>
      </w:r>
      <w:r w:rsidR="008D28BF">
        <w:rPr>
          <w:rFonts w:ascii="Times New Roman" w:hAnsi="Times New Roman" w:cs="Times New Roman" w:hint="eastAsia"/>
          <w:sz w:val="18"/>
        </w:rPr>
        <w:t>に移動平均した導電率のトレンドを示す。いずれもデータ数を極端に減らさずに、挙動が見やすくなった。以上から、データ分析には、</w:t>
      </w:r>
      <w:r w:rsidR="008D28BF">
        <w:rPr>
          <w:rFonts w:ascii="Times New Roman" w:hAnsi="Times New Roman" w:cs="Times New Roman"/>
          <w:sz w:val="18"/>
        </w:rPr>
        <w:t>30</w:t>
      </w:r>
      <w:r w:rsidR="008D28BF">
        <w:rPr>
          <w:rFonts w:ascii="Times New Roman" w:hAnsi="Times New Roman" w:cs="Times New Roman" w:hint="eastAsia"/>
          <w:sz w:val="18"/>
        </w:rPr>
        <w:t>分単位のデータから明らかな外れ値を除去した後、移動平均したデータを使用することにした。</w:t>
      </w:r>
    </w:p>
    <w:p w14:paraId="327AAF1D" w14:textId="0FF610BF" w:rsidR="008D28BF" w:rsidRDefault="008D28BF" w:rsidP="008D28BF">
      <w:pPr>
        <w:ind w:firstLineChars="100" w:firstLine="181"/>
        <w:rPr>
          <w:rFonts w:ascii="Times New Roman" w:hAnsi="Times New Roman" w:cs="Times New Roman"/>
          <w:sz w:val="18"/>
        </w:rPr>
      </w:pPr>
      <w:r>
        <w:rPr>
          <w:rFonts w:ascii="Times New Roman" w:hAnsi="Times New Roman" w:cs="Times New Roman" w:hint="eastAsia"/>
          <w:sz w:val="18"/>
        </w:rPr>
        <w:t>さらに、透過水の導電率のトレンドは、日々変動している挙動と数か月単位で悪化する挙動が重なっていると考えられる。これらを個別で分析するために、下記のように分担して着手している。</w:t>
      </w:r>
    </w:p>
    <w:p w14:paraId="279CC4ED" w14:textId="1D974F28" w:rsidR="008D28BF" w:rsidRPr="00A46669" w:rsidRDefault="008D28BF" w:rsidP="008D28BF">
      <w:pPr>
        <w:pStyle w:val="a"/>
        <w:ind w:left="423" w:firstLineChars="0" w:hanging="423"/>
        <w:rPr>
          <w:rFonts w:asciiTheme="minorHAnsi" w:hAnsiTheme="minorHAnsi"/>
          <w:sz w:val="18"/>
          <w:szCs w:val="20"/>
        </w:rPr>
      </w:pPr>
      <w:r>
        <w:rPr>
          <w:rFonts w:asciiTheme="minorHAnsi" w:hAnsiTheme="minorHAnsi" w:hint="eastAsia"/>
          <w:sz w:val="18"/>
          <w:szCs w:val="20"/>
        </w:rPr>
        <w:t>目的</w:t>
      </w:r>
      <w:r>
        <w:rPr>
          <w:rFonts w:asciiTheme="minorHAnsi" w:hAnsiTheme="minorHAnsi" w:hint="eastAsia"/>
          <w:sz w:val="18"/>
          <w:szCs w:val="20"/>
        </w:rPr>
        <w:t>1</w:t>
      </w:r>
      <w:r>
        <w:rPr>
          <w:rFonts w:asciiTheme="minorHAnsi" w:hAnsiTheme="minorHAnsi" w:hint="eastAsia"/>
          <w:sz w:val="18"/>
          <w:szCs w:val="20"/>
        </w:rPr>
        <w:t>：変数間の関係を見て、日々の導電率の変動をモデル化する（井本さん）</w:t>
      </w:r>
    </w:p>
    <w:p w14:paraId="443B8653" w14:textId="0D9396AB" w:rsidR="008D28BF" w:rsidRPr="00CF4A21" w:rsidRDefault="008D28BF" w:rsidP="008D28BF">
      <w:pPr>
        <w:pStyle w:val="a"/>
        <w:ind w:left="423" w:firstLineChars="0" w:hanging="423"/>
        <w:rPr>
          <w:rFonts w:asciiTheme="minorHAnsi" w:hAnsiTheme="minorHAnsi"/>
          <w:sz w:val="18"/>
          <w:szCs w:val="20"/>
        </w:rPr>
      </w:pPr>
      <w:r>
        <w:rPr>
          <w:rFonts w:ascii="Times New Roman" w:hAnsi="Times New Roman" w:cs="Times New Roman" w:hint="eastAsia"/>
          <w:sz w:val="18"/>
        </w:rPr>
        <w:t>目的</w:t>
      </w:r>
      <w:r>
        <w:rPr>
          <w:rFonts w:ascii="Times New Roman" w:hAnsi="Times New Roman" w:cs="Times New Roman" w:hint="eastAsia"/>
          <w:sz w:val="18"/>
        </w:rPr>
        <w:t>2</w:t>
      </w:r>
      <w:r>
        <w:rPr>
          <w:rFonts w:ascii="Times New Roman" w:hAnsi="Times New Roman" w:cs="Times New Roman" w:hint="eastAsia"/>
          <w:sz w:val="18"/>
        </w:rPr>
        <w:t>：自己回帰成分との関係を見て、</w:t>
      </w:r>
      <w:r w:rsidR="00A307F8">
        <w:rPr>
          <w:rFonts w:ascii="Times New Roman" w:hAnsi="Times New Roman" w:cs="Times New Roman" w:hint="eastAsia"/>
          <w:sz w:val="18"/>
        </w:rPr>
        <w:t>数か月単位の導電率の悪化をモデル化する</w:t>
      </w:r>
      <w:r w:rsidR="00A307F8">
        <w:rPr>
          <w:rFonts w:asciiTheme="minorHAnsi" w:hAnsiTheme="minorHAnsi" w:hint="eastAsia"/>
          <w:sz w:val="18"/>
          <w:szCs w:val="20"/>
        </w:rPr>
        <w:t>（熊谷）</w:t>
      </w:r>
    </w:p>
    <w:p w14:paraId="437821A5" w14:textId="79B81573" w:rsidR="00345A03" w:rsidRDefault="00A307F8" w:rsidP="00A307F8">
      <w:pPr>
        <w:rPr>
          <w:rFonts w:ascii="Times New Roman" w:hAnsi="Times New Roman" w:cs="Times New Roman"/>
          <w:sz w:val="18"/>
        </w:rPr>
      </w:pPr>
      <w:r>
        <w:rPr>
          <w:rFonts w:ascii="Times New Roman" w:hAnsi="Times New Roman" w:cs="Times New Roman" w:hint="eastAsia"/>
          <w:sz w:val="18"/>
        </w:rPr>
        <w:t>なお、目的</w:t>
      </w:r>
      <w:r>
        <w:rPr>
          <w:rFonts w:ascii="Times New Roman" w:hAnsi="Times New Roman" w:cs="Times New Roman" w:hint="eastAsia"/>
          <w:sz w:val="18"/>
        </w:rPr>
        <w:t>2</w:t>
      </w:r>
      <w:r>
        <w:rPr>
          <w:rFonts w:ascii="Times New Roman" w:hAnsi="Times New Roman" w:cs="Times New Roman" w:hint="eastAsia"/>
          <w:sz w:val="18"/>
        </w:rPr>
        <w:t>の挙動は膜の詰まりが要因なので、予測できない差分は物理モデルの知見で改善していく必要があるが、今回はファーストステップとして実施する。</w:t>
      </w:r>
      <w:r w:rsidR="00645E6A">
        <w:rPr>
          <w:rFonts w:ascii="Times New Roman" w:hAnsi="Times New Roman" w:cs="Times New Roman" w:hint="eastAsia"/>
          <w:sz w:val="18"/>
        </w:rPr>
        <w:t>今後は</w:t>
      </w:r>
      <w:r w:rsidR="006740ED">
        <w:rPr>
          <w:rFonts w:ascii="Times New Roman" w:hAnsi="Times New Roman" w:cs="Times New Roman" w:hint="eastAsia"/>
          <w:sz w:val="18"/>
        </w:rPr>
        <w:t>、</w:t>
      </w:r>
      <w:r w:rsidR="00645E6A">
        <w:rPr>
          <w:rFonts w:ascii="Times New Roman" w:hAnsi="Times New Roman" w:cs="Times New Roman"/>
          <w:sz w:val="18"/>
        </w:rPr>
        <w:t>2</w:t>
      </w:r>
      <w:r w:rsidR="00645E6A">
        <w:rPr>
          <w:rFonts w:ascii="Times New Roman" w:hAnsi="Times New Roman" w:cs="Times New Roman" w:hint="eastAsia"/>
          <w:sz w:val="18"/>
        </w:rPr>
        <w:t>月</w:t>
      </w:r>
      <w:r>
        <w:rPr>
          <w:rFonts w:ascii="Times New Roman" w:hAnsi="Times New Roman" w:cs="Times New Roman" w:hint="eastAsia"/>
          <w:sz w:val="18"/>
        </w:rPr>
        <w:t>上旬までに</w:t>
      </w:r>
      <w:r w:rsidR="00645E6A">
        <w:rPr>
          <w:rFonts w:ascii="Times New Roman" w:hAnsi="Times New Roman" w:cs="Times New Roman" w:hint="eastAsia"/>
          <w:sz w:val="18"/>
        </w:rPr>
        <w:t>、井本さんの作業をサポートしながら、</w:t>
      </w:r>
      <w:r>
        <w:rPr>
          <w:rFonts w:ascii="Times New Roman" w:hAnsi="Times New Roman" w:cs="Times New Roman" w:hint="eastAsia"/>
          <w:sz w:val="18"/>
        </w:rPr>
        <w:t>上記の</w:t>
      </w:r>
      <w:r w:rsidR="00645E6A">
        <w:rPr>
          <w:rFonts w:ascii="Times New Roman" w:hAnsi="Times New Roman" w:cs="Times New Roman" w:hint="eastAsia"/>
          <w:sz w:val="18"/>
        </w:rPr>
        <w:t>解析</w:t>
      </w:r>
      <w:r>
        <w:rPr>
          <w:rFonts w:ascii="Times New Roman" w:hAnsi="Times New Roman" w:cs="Times New Roman" w:hint="eastAsia"/>
          <w:sz w:val="18"/>
        </w:rPr>
        <w:t>をまとめる予定</w:t>
      </w:r>
      <w:r w:rsidR="00645E6A">
        <w:rPr>
          <w:rFonts w:ascii="Times New Roman" w:hAnsi="Times New Roman" w:cs="Times New Roman" w:hint="eastAsia"/>
          <w:sz w:val="18"/>
        </w:rPr>
        <w:t>。</w:t>
      </w:r>
    </w:p>
    <w:p w14:paraId="261BD111" w14:textId="5A9A12D5" w:rsidR="00A307F8" w:rsidRPr="00A307F8" w:rsidRDefault="00A307F8" w:rsidP="00A307F8">
      <w:pPr>
        <w:rPr>
          <w:rFonts w:ascii="Times New Roman" w:hAnsi="Times New Roman" w:cs="Times New Roman"/>
          <w:sz w:val="18"/>
        </w:rPr>
      </w:pPr>
      <w:r>
        <w:rPr>
          <w:rFonts w:ascii="Times New Roman" w:hAnsi="Times New Roman" w:cs="Times New Roman" w:hint="eastAsia"/>
          <w:sz w:val="18"/>
        </w:rPr>
        <w:t xml:space="preserve">　また、</w:t>
      </w:r>
      <w:r>
        <w:rPr>
          <w:rFonts w:ascii="Times New Roman" w:hAnsi="Times New Roman" w:cs="Times New Roman" w:hint="eastAsia"/>
          <w:sz w:val="18"/>
        </w:rPr>
        <w:t>2</w:t>
      </w:r>
      <w:r>
        <w:rPr>
          <w:rFonts w:ascii="Times New Roman" w:hAnsi="Times New Roman" w:cs="Times New Roman" w:hint="eastAsia"/>
          <w:sz w:val="18"/>
        </w:rPr>
        <w:t>月</w:t>
      </w:r>
      <w:r>
        <w:rPr>
          <w:rFonts w:ascii="Times New Roman" w:hAnsi="Times New Roman" w:cs="Times New Roman" w:hint="eastAsia"/>
          <w:sz w:val="18"/>
        </w:rPr>
        <w:t>1</w:t>
      </w:r>
      <w:r>
        <w:rPr>
          <w:rFonts w:ascii="Times New Roman" w:hAnsi="Times New Roman" w:cs="Times New Roman" w:hint="eastAsia"/>
          <w:sz w:val="18"/>
        </w:rPr>
        <w:t>日に</w:t>
      </w:r>
      <w:r>
        <w:rPr>
          <w:rFonts w:ascii="Times New Roman" w:hAnsi="Times New Roman" w:cs="Times New Roman" w:hint="eastAsia"/>
          <w:sz w:val="18"/>
        </w:rPr>
        <w:t>S</w:t>
      </w:r>
      <w:r>
        <w:rPr>
          <w:rFonts w:ascii="Times New Roman" w:hAnsi="Times New Roman" w:cs="Times New Roman"/>
          <w:sz w:val="18"/>
        </w:rPr>
        <w:t>GDC</w:t>
      </w:r>
      <w:r>
        <w:rPr>
          <w:rFonts w:ascii="Times New Roman" w:hAnsi="Times New Roman" w:cs="Times New Roman" w:hint="eastAsia"/>
          <w:sz w:val="18"/>
        </w:rPr>
        <w:t>のメンバーに</w:t>
      </w:r>
      <w:r>
        <w:rPr>
          <w:rFonts w:ascii="Times New Roman" w:hAnsi="Times New Roman" w:cs="Times New Roman"/>
          <w:sz w:val="18"/>
        </w:rPr>
        <w:t>NAWI</w:t>
      </w:r>
      <w:r>
        <w:rPr>
          <w:rFonts w:ascii="Times New Roman" w:hAnsi="Times New Roman" w:cs="Times New Roman" w:hint="eastAsia"/>
          <w:sz w:val="18"/>
        </w:rPr>
        <w:t>の解析進捗について説明するため、その説明資料を作成している。</w:t>
      </w:r>
    </w:p>
    <w:p w14:paraId="414D9196" w14:textId="0626D348" w:rsidR="00A57173" w:rsidRPr="00121364" w:rsidRDefault="00A57173" w:rsidP="00A57173">
      <w:pPr>
        <w:pStyle w:val="2"/>
        <w:ind w:leftChars="0" w:right="21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4</w:t>
      </w:r>
      <w:r w:rsidRPr="00F84DDE">
        <w:rPr>
          <w:rFonts w:ascii="Times New Roman" w:hAnsi="Times New Roman" w:cs="Times New Roman"/>
          <w:sz w:val="20"/>
        </w:rPr>
        <w:t xml:space="preserve">　</w:t>
      </w:r>
      <w:r>
        <w:rPr>
          <w:rFonts w:ascii="Times New Roman" w:hAnsi="Times New Roman" w:cs="Times New Roman" w:hint="eastAsia"/>
          <w:sz w:val="20"/>
        </w:rPr>
        <w:t>予測</w:t>
      </w:r>
      <w:r>
        <w:rPr>
          <w:rFonts w:ascii="Times New Roman" w:hAnsi="Times New Roman" w:cs="Times New Roman" w:hint="eastAsia"/>
          <w:sz w:val="20"/>
        </w:rPr>
        <w:t>F</w:t>
      </w:r>
      <w:r>
        <w:rPr>
          <w:rFonts w:ascii="Times New Roman" w:hAnsi="Times New Roman" w:cs="Times New Roman"/>
          <w:sz w:val="20"/>
        </w:rPr>
        <w:t>S</w:t>
      </w:r>
      <w:r>
        <w:rPr>
          <w:rFonts w:ascii="Times New Roman" w:hAnsi="Times New Roman" w:cs="Times New Roman" w:hint="eastAsia"/>
          <w:sz w:val="20"/>
        </w:rPr>
        <w:t>のためのツール開発</w:t>
      </w:r>
    </w:p>
    <w:p w14:paraId="57D7096C" w14:textId="77777777" w:rsidR="00A57173" w:rsidRPr="00853EA3" w:rsidRDefault="00A57173" w:rsidP="00A57173">
      <w:pPr>
        <w:ind w:firstLineChars="100" w:firstLine="181"/>
        <w:rPr>
          <w:rFonts w:ascii="Times New Roman" w:hAnsi="Times New Roman" w:cs="Times New Roman"/>
          <w:sz w:val="18"/>
        </w:rPr>
      </w:pPr>
      <w:r>
        <w:rPr>
          <w:rFonts w:ascii="Times New Roman" w:hAnsi="Times New Roman" w:cs="Times New Roman" w:hint="eastAsia"/>
          <w:sz w:val="18"/>
        </w:rPr>
        <w:t>今月は、他項目の優先度が高かったため、作業は無し。</w:t>
      </w:r>
    </w:p>
    <w:p w14:paraId="2E863B92" w14:textId="77777777" w:rsidR="00A57173" w:rsidRPr="00A57173" w:rsidRDefault="00A57173" w:rsidP="003B6D13">
      <w:pPr>
        <w:ind w:firstLineChars="100" w:firstLine="181"/>
        <w:rPr>
          <w:rFonts w:ascii="Times New Roman" w:hAnsi="Times New Roman" w:cs="Times New Roman"/>
          <w:sz w:val="18"/>
        </w:rPr>
      </w:pPr>
    </w:p>
    <w:p w14:paraId="55D09D3A" w14:textId="77777777" w:rsidR="00676B53" w:rsidRPr="00B13453" w:rsidRDefault="00BB5E73" w:rsidP="00BB5E73">
      <w:pPr>
        <w:pStyle w:val="1"/>
        <w:spacing w:before="60"/>
        <w:rPr>
          <w:sz w:val="22"/>
        </w:rPr>
      </w:pPr>
      <w:r>
        <w:rPr>
          <w:rFonts w:hint="eastAsia"/>
          <w:sz w:val="22"/>
        </w:rPr>
        <w:t>3</w:t>
      </w:r>
      <w:r>
        <w:rPr>
          <w:rFonts w:hint="eastAsia"/>
          <w:sz w:val="22"/>
        </w:rPr>
        <w:t xml:space="preserve">　</w:t>
      </w:r>
      <w:r w:rsidR="00B13453">
        <w:rPr>
          <w:rFonts w:hint="eastAsia"/>
          <w:sz w:val="22"/>
        </w:rPr>
        <w:t>来月の</w:t>
      </w:r>
      <w:r w:rsidR="003E0777">
        <w:rPr>
          <w:rFonts w:hint="eastAsia"/>
          <w:sz w:val="22"/>
        </w:rPr>
        <w:t>主な</w:t>
      </w:r>
      <w:r w:rsidR="00B13453">
        <w:rPr>
          <w:rFonts w:hint="eastAsia"/>
          <w:sz w:val="22"/>
        </w:rPr>
        <w:t>計画</w:t>
      </w:r>
    </w:p>
    <w:p w14:paraId="3F2C95A2" w14:textId="71DC0533" w:rsidR="00B55BF0" w:rsidRPr="00B43FDF" w:rsidRDefault="004F1704" w:rsidP="00B55BF0">
      <w:pPr>
        <w:pStyle w:val="a"/>
        <w:ind w:left="423" w:firstLineChars="0" w:hanging="423"/>
        <w:rPr>
          <w:rFonts w:asciiTheme="minorHAnsi" w:hAnsiTheme="minorHAnsi"/>
          <w:sz w:val="18"/>
          <w:szCs w:val="20"/>
        </w:rPr>
      </w:pPr>
      <w:r>
        <w:rPr>
          <w:rFonts w:asciiTheme="minorHAnsi" w:hAnsiTheme="minorHAnsi" w:hint="eastAsia"/>
          <w:sz w:val="18"/>
          <w:szCs w:val="20"/>
        </w:rPr>
        <w:t>旧</w:t>
      </w:r>
      <w:r w:rsidR="003E0777">
        <w:rPr>
          <w:rFonts w:asciiTheme="minorHAnsi" w:hAnsiTheme="minorHAnsi" w:hint="eastAsia"/>
          <w:sz w:val="18"/>
          <w:szCs w:val="20"/>
        </w:rPr>
        <w:t>人工酵素設計</w:t>
      </w:r>
      <w:r w:rsidR="00EE655E">
        <w:rPr>
          <w:rFonts w:asciiTheme="minorHAnsi" w:hAnsiTheme="minorHAnsi" w:hint="eastAsia"/>
          <w:sz w:val="18"/>
          <w:szCs w:val="20"/>
        </w:rPr>
        <w:t xml:space="preserve"> </w:t>
      </w:r>
      <w:r w:rsidR="0070457E">
        <w:rPr>
          <w:rFonts w:ascii="Times New Roman" w:hAnsi="Times New Roman" w:cs="Times New Roman" w:hint="eastAsia"/>
          <w:sz w:val="18"/>
        </w:rPr>
        <w:t>調査活動</w:t>
      </w:r>
    </w:p>
    <w:p w14:paraId="2932374D" w14:textId="5CE2737B" w:rsidR="001A0B8E" w:rsidRDefault="00B02119" w:rsidP="00461F29">
      <w:pPr>
        <w:pStyle w:val="a"/>
        <w:ind w:left="423" w:firstLineChars="0" w:hanging="423"/>
        <w:rPr>
          <w:rFonts w:asciiTheme="minorHAnsi" w:hAnsiTheme="minorHAnsi"/>
          <w:sz w:val="18"/>
          <w:szCs w:val="20"/>
        </w:rPr>
      </w:pPr>
      <w:r>
        <w:rPr>
          <w:rFonts w:asciiTheme="minorHAnsi" w:hAnsiTheme="minorHAnsi" w:hint="eastAsia"/>
          <w:sz w:val="18"/>
          <w:szCs w:val="20"/>
        </w:rPr>
        <w:t>連携最適化</w:t>
      </w:r>
      <w:r w:rsidR="00732583">
        <w:rPr>
          <w:rFonts w:asciiTheme="minorHAnsi" w:hAnsiTheme="minorHAnsi" w:hint="eastAsia"/>
          <w:sz w:val="18"/>
          <w:szCs w:val="20"/>
        </w:rPr>
        <w:t>テーマ</w:t>
      </w:r>
      <w:r>
        <w:rPr>
          <w:rFonts w:asciiTheme="minorHAnsi" w:hAnsiTheme="minorHAnsi" w:hint="eastAsia"/>
          <w:sz w:val="18"/>
          <w:szCs w:val="20"/>
        </w:rPr>
        <w:t>の最適化技術調査</w:t>
      </w:r>
      <w:r w:rsidR="004B4DB2">
        <w:rPr>
          <w:rFonts w:asciiTheme="minorHAnsi" w:hAnsiTheme="minorHAnsi" w:hint="eastAsia"/>
          <w:sz w:val="18"/>
          <w:szCs w:val="20"/>
        </w:rPr>
        <w:t>・検証</w:t>
      </w:r>
    </w:p>
    <w:p w14:paraId="76750DA5" w14:textId="476D5C11" w:rsidR="00A57173" w:rsidRPr="00A57173" w:rsidRDefault="00A57173" w:rsidP="00A57173">
      <w:pPr>
        <w:pStyle w:val="a"/>
        <w:ind w:left="423" w:firstLineChars="0" w:hanging="423"/>
        <w:rPr>
          <w:rFonts w:asciiTheme="minorHAnsi" w:hAnsiTheme="minorHAnsi"/>
          <w:sz w:val="18"/>
          <w:szCs w:val="20"/>
        </w:rPr>
      </w:pPr>
      <w:r>
        <w:rPr>
          <w:rFonts w:asciiTheme="minorHAnsi" w:hAnsiTheme="minorHAnsi" w:hint="eastAsia"/>
          <w:sz w:val="18"/>
          <w:szCs w:val="20"/>
        </w:rPr>
        <w:t>米国再生水</w:t>
      </w:r>
      <w:r>
        <w:rPr>
          <w:rFonts w:asciiTheme="minorHAnsi" w:hAnsiTheme="minorHAnsi"/>
          <w:sz w:val="18"/>
          <w:szCs w:val="20"/>
        </w:rPr>
        <w:t>NAWI</w:t>
      </w:r>
      <w:r>
        <w:rPr>
          <w:rFonts w:asciiTheme="minorHAnsi" w:hAnsiTheme="minorHAnsi" w:hint="eastAsia"/>
          <w:sz w:val="18"/>
          <w:szCs w:val="20"/>
        </w:rPr>
        <w:t xml:space="preserve"> </w:t>
      </w:r>
      <w:r>
        <w:rPr>
          <w:rFonts w:asciiTheme="minorHAnsi" w:hAnsiTheme="minorHAnsi"/>
          <w:sz w:val="18"/>
          <w:szCs w:val="20"/>
        </w:rPr>
        <w:t>RO</w:t>
      </w:r>
      <w:r>
        <w:rPr>
          <w:rFonts w:asciiTheme="minorHAnsi" w:hAnsiTheme="minorHAnsi" w:hint="eastAsia"/>
          <w:sz w:val="18"/>
          <w:szCs w:val="20"/>
        </w:rPr>
        <w:t>膜解析・最適化</w:t>
      </w:r>
      <w:r>
        <w:rPr>
          <w:rFonts w:asciiTheme="minorHAnsi" w:hAnsiTheme="minorHAnsi" w:hint="eastAsia"/>
          <w:sz w:val="18"/>
          <w:szCs w:val="20"/>
        </w:rPr>
        <w:t>F</w:t>
      </w:r>
      <w:r>
        <w:rPr>
          <w:rFonts w:asciiTheme="minorHAnsi" w:hAnsiTheme="minorHAnsi"/>
          <w:sz w:val="18"/>
          <w:szCs w:val="20"/>
        </w:rPr>
        <w:t>S</w:t>
      </w:r>
    </w:p>
    <w:p w14:paraId="18EF89B8" w14:textId="17EC45E8" w:rsidR="00CE608E" w:rsidRPr="002C4FCD" w:rsidRDefault="002D199D" w:rsidP="002C4FCD">
      <w:pPr>
        <w:pStyle w:val="a"/>
        <w:ind w:left="423" w:firstLineChars="0" w:hanging="423"/>
        <w:rPr>
          <w:rFonts w:asciiTheme="minorHAnsi" w:hAnsiTheme="minorHAnsi"/>
          <w:sz w:val="18"/>
          <w:szCs w:val="20"/>
        </w:rPr>
      </w:pPr>
      <w:r>
        <w:rPr>
          <w:rFonts w:asciiTheme="minorHAnsi" w:hAnsiTheme="minorHAnsi" w:hint="eastAsia"/>
          <w:sz w:val="18"/>
          <w:szCs w:val="20"/>
        </w:rPr>
        <w:t>予測</w:t>
      </w:r>
      <w:r>
        <w:rPr>
          <w:rFonts w:asciiTheme="minorHAnsi" w:hAnsiTheme="minorHAnsi" w:hint="eastAsia"/>
          <w:sz w:val="18"/>
          <w:szCs w:val="20"/>
        </w:rPr>
        <w:t>F</w:t>
      </w:r>
      <w:r>
        <w:rPr>
          <w:rFonts w:asciiTheme="minorHAnsi" w:hAnsiTheme="minorHAnsi"/>
          <w:sz w:val="18"/>
          <w:szCs w:val="20"/>
        </w:rPr>
        <w:t>S</w:t>
      </w:r>
      <w:r>
        <w:rPr>
          <w:rFonts w:asciiTheme="minorHAnsi" w:hAnsiTheme="minorHAnsi" w:hint="eastAsia"/>
          <w:sz w:val="18"/>
          <w:szCs w:val="20"/>
        </w:rPr>
        <w:t>のためのツール開発</w:t>
      </w:r>
    </w:p>
    <w:p w14:paraId="06F67521" w14:textId="1BE1754F" w:rsidR="008D28BF" w:rsidRDefault="008D28BF" w:rsidP="00524DC2">
      <w:pPr>
        <w:pStyle w:val="a"/>
        <w:numPr>
          <w:ilvl w:val="0"/>
          <w:numId w:val="0"/>
        </w:numPr>
        <w:rPr>
          <w:rFonts w:asciiTheme="minorHAnsi" w:hAnsiTheme="minorHAnsi"/>
          <w:sz w:val="18"/>
          <w:szCs w:val="20"/>
        </w:rPr>
      </w:pPr>
    </w:p>
    <w:p w14:paraId="335E2507" w14:textId="3DBF4267" w:rsidR="00983F5A" w:rsidRDefault="00983F5A" w:rsidP="00524DC2">
      <w:pPr>
        <w:pStyle w:val="a"/>
        <w:numPr>
          <w:ilvl w:val="0"/>
          <w:numId w:val="0"/>
        </w:numPr>
        <w:rPr>
          <w:rFonts w:asciiTheme="minorHAnsi" w:hAnsiTheme="minorHAnsi"/>
          <w:sz w:val="18"/>
          <w:szCs w:val="20"/>
        </w:rPr>
      </w:pPr>
    </w:p>
    <w:p w14:paraId="6D63407B" w14:textId="13ADB170" w:rsidR="00983F5A" w:rsidRDefault="00983F5A" w:rsidP="00524DC2">
      <w:pPr>
        <w:pStyle w:val="a"/>
        <w:numPr>
          <w:ilvl w:val="0"/>
          <w:numId w:val="0"/>
        </w:numPr>
        <w:rPr>
          <w:rFonts w:asciiTheme="minorHAnsi" w:hAnsiTheme="minorHAnsi"/>
          <w:sz w:val="18"/>
          <w:szCs w:val="20"/>
        </w:rPr>
      </w:pPr>
    </w:p>
    <w:p w14:paraId="097CC7D1" w14:textId="130A6443" w:rsidR="00983F5A" w:rsidRDefault="00983F5A" w:rsidP="00524DC2">
      <w:pPr>
        <w:pStyle w:val="a"/>
        <w:numPr>
          <w:ilvl w:val="0"/>
          <w:numId w:val="0"/>
        </w:numPr>
        <w:rPr>
          <w:rFonts w:asciiTheme="minorHAnsi" w:hAnsiTheme="minorHAnsi"/>
          <w:sz w:val="18"/>
          <w:szCs w:val="20"/>
        </w:rPr>
      </w:pPr>
    </w:p>
    <w:p w14:paraId="10B50ED2" w14:textId="0D0655C6" w:rsidR="00983F5A" w:rsidRDefault="00983F5A" w:rsidP="00524DC2">
      <w:pPr>
        <w:pStyle w:val="a"/>
        <w:numPr>
          <w:ilvl w:val="0"/>
          <w:numId w:val="0"/>
        </w:numPr>
        <w:rPr>
          <w:rFonts w:asciiTheme="minorHAnsi" w:hAnsiTheme="minorHAnsi"/>
          <w:sz w:val="18"/>
          <w:szCs w:val="20"/>
        </w:rPr>
      </w:pPr>
    </w:p>
    <w:p w14:paraId="47154B58" w14:textId="16F85493" w:rsidR="00983F5A" w:rsidRDefault="00983F5A" w:rsidP="00524DC2">
      <w:pPr>
        <w:pStyle w:val="a"/>
        <w:numPr>
          <w:ilvl w:val="0"/>
          <w:numId w:val="0"/>
        </w:numPr>
        <w:rPr>
          <w:rFonts w:asciiTheme="minorHAnsi" w:hAnsiTheme="minorHAnsi"/>
          <w:sz w:val="18"/>
          <w:szCs w:val="20"/>
        </w:rPr>
      </w:pPr>
    </w:p>
    <w:p w14:paraId="4FD14A91" w14:textId="2B267B3D" w:rsidR="00983F5A" w:rsidRDefault="00983F5A" w:rsidP="00524DC2">
      <w:pPr>
        <w:pStyle w:val="a"/>
        <w:numPr>
          <w:ilvl w:val="0"/>
          <w:numId w:val="0"/>
        </w:numPr>
        <w:rPr>
          <w:rFonts w:asciiTheme="minorHAnsi" w:hAnsiTheme="minorHAnsi"/>
          <w:sz w:val="18"/>
          <w:szCs w:val="20"/>
        </w:rPr>
      </w:pPr>
    </w:p>
    <w:p w14:paraId="7E528F79" w14:textId="77777777" w:rsidR="00983F5A" w:rsidRDefault="00983F5A" w:rsidP="00524DC2">
      <w:pPr>
        <w:pStyle w:val="a"/>
        <w:numPr>
          <w:ilvl w:val="0"/>
          <w:numId w:val="0"/>
        </w:numPr>
        <w:rPr>
          <w:rFonts w:asciiTheme="minorHAnsi" w:hAnsiTheme="minorHAnsi" w:hint="eastAsia"/>
          <w:sz w:val="18"/>
          <w:szCs w:val="20"/>
        </w:rPr>
      </w:pPr>
    </w:p>
    <w:p w14:paraId="595D4D50" w14:textId="2480FFCC" w:rsidR="008F5DC5" w:rsidRDefault="00F11C97"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w:lastRenderedPageBreak/>
        <mc:AlternateContent>
          <mc:Choice Requires="wps">
            <w:drawing>
              <wp:anchor distT="0" distB="0" distL="114300" distR="114300" simplePos="0" relativeHeight="251669504" behindDoc="0" locked="0" layoutInCell="1" allowOverlap="1" wp14:anchorId="50664D78" wp14:editId="7FB6E67B">
                <wp:simplePos x="0" y="0"/>
                <wp:positionH relativeFrom="margin">
                  <wp:posOffset>0</wp:posOffset>
                </wp:positionH>
                <wp:positionV relativeFrom="paragraph">
                  <wp:posOffset>-635</wp:posOffset>
                </wp:positionV>
                <wp:extent cx="6108700" cy="3809365"/>
                <wp:effectExtent l="0" t="0" r="6350" b="635"/>
                <wp:wrapNone/>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09365"/>
                        </a:xfrm>
                        <a:prstGeom prst="rect">
                          <a:avLst/>
                        </a:prstGeom>
                        <a:solidFill>
                          <a:srgbClr val="FFFFFF"/>
                        </a:solidFill>
                        <a:ln w="9525">
                          <a:noFill/>
                          <a:miter lim="800000"/>
                          <a:headEnd/>
                          <a:tailEnd/>
                        </a:ln>
                      </wps:spPr>
                      <wps:txbx>
                        <w:txbxContent>
                          <w:p w14:paraId="5F0901A1" w14:textId="7D99B51E" w:rsidR="00F11C97" w:rsidRDefault="00B95DAD" w:rsidP="00F11C97">
                            <w:pPr>
                              <w:jc w:val="center"/>
                              <w:rPr>
                                <w:sz w:val="18"/>
                              </w:rPr>
                            </w:pPr>
                            <w:r>
                              <w:rPr>
                                <w:noProof/>
                              </w:rPr>
                              <w:drawing>
                                <wp:inline distT="0" distB="0" distL="0" distR="0" wp14:anchorId="0CC64DAB" wp14:editId="0A7246BF">
                                  <wp:extent cx="5916930" cy="3328035"/>
                                  <wp:effectExtent l="0" t="0" r="7620" b="5715"/>
                                  <wp:docPr id="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16930" cy="3328035"/>
                                          </a:xfrm>
                                          <a:prstGeom prst="rect">
                                            <a:avLst/>
                                          </a:prstGeom>
                                        </pic:spPr>
                                      </pic:pic>
                                    </a:graphicData>
                                  </a:graphic>
                                </wp:inline>
                              </w:drawing>
                            </w:r>
                          </w:p>
                          <w:p w14:paraId="77906303" w14:textId="07350D3F" w:rsidR="00F11C97" w:rsidRPr="00A25179" w:rsidRDefault="00F11C97" w:rsidP="00F11C97">
                            <w:pPr>
                              <w:jc w:val="center"/>
                              <w:rPr>
                                <w:rFonts w:ascii="Times New Roman" w:hAnsi="Times New Roman" w:cs="Times New Roman"/>
                                <w:sz w:val="18"/>
                              </w:rPr>
                            </w:pPr>
                            <w:r w:rsidRPr="005B32FB">
                              <w:rPr>
                                <w:rFonts w:asciiTheme="minorHAnsi" w:eastAsiaTheme="majorEastAsia" w:hAnsiTheme="minorHAnsi"/>
                                <w:sz w:val="18"/>
                              </w:rPr>
                              <w:t>図</w:t>
                            </w:r>
                            <w:r w:rsidR="00737D33">
                              <w:rPr>
                                <w:rFonts w:asciiTheme="minorHAnsi" w:eastAsiaTheme="majorEastAsia" w:hAnsiTheme="minorHAnsi"/>
                                <w:sz w:val="18"/>
                              </w:rPr>
                              <w:t>1</w:t>
                            </w:r>
                            <w:r w:rsidR="00A33BF7">
                              <w:rPr>
                                <w:rFonts w:asciiTheme="minorHAnsi" w:eastAsiaTheme="majorEastAsia" w:hAnsiTheme="minorHAnsi" w:hint="eastAsia"/>
                                <w:sz w:val="18"/>
                              </w:rPr>
                              <w:t xml:space="preserve">：人工酵素設計　</w:t>
                            </w:r>
                            <w:r w:rsidR="00B95DAD">
                              <w:rPr>
                                <w:rFonts w:asciiTheme="minorHAnsi" w:eastAsiaTheme="majorEastAsia" w:hAnsiTheme="minorHAnsi" w:hint="eastAsia"/>
                                <w:sz w:val="18"/>
                              </w:rPr>
                              <w:t>バイオマス前処理技術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64D78" id="テキスト ボックス 2" o:spid="_x0000_s1033" type="#_x0000_t202" style="position:absolute;margin-left:0;margin-top:-.05pt;width:481pt;height:299.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" stroked="f">
                <v:textbox>
                  <w:txbxContent>
                    <w:p w14:paraId="5F0901A1" w14:textId="7D99B51E" w:rsidR="00F11C97" w:rsidRDefault="00B95DAD" w:rsidP="00F11C97">
                      <w:pPr>
                        <w:jc w:val="center"/>
                        <w:rPr>
                          <w:sz w:val="18"/>
                        </w:rPr>
                      </w:pPr>
                      <w:r>
                        <w:rPr>
                          <w:noProof/>
                        </w:rPr>
                        <w:drawing>
                          <wp:inline distT="0" distB="0" distL="0" distR="0" wp14:anchorId="0CC64DAB" wp14:editId="0A7246BF">
                            <wp:extent cx="5916930" cy="3328035"/>
                            <wp:effectExtent l="0" t="0" r="7620" b="5715"/>
                            <wp:docPr id="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16930" cy="3328035"/>
                                    </a:xfrm>
                                    <a:prstGeom prst="rect">
                                      <a:avLst/>
                                    </a:prstGeom>
                                  </pic:spPr>
                                </pic:pic>
                              </a:graphicData>
                            </a:graphic>
                          </wp:inline>
                        </w:drawing>
                      </w:r>
                    </w:p>
                    <w:p w14:paraId="77906303" w14:textId="07350D3F" w:rsidR="00F11C97" w:rsidRPr="00A25179" w:rsidRDefault="00F11C97" w:rsidP="00F11C97">
                      <w:pPr>
                        <w:jc w:val="center"/>
                        <w:rPr>
                          <w:rFonts w:ascii="Times New Roman" w:hAnsi="Times New Roman" w:cs="Times New Roman"/>
                          <w:sz w:val="18"/>
                        </w:rPr>
                      </w:pPr>
                      <w:r w:rsidRPr="005B32FB">
                        <w:rPr>
                          <w:rFonts w:asciiTheme="minorHAnsi" w:eastAsiaTheme="majorEastAsia" w:hAnsiTheme="minorHAnsi"/>
                          <w:sz w:val="18"/>
                        </w:rPr>
                        <w:t>図</w:t>
                      </w:r>
                      <w:r w:rsidR="00737D33">
                        <w:rPr>
                          <w:rFonts w:asciiTheme="minorHAnsi" w:eastAsiaTheme="majorEastAsia" w:hAnsiTheme="minorHAnsi"/>
                          <w:sz w:val="18"/>
                        </w:rPr>
                        <w:t>1</w:t>
                      </w:r>
                      <w:r w:rsidR="00A33BF7">
                        <w:rPr>
                          <w:rFonts w:asciiTheme="minorHAnsi" w:eastAsiaTheme="majorEastAsia" w:hAnsiTheme="minorHAnsi" w:hint="eastAsia"/>
                          <w:sz w:val="18"/>
                        </w:rPr>
                        <w:t xml:space="preserve">：人工酵素設計　</w:t>
                      </w:r>
                      <w:r w:rsidR="00B95DAD">
                        <w:rPr>
                          <w:rFonts w:asciiTheme="minorHAnsi" w:eastAsiaTheme="majorEastAsia" w:hAnsiTheme="minorHAnsi" w:hint="eastAsia"/>
                          <w:sz w:val="18"/>
                        </w:rPr>
                        <w:t>バイオマス前処理技術</w:t>
                      </w:r>
                    </w:p>
                  </w:txbxContent>
                </v:textbox>
                <w10:wrap anchorx="margin"/>
              </v:shape>
            </w:pict>
          </mc:Fallback>
        </mc:AlternateContent>
      </w:r>
    </w:p>
    <w:p w14:paraId="4CB42549" w14:textId="36073777" w:rsidR="00026309" w:rsidRDefault="00026309" w:rsidP="00524DC2">
      <w:pPr>
        <w:pStyle w:val="a"/>
        <w:numPr>
          <w:ilvl w:val="0"/>
          <w:numId w:val="0"/>
        </w:numPr>
        <w:rPr>
          <w:rFonts w:asciiTheme="minorHAnsi" w:hAnsiTheme="minorHAnsi"/>
          <w:sz w:val="18"/>
          <w:szCs w:val="20"/>
        </w:rPr>
      </w:pPr>
    </w:p>
    <w:p w14:paraId="5972020F" w14:textId="77777777" w:rsidR="00F11C97" w:rsidRDefault="00F11C97" w:rsidP="00524DC2">
      <w:pPr>
        <w:pStyle w:val="a"/>
        <w:numPr>
          <w:ilvl w:val="0"/>
          <w:numId w:val="0"/>
        </w:numPr>
        <w:rPr>
          <w:rFonts w:asciiTheme="minorHAnsi" w:hAnsiTheme="minorHAnsi"/>
          <w:sz w:val="18"/>
          <w:szCs w:val="20"/>
        </w:rPr>
      </w:pPr>
    </w:p>
    <w:p w14:paraId="11BAA163" w14:textId="3FCE17E6" w:rsidR="00F11C97" w:rsidRDefault="00F11C97" w:rsidP="00524DC2">
      <w:pPr>
        <w:pStyle w:val="a"/>
        <w:numPr>
          <w:ilvl w:val="0"/>
          <w:numId w:val="0"/>
        </w:numPr>
        <w:rPr>
          <w:rFonts w:asciiTheme="minorHAnsi" w:hAnsiTheme="minorHAnsi"/>
          <w:sz w:val="18"/>
          <w:szCs w:val="20"/>
        </w:rPr>
      </w:pPr>
    </w:p>
    <w:p w14:paraId="6077B097" w14:textId="6ABE691E" w:rsidR="00F11C97" w:rsidRDefault="00F11C97" w:rsidP="00524DC2">
      <w:pPr>
        <w:pStyle w:val="a"/>
        <w:numPr>
          <w:ilvl w:val="0"/>
          <w:numId w:val="0"/>
        </w:numPr>
        <w:rPr>
          <w:rFonts w:asciiTheme="minorHAnsi" w:hAnsiTheme="minorHAnsi"/>
          <w:sz w:val="18"/>
          <w:szCs w:val="20"/>
        </w:rPr>
      </w:pPr>
    </w:p>
    <w:p w14:paraId="25D3A30E" w14:textId="43230CEE" w:rsidR="00F11C97" w:rsidRDefault="00F11C97" w:rsidP="00524DC2">
      <w:pPr>
        <w:pStyle w:val="a"/>
        <w:numPr>
          <w:ilvl w:val="0"/>
          <w:numId w:val="0"/>
        </w:numPr>
        <w:rPr>
          <w:rFonts w:asciiTheme="minorHAnsi" w:hAnsiTheme="minorHAnsi"/>
          <w:sz w:val="18"/>
          <w:szCs w:val="20"/>
        </w:rPr>
      </w:pPr>
    </w:p>
    <w:p w14:paraId="32B3CCD2" w14:textId="36C55D45" w:rsidR="00F11C97" w:rsidRDefault="00F11C97" w:rsidP="00524DC2">
      <w:pPr>
        <w:pStyle w:val="a"/>
        <w:numPr>
          <w:ilvl w:val="0"/>
          <w:numId w:val="0"/>
        </w:numPr>
        <w:rPr>
          <w:rFonts w:asciiTheme="minorHAnsi" w:hAnsiTheme="minorHAnsi"/>
          <w:sz w:val="18"/>
          <w:szCs w:val="20"/>
        </w:rPr>
      </w:pPr>
    </w:p>
    <w:p w14:paraId="4C97F6C2" w14:textId="7CE25062" w:rsidR="00F11C97" w:rsidRDefault="00F11C97" w:rsidP="00524DC2">
      <w:pPr>
        <w:pStyle w:val="a"/>
        <w:numPr>
          <w:ilvl w:val="0"/>
          <w:numId w:val="0"/>
        </w:numPr>
        <w:rPr>
          <w:rFonts w:asciiTheme="minorHAnsi" w:hAnsiTheme="minorHAnsi"/>
          <w:sz w:val="18"/>
          <w:szCs w:val="20"/>
        </w:rPr>
      </w:pPr>
    </w:p>
    <w:p w14:paraId="1132ACA0" w14:textId="5C694756" w:rsidR="00F11C97" w:rsidRDefault="00F11C97" w:rsidP="00524DC2">
      <w:pPr>
        <w:pStyle w:val="a"/>
        <w:numPr>
          <w:ilvl w:val="0"/>
          <w:numId w:val="0"/>
        </w:numPr>
        <w:rPr>
          <w:rFonts w:asciiTheme="minorHAnsi" w:hAnsiTheme="minorHAnsi"/>
          <w:sz w:val="18"/>
          <w:szCs w:val="20"/>
        </w:rPr>
      </w:pPr>
    </w:p>
    <w:p w14:paraId="2893377B" w14:textId="65BEF9BC" w:rsidR="00F11C97" w:rsidRDefault="00F11C97" w:rsidP="00524DC2">
      <w:pPr>
        <w:pStyle w:val="a"/>
        <w:numPr>
          <w:ilvl w:val="0"/>
          <w:numId w:val="0"/>
        </w:numPr>
        <w:rPr>
          <w:rFonts w:asciiTheme="minorHAnsi" w:hAnsiTheme="minorHAnsi"/>
          <w:sz w:val="18"/>
          <w:szCs w:val="20"/>
        </w:rPr>
      </w:pPr>
    </w:p>
    <w:p w14:paraId="2923B99E" w14:textId="6C125FC4" w:rsidR="00F11C97" w:rsidRDefault="00F11C97" w:rsidP="00524DC2">
      <w:pPr>
        <w:pStyle w:val="a"/>
        <w:numPr>
          <w:ilvl w:val="0"/>
          <w:numId w:val="0"/>
        </w:numPr>
        <w:rPr>
          <w:rFonts w:asciiTheme="minorHAnsi" w:hAnsiTheme="minorHAnsi"/>
          <w:sz w:val="18"/>
          <w:szCs w:val="20"/>
        </w:rPr>
      </w:pPr>
    </w:p>
    <w:p w14:paraId="174B3EBB" w14:textId="4B2767A7" w:rsidR="00F11C97" w:rsidRDefault="00F11C97" w:rsidP="00524DC2">
      <w:pPr>
        <w:pStyle w:val="a"/>
        <w:numPr>
          <w:ilvl w:val="0"/>
          <w:numId w:val="0"/>
        </w:numPr>
        <w:rPr>
          <w:rFonts w:asciiTheme="minorHAnsi" w:hAnsiTheme="minorHAnsi"/>
          <w:sz w:val="18"/>
          <w:szCs w:val="20"/>
        </w:rPr>
      </w:pPr>
    </w:p>
    <w:p w14:paraId="1F9315A9" w14:textId="16D21AF2" w:rsidR="00F11C97" w:rsidRDefault="00F11C97" w:rsidP="00524DC2">
      <w:pPr>
        <w:pStyle w:val="a"/>
        <w:numPr>
          <w:ilvl w:val="0"/>
          <w:numId w:val="0"/>
        </w:numPr>
        <w:rPr>
          <w:rFonts w:asciiTheme="minorHAnsi" w:hAnsiTheme="minorHAnsi"/>
          <w:sz w:val="18"/>
          <w:szCs w:val="20"/>
        </w:rPr>
      </w:pPr>
    </w:p>
    <w:p w14:paraId="04EDBE40" w14:textId="1B996CA3" w:rsidR="002D299A" w:rsidRDefault="002D299A" w:rsidP="00524DC2">
      <w:pPr>
        <w:pStyle w:val="a"/>
        <w:numPr>
          <w:ilvl w:val="0"/>
          <w:numId w:val="0"/>
        </w:numPr>
        <w:rPr>
          <w:rFonts w:asciiTheme="minorHAnsi" w:hAnsiTheme="minorHAnsi"/>
          <w:sz w:val="18"/>
          <w:szCs w:val="20"/>
        </w:rPr>
      </w:pPr>
    </w:p>
    <w:p w14:paraId="66B7E68B" w14:textId="379DB48F" w:rsidR="002D299A" w:rsidRDefault="002D299A" w:rsidP="00524DC2">
      <w:pPr>
        <w:pStyle w:val="a"/>
        <w:numPr>
          <w:ilvl w:val="0"/>
          <w:numId w:val="0"/>
        </w:numPr>
        <w:rPr>
          <w:rFonts w:asciiTheme="minorHAnsi" w:hAnsiTheme="minorHAnsi"/>
          <w:sz w:val="18"/>
          <w:szCs w:val="20"/>
        </w:rPr>
      </w:pPr>
    </w:p>
    <w:p w14:paraId="7D9D46EB" w14:textId="29DEEA3C" w:rsidR="002D299A" w:rsidRDefault="002D299A" w:rsidP="00524DC2">
      <w:pPr>
        <w:pStyle w:val="a"/>
        <w:numPr>
          <w:ilvl w:val="0"/>
          <w:numId w:val="0"/>
        </w:numPr>
        <w:rPr>
          <w:rFonts w:asciiTheme="minorHAnsi" w:hAnsiTheme="minorHAnsi"/>
          <w:sz w:val="18"/>
          <w:szCs w:val="20"/>
        </w:rPr>
      </w:pPr>
    </w:p>
    <w:p w14:paraId="17829230" w14:textId="4C24A5EC" w:rsidR="002D299A" w:rsidRDefault="002D299A" w:rsidP="00524DC2">
      <w:pPr>
        <w:pStyle w:val="a"/>
        <w:numPr>
          <w:ilvl w:val="0"/>
          <w:numId w:val="0"/>
        </w:numPr>
        <w:rPr>
          <w:rFonts w:asciiTheme="minorHAnsi" w:hAnsiTheme="minorHAnsi"/>
          <w:sz w:val="18"/>
          <w:szCs w:val="20"/>
        </w:rPr>
      </w:pPr>
    </w:p>
    <w:p w14:paraId="2FFDC593" w14:textId="517BF0BE" w:rsidR="002D299A" w:rsidRDefault="008134CE"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1552" behindDoc="0" locked="0" layoutInCell="1" allowOverlap="1" wp14:anchorId="6FD9E9C0" wp14:editId="39573A73">
                <wp:simplePos x="0" y="0"/>
                <wp:positionH relativeFrom="margin">
                  <wp:posOffset>3175</wp:posOffset>
                </wp:positionH>
                <wp:positionV relativeFrom="paragraph">
                  <wp:posOffset>73329</wp:posOffset>
                </wp:positionV>
                <wp:extent cx="6108700" cy="3809365"/>
                <wp:effectExtent l="0" t="0" r="6350" b="635"/>
                <wp:wrapNone/>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09365"/>
                        </a:xfrm>
                        <a:prstGeom prst="rect">
                          <a:avLst/>
                        </a:prstGeom>
                        <a:solidFill>
                          <a:srgbClr val="FFFFFF"/>
                        </a:solidFill>
                        <a:ln w="9525">
                          <a:noFill/>
                          <a:miter lim="800000"/>
                          <a:headEnd/>
                          <a:tailEnd/>
                        </a:ln>
                      </wps:spPr>
                      <wps:txbx>
                        <w:txbxContent>
                          <w:p w14:paraId="5F1345A3" w14:textId="785B3B65" w:rsidR="002D299A" w:rsidRDefault="00014FC9" w:rsidP="002D299A">
                            <w:pPr>
                              <w:jc w:val="center"/>
                              <w:rPr>
                                <w:sz w:val="18"/>
                              </w:rPr>
                            </w:pPr>
                            <w:r>
                              <w:rPr>
                                <w:noProof/>
                              </w:rPr>
                              <w:drawing>
                                <wp:inline distT="0" distB="0" distL="0" distR="0" wp14:anchorId="5F028501" wp14:editId="6EA4206D">
                                  <wp:extent cx="5916930" cy="3328035"/>
                                  <wp:effectExtent l="0" t="0" r="7620" b="5715"/>
                                  <wp:docPr id="2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16930" cy="3328035"/>
                                          </a:xfrm>
                                          <a:prstGeom prst="rect">
                                            <a:avLst/>
                                          </a:prstGeom>
                                        </pic:spPr>
                                      </pic:pic>
                                    </a:graphicData>
                                  </a:graphic>
                                </wp:inline>
                              </w:drawing>
                            </w:r>
                          </w:p>
                          <w:p w14:paraId="0163738F" w14:textId="05AA87D2" w:rsidR="002D299A" w:rsidRPr="00A25179" w:rsidRDefault="002D299A" w:rsidP="002D299A">
                            <w:pPr>
                              <w:jc w:val="center"/>
                              <w:rPr>
                                <w:rFonts w:ascii="Times New Roman" w:hAnsi="Times New Roman" w:cs="Times New Roman"/>
                                <w:sz w:val="18"/>
                              </w:rPr>
                            </w:pPr>
                            <w:r w:rsidRPr="005B32FB">
                              <w:rPr>
                                <w:rFonts w:asciiTheme="minorHAnsi" w:eastAsiaTheme="majorEastAsia" w:hAnsiTheme="minorHAnsi"/>
                                <w:sz w:val="18"/>
                              </w:rPr>
                              <w:t>図</w:t>
                            </w:r>
                            <w:r w:rsidR="0070457E">
                              <w:rPr>
                                <w:rFonts w:asciiTheme="minorHAnsi" w:eastAsiaTheme="majorEastAsia" w:hAnsiTheme="minorHAnsi"/>
                                <w:sz w:val="18"/>
                              </w:rPr>
                              <w:t>2</w:t>
                            </w:r>
                            <w:r w:rsidR="000638BE">
                              <w:rPr>
                                <w:rFonts w:asciiTheme="minorHAnsi" w:eastAsiaTheme="majorEastAsia" w:hAnsiTheme="minorHAnsi" w:hint="eastAsia"/>
                                <w:sz w:val="18"/>
                              </w:rPr>
                              <w:t>：</w:t>
                            </w:r>
                            <w:r w:rsidR="00014FC9">
                              <w:rPr>
                                <w:rFonts w:asciiTheme="minorHAnsi" w:eastAsiaTheme="majorEastAsia" w:hAnsiTheme="minorHAnsi" w:hint="eastAsia"/>
                                <w:sz w:val="18"/>
                              </w:rPr>
                              <w:t>東大実験の活性評価データに期待するイメージ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9E9C0" id="_x0000_s1034" type="#_x0000_t202" style="position:absolute;margin-left:.25pt;margin-top:5.75pt;width:481pt;height:299.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" stroked="f">
                <v:textbox>
                  <w:txbxContent>
                    <w:p w14:paraId="5F1345A3" w14:textId="785B3B65" w:rsidR="002D299A" w:rsidRDefault="00014FC9" w:rsidP="002D299A">
                      <w:pPr>
                        <w:jc w:val="center"/>
                        <w:rPr>
                          <w:sz w:val="18"/>
                        </w:rPr>
                      </w:pPr>
                      <w:r>
                        <w:rPr>
                          <w:noProof/>
                        </w:rPr>
                        <w:drawing>
                          <wp:inline distT="0" distB="0" distL="0" distR="0" wp14:anchorId="5F028501" wp14:editId="6EA4206D">
                            <wp:extent cx="5916930" cy="3328035"/>
                            <wp:effectExtent l="0" t="0" r="7620" b="5715"/>
                            <wp:docPr id="2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16930" cy="3328035"/>
                                    </a:xfrm>
                                    <a:prstGeom prst="rect">
                                      <a:avLst/>
                                    </a:prstGeom>
                                  </pic:spPr>
                                </pic:pic>
                              </a:graphicData>
                            </a:graphic>
                          </wp:inline>
                        </w:drawing>
                      </w:r>
                    </w:p>
                    <w:p w14:paraId="0163738F" w14:textId="05AA87D2" w:rsidR="002D299A" w:rsidRPr="00A25179" w:rsidRDefault="002D299A" w:rsidP="002D299A">
                      <w:pPr>
                        <w:jc w:val="center"/>
                        <w:rPr>
                          <w:rFonts w:ascii="Times New Roman" w:hAnsi="Times New Roman" w:cs="Times New Roman"/>
                          <w:sz w:val="18"/>
                        </w:rPr>
                      </w:pPr>
                      <w:r w:rsidRPr="005B32FB">
                        <w:rPr>
                          <w:rFonts w:asciiTheme="minorHAnsi" w:eastAsiaTheme="majorEastAsia" w:hAnsiTheme="minorHAnsi"/>
                          <w:sz w:val="18"/>
                        </w:rPr>
                        <w:t>図</w:t>
                      </w:r>
                      <w:r w:rsidR="0070457E">
                        <w:rPr>
                          <w:rFonts w:asciiTheme="minorHAnsi" w:eastAsiaTheme="majorEastAsia" w:hAnsiTheme="minorHAnsi"/>
                          <w:sz w:val="18"/>
                        </w:rPr>
                        <w:t>2</w:t>
                      </w:r>
                      <w:r w:rsidR="000638BE">
                        <w:rPr>
                          <w:rFonts w:asciiTheme="minorHAnsi" w:eastAsiaTheme="majorEastAsia" w:hAnsiTheme="minorHAnsi" w:hint="eastAsia"/>
                          <w:sz w:val="18"/>
                        </w:rPr>
                        <w:t>：</w:t>
                      </w:r>
                      <w:r w:rsidR="00014FC9">
                        <w:rPr>
                          <w:rFonts w:asciiTheme="minorHAnsi" w:eastAsiaTheme="majorEastAsia" w:hAnsiTheme="minorHAnsi" w:hint="eastAsia"/>
                          <w:sz w:val="18"/>
                        </w:rPr>
                        <w:t>東大実験の活性評価データに期待するイメージ</w:t>
                      </w:r>
                    </w:p>
                  </w:txbxContent>
                </v:textbox>
                <w10:wrap anchorx="margin"/>
              </v:shape>
            </w:pict>
          </mc:Fallback>
        </mc:AlternateContent>
      </w:r>
    </w:p>
    <w:p w14:paraId="26405890" w14:textId="31F2FA60" w:rsidR="002D299A" w:rsidRDefault="002D299A" w:rsidP="00524DC2">
      <w:pPr>
        <w:pStyle w:val="a"/>
        <w:numPr>
          <w:ilvl w:val="0"/>
          <w:numId w:val="0"/>
        </w:numPr>
        <w:rPr>
          <w:rFonts w:asciiTheme="minorHAnsi" w:hAnsiTheme="minorHAnsi"/>
          <w:sz w:val="18"/>
          <w:szCs w:val="20"/>
        </w:rPr>
      </w:pPr>
    </w:p>
    <w:p w14:paraId="400A6A05" w14:textId="410DE288" w:rsidR="002D299A" w:rsidRDefault="002D299A" w:rsidP="00524DC2">
      <w:pPr>
        <w:pStyle w:val="a"/>
        <w:numPr>
          <w:ilvl w:val="0"/>
          <w:numId w:val="0"/>
        </w:numPr>
        <w:rPr>
          <w:rFonts w:asciiTheme="minorHAnsi" w:hAnsiTheme="minorHAnsi"/>
          <w:sz w:val="18"/>
          <w:szCs w:val="20"/>
        </w:rPr>
      </w:pPr>
    </w:p>
    <w:p w14:paraId="005323B1" w14:textId="27C69189" w:rsidR="002D299A" w:rsidRDefault="002D299A" w:rsidP="00524DC2">
      <w:pPr>
        <w:pStyle w:val="a"/>
        <w:numPr>
          <w:ilvl w:val="0"/>
          <w:numId w:val="0"/>
        </w:numPr>
        <w:rPr>
          <w:rFonts w:asciiTheme="minorHAnsi" w:hAnsiTheme="minorHAnsi"/>
          <w:sz w:val="18"/>
          <w:szCs w:val="20"/>
        </w:rPr>
      </w:pPr>
    </w:p>
    <w:p w14:paraId="0B6DC36B" w14:textId="0CEE847F" w:rsidR="002D299A" w:rsidRDefault="002D299A" w:rsidP="00524DC2">
      <w:pPr>
        <w:pStyle w:val="a"/>
        <w:numPr>
          <w:ilvl w:val="0"/>
          <w:numId w:val="0"/>
        </w:numPr>
        <w:rPr>
          <w:rFonts w:asciiTheme="minorHAnsi" w:hAnsiTheme="minorHAnsi"/>
          <w:sz w:val="18"/>
          <w:szCs w:val="20"/>
        </w:rPr>
      </w:pPr>
    </w:p>
    <w:p w14:paraId="355DB0A5" w14:textId="664E71ED" w:rsidR="002D299A" w:rsidRDefault="002D299A" w:rsidP="00524DC2">
      <w:pPr>
        <w:pStyle w:val="a"/>
        <w:numPr>
          <w:ilvl w:val="0"/>
          <w:numId w:val="0"/>
        </w:numPr>
        <w:rPr>
          <w:rFonts w:asciiTheme="minorHAnsi" w:hAnsiTheme="minorHAnsi"/>
          <w:sz w:val="18"/>
          <w:szCs w:val="20"/>
        </w:rPr>
      </w:pPr>
    </w:p>
    <w:p w14:paraId="6A758828" w14:textId="1B8F4691" w:rsidR="002D299A" w:rsidRDefault="002D299A" w:rsidP="00524DC2">
      <w:pPr>
        <w:pStyle w:val="a"/>
        <w:numPr>
          <w:ilvl w:val="0"/>
          <w:numId w:val="0"/>
        </w:numPr>
        <w:rPr>
          <w:rFonts w:asciiTheme="minorHAnsi" w:hAnsiTheme="minorHAnsi"/>
          <w:sz w:val="18"/>
          <w:szCs w:val="20"/>
        </w:rPr>
      </w:pPr>
    </w:p>
    <w:p w14:paraId="144E04AC" w14:textId="1016015F" w:rsidR="002D299A" w:rsidRDefault="002D299A" w:rsidP="00524DC2">
      <w:pPr>
        <w:pStyle w:val="a"/>
        <w:numPr>
          <w:ilvl w:val="0"/>
          <w:numId w:val="0"/>
        </w:numPr>
        <w:rPr>
          <w:rFonts w:asciiTheme="minorHAnsi" w:hAnsiTheme="minorHAnsi"/>
          <w:sz w:val="18"/>
          <w:szCs w:val="20"/>
        </w:rPr>
      </w:pPr>
    </w:p>
    <w:p w14:paraId="373F468B" w14:textId="35BEF0C7" w:rsidR="002D299A" w:rsidRDefault="002D299A" w:rsidP="00524DC2">
      <w:pPr>
        <w:pStyle w:val="a"/>
        <w:numPr>
          <w:ilvl w:val="0"/>
          <w:numId w:val="0"/>
        </w:numPr>
        <w:rPr>
          <w:rFonts w:asciiTheme="minorHAnsi" w:hAnsiTheme="minorHAnsi"/>
          <w:sz w:val="18"/>
          <w:szCs w:val="20"/>
        </w:rPr>
      </w:pPr>
    </w:p>
    <w:p w14:paraId="487A35EC" w14:textId="6422C0AE" w:rsidR="002D299A" w:rsidRDefault="002D299A" w:rsidP="00524DC2">
      <w:pPr>
        <w:pStyle w:val="a"/>
        <w:numPr>
          <w:ilvl w:val="0"/>
          <w:numId w:val="0"/>
        </w:numPr>
        <w:rPr>
          <w:rFonts w:asciiTheme="minorHAnsi" w:hAnsiTheme="minorHAnsi"/>
          <w:sz w:val="18"/>
          <w:szCs w:val="20"/>
        </w:rPr>
      </w:pPr>
    </w:p>
    <w:p w14:paraId="2446B1EC" w14:textId="4749A2AB" w:rsidR="002D299A" w:rsidRDefault="002D299A" w:rsidP="00524DC2">
      <w:pPr>
        <w:pStyle w:val="a"/>
        <w:numPr>
          <w:ilvl w:val="0"/>
          <w:numId w:val="0"/>
        </w:numPr>
        <w:rPr>
          <w:rFonts w:asciiTheme="minorHAnsi" w:hAnsiTheme="minorHAnsi"/>
          <w:sz w:val="18"/>
          <w:szCs w:val="20"/>
        </w:rPr>
      </w:pPr>
    </w:p>
    <w:p w14:paraId="5CA8E7F9" w14:textId="6E3B699C" w:rsidR="002D299A" w:rsidRDefault="002D299A" w:rsidP="00524DC2">
      <w:pPr>
        <w:pStyle w:val="a"/>
        <w:numPr>
          <w:ilvl w:val="0"/>
          <w:numId w:val="0"/>
        </w:numPr>
        <w:rPr>
          <w:rFonts w:asciiTheme="minorHAnsi" w:hAnsiTheme="minorHAnsi"/>
          <w:sz w:val="18"/>
          <w:szCs w:val="20"/>
        </w:rPr>
      </w:pPr>
    </w:p>
    <w:p w14:paraId="20D2A822" w14:textId="5CE37C90" w:rsidR="00401B65" w:rsidRDefault="00401B65" w:rsidP="00524DC2">
      <w:pPr>
        <w:pStyle w:val="a"/>
        <w:numPr>
          <w:ilvl w:val="0"/>
          <w:numId w:val="0"/>
        </w:numPr>
        <w:rPr>
          <w:rFonts w:asciiTheme="minorHAnsi" w:hAnsiTheme="minorHAnsi"/>
          <w:sz w:val="18"/>
          <w:szCs w:val="20"/>
        </w:rPr>
      </w:pPr>
    </w:p>
    <w:p w14:paraId="3B55399B" w14:textId="0DC41915" w:rsidR="00401B65" w:rsidRDefault="00401B65" w:rsidP="00524DC2">
      <w:pPr>
        <w:pStyle w:val="a"/>
        <w:numPr>
          <w:ilvl w:val="0"/>
          <w:numId w:val="0"/>
        </w:numPr>
        <w:rPr>
          <w:rFonts w:asciiTheme="minorHAnsi" w:hAnsiTheme="minorHAnsi"/>
          <w:sz w:val="18"/>
          <w:szCs w:val="20"/>
        </w:rPr>
      </w:pPr>
    </w:p>
    <w:p w14:paraId="5A3E6750" w14:textId="4C618981" w:rsidR="00401B65" w:rsidRDefault="00401B65" w:rsidP="00524DC2">
      <w:pPr>
        <w:pStyle w:val="a"/>
        <w:numPr>
          <w:ilvl w:val="0"/>
          <w:numId w:val="0"/>
        </w:numPr>
        <w:rPr>
          <w:rFonts w:asciiTheme="minorHAnsi" w:hAnsiTheme="minorHAnsi"/>
          <w:sz w:val="18"/>
          <w:szCs w:val="20"/>
        </w:rPr>
      </w:pPr>
    </w:p>
    <w:p w14:paraId="1B32A791" w14:textId="7B4E7DED" w:rsidR="00F11C97" w:rsidRDefault="00F11C97" w:rsidP="00524DC2">
      <w:pPr>
        <w:pStyle w:val="a"/>
        <w:numPr>
          <w:ilvl w:val="0"/>
          <w:numId w:val="0"/>
        </w:numPr>
        <w:rPr>
          <w:rFonts w:asciiTheme="minorHAnsi" w:hAnsiTheme="minorHAnsi"/>
          <w:sz w:val="18"/>
          <w:szCs w:val="20"/>
        </w:rPr>
      </w:pPr>
    </w:p>
    <w:p w14:paraId="56E4B4A1" w14:textId="77777777" w:rsidR="005E2BCC" w:rsidRDefault="005E2BCC" w:rsidP="00524DC2">
      <w:pPr>
        <w:pStyle w:val="a"/>
        <w:numPr>
          <w:ilvl w:val="0"/>
          <w:numId w:val="0"/>
        </w:numPr>
        <w:rPr>
          <w:rFonts w:asciiTheme="minorHAnsi" w:hAnsiTheme="minorHAnsi"/>
          <w:sz w:val="18"/>
          <w:szCs w:val="20"/>
        </w:rPr>
      </w:pPr>
    </w:p>
    <w:p w14:paraId="709BF4D0" w14:textId="77777777" w:rsidR="008D28BF" w:rsidRDefault="008D28BF" w:rsidP="00524DC2">
      <w:pPr>
        <w:pStyle w:val="a"/>
        <w:numPr>
          <w:ilvl w:val="0"/>
          <w:numId w:val="0"/>
        </w:numPr>
        <w:rPr>
          <w:rFonts w:asciiTheme="minorHAnsi" w:hAnsiTheme="minorHAnsi"/>
          <w:sz w:val="18"/>
          <w:szCs w:val="20"/>
        </w:rPr>
      </w:pPr>
    </w:p>
    <w:p w14:paraId="77DD7453" w14:textId="6499818A" w:rsidR="00C07193" w:rsidRDefault="00D77A75"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3600" behindDoc="0" locked="0" layoutInCell="1" allowOverlap="1" wp14:anchorId="263EAF87" wp14:editId="40DA32C1">
                <wp:simplePos x="0" y="0"/>
                <wp:positionH relativeFrom="margin">
                  <wp:posOffset>3479</wp:posOffset>
                </wp:positionH>
                <wp:positionV relativeFrom="paragraph">
                  <wp:posOffset>62672</wp:posOffset>
                </wp:positionV>
                <wp:extent cx="6108700" cy="3832528"/>
                <wp:effectExtent l="0" t="0" r="6350" b="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32528"/>
                        </a:xfrm>
                        <a:prstGeom prst="rect">
                          <a:avLst/>
                        </a:prstGeom>
                        <a:solidFill>
                          <a:srgbClr val="FFFFFF"/>
                        </a:solidFill>
                        <a:ln w="9525">
                          <a:noFill/>
                          <a:miter lim="800000"/>
                          <a:headEnd/>
                          <a:tailEnd/>
                        </a:ln>
                      </wps:spPr>
                      <wps:txbx>
                        <w:txbxContent>
                          <w:p w14:paraId="5EBD5566" w14:textId="375FB653" w:rsidR="00D77A75" w:rsidRDefault="00014FC9" w:rsidP="00D77A75">
                            <w:pPr>
                              <w:jc w:val="center"/>
                              <w:rPr>
                                <w:sz w:val="18"/>
                              </w:rPr>
                            </w:pPr>
                            <w:r>
                              <w:rPr>
                                <w:noProof/>
                              </w:rPr>
                              <w:drawing>
                                <wp:inline distT="0" distB="0" distL="0" distR="0" wp14:anchorId="6DE25F4C" wp14:editId="12410CBF">
                                  <wp:extent cx="5916930" cy="3328035"/>
                                  <wp:effectExtent l="0" t="0" r="7620" b="5715"/>
                                  <wp:docPr id="21"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16930" cy="3328035"/>
                                          </a:xfrm>
                                          <a:prstGeom prst="rect">
                                            <a:avLst/>
                                          </a:prstGeom>
                                        </pic:spPr>
                                      </pic:pic>
                                    </a:graphicData>
                                  </a:graphic>
                                </wp:inline>
                              </w:drawing>
                            </w:r>
                          </w:p>
                          <w:p w14:paraId="20821DF9" w14:textId="7E2E6DC2" w:rsidR="00D77A75" w:rsidRPr="00A25179" w:rsidRDefault="00D77A75" w:rsidP="00D77A75">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3</w:t>
                            </w:r>
                            <w:r>
                              <w:rPr>
                                <w:rFonts w:asciiTheme="minorHAnsi" w:eastAsiaTheme="majorEastAsia" w:hAnsiTheme="minorHAnsi" w:hint="eastAsia"/>
                                <w:sz w:val="18"/>
                              </w:rPr>
                              <w:t>：</w:t>
                            </w:r>
                            <w:r w:rsidR="00014FC9">
                              <w:rPr>
                                <w:rFonts w:asciiTheme="minorHAnsi" w:eastAsiaTheme="majorEastAsia" w:hAnsiTheme="minorHAnsi" w:hint="eastAsia"/>
                                <w:sz w:val="18"/>
                              </w:rPr>
                              <w:t>N</w:t>
                            </w:r>
                            <w:r w:rsidR="00014FC9">
                              <w:rPr>
                                <w:rFonts w:asciiTheme="minorHAnsi" w:eastAsiaTheme="majorEastAsia" w:hAnsiTheme="minorHAnsi"/>
                                <w:sz w:val="18"/>
                              </w:rPr>
                              <w:t>AWI RO</w:t>
                            </w:r>
                            <w:r w:rsidR="00014FC9">
                              <w:rPr>
                                <w:rFonts w:asciiTheme="minorHAnsi" w:eastAsiaTheme="majorEastAsia" w:hAnsiTheme="minorHAnsi"/>
                                <w:sz w:val="18"/>
                              </w:rPr>
                              <w:t>膜</w:t>
                            </w:r>
                            <w:r w:rsidR="00014FC9">
                              <w:rPr>
                                <w:rFonts w:asciiTheme="minorHAnsi" w:eastAsiaTheme="majorEastAsia" w:hAnsiTheme="minorHAnsi" w:hint="eastAsia"/>
                                <w:sz w:val="18"/>
                              </w:rPr>
                              <w:t>透過導電率予測の戦略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EAF87" id="_x0000_s1035" type="#_x0000_t202" style="position:absolute;margin-left:.25pt;margin-top:4.95pt;width:481pt;height:30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" stroked="f">
                <v:textbox>
                  <w:txbxContent>
                    <w:p w14:paraId="5EBD5566" w14:textId="375FB653" w:rsidR="00D77A75" w:rsidRDefault="00014FC9" w:rsidP="00D77A75">
                      <w:pPr>
                        <w:jc w:val="center"/>
                        <w:rPr>
                          <w:sz w:val="18"/>
                        </w:rPr>
                      </w:pPr>
                      <w:r>
                        <w:rPr>
                          <w:noProof/>
                        </w:rPr>
                        <w:drawing>
                          <wp:inline distT="0" distB="0" distL="0" distR="0" wp14:anchorId="6DE25F4C" wp14:editId="12410CBF">
                            <wp:extent cx="5916930" cy="3328035"/>
                            <wp:effectExtent l="0" t="0" r="7620" b="5715"/>
                            <wp:docPr id="21"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16930" cy="3328035"/>
                                    </a:xfrm>
                                    <a:prstGeom prst="rect">
                                      <a:avLst/>
                                    </a:prstGeom>
                                  </pic:spPr>
                                </pic:pic>
                              </a:graphicData>
                            </a:graphic>
                          </wp:inline>
                        </w:drawing>
                      </w:r>
                    </w:p>
                    <w:p w14:paraId="20821DF9" w14:textId="7E2E6DC2" w:rsidR="00D77A75" w:rsidRPr="00A25179" w:rsidRDefault="00D77A75" w:rsidP="00D77A75">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3</w:t>
                      </w:r>
                      <w:r>
                        <w:rPr>
                          <w:rFonts w:asciiTheme="minorHAnsi" w:eastAsiaTheme="majorEastAsia" w:hAnsiTheme="minorHAnsi" w:hint="eastAsia"/>
                          <w:sz w:val="18"/>
                        </w:rPr>
                        <w:t>：</w:t>
                      </w:r>
                      <w:r w:rsidR="00014FC9">
                        <w:rPr>
                          <w:rFonts w:asciiTheme="minorHAnsi" w:eastAsiaTheme="majorEastAsia" w:hAnsiTheme="minorHAnsi" w:hint="eastAsia"/>
                          <w:sz w:val="18"/>
                        </w:rPr>
                        <w:t>N</w:t>
                      </w:r>
                      <w:r w:rsidR="00014FC9">
                        <w:rPr>
                          <w:rFonts w:asciiTheme="minorHAnsi" w:eastAsiaTheme="majorEastAsia" w:hAnsiTheme="minorHAnsi"/>
                          <w:sz w:val="18"/>
                        </w:rPr>
                        <w:t>AWI RO</w:t>
                      </w:r>
                      <w:r w:rsidR="00014FC9">
                        <w:rPr>
                          <w:rFonts w:asciiTheme="minorHAnsi" w:eastAsiaTheme="majorEastAsia" w:hAnsiTheme="minorHAnsi"/>
                          <w:sz w:val="18"/>
                        </w:rPr>
                        <w:t>膜</w:t>
                      </w:r>
                      <w:r w:rsidR="00014FC9">
                        <w:rPr>
                          <w:rFonts w:asciiTheme="minorHAnsi" w:eastAsiaTheme="majorEastAsia" w:hAnsiTheme="minorHAnsi" w:hint="eastAsia"/>
                          <w:sz w:val="18"/>
                        </w:rPr>
                        <w:t>透過導電率予測の戦略</w:t>
                      </w:r>
                    </w:p>
                  </w:txbxContent>
                </v:textbox>
                <w10:wrap anchorx="margin"/>
              </v:shape>
            </w:pict>
          </mc:Fallback>
        </mc:AlternateContent>
      </w:r>
    </w:p>
    <w:p w14:paraId="76F25549" w14:textId="44A24C9B" w:rsidR="00C07193" w:rsidRDefault="00C07193" w:rsidP="00524DC2">
      <w:pPr>
        <w:pStyle w:val="a"/>
        <w:numPr>
          <w:ilvl w:val="0"/>
          <w:numId w:val="0"/>
        </w:numPr>
        <w:rPr>
          <w:rFonts w:asciiTheme="minorHAnsi" w:hAnsiTheme="minorHAnsi"/>
          <w:sz w:val="18"/>
          <w:szCs w:val="20"/>
        </w:rPr>
      </w:pPr>
    </w:p>
    <w:p w14:paraId="74C127E3" w14:textId="77777777" w:rsidR="00C07193" w:rsidRDefault="00C07193" w:rsidP="00524DC2">
      <w:pPr>
        <w:pStyle w:val="a"/>
        <w:numPr>
          <w:ilvl w:val="0"/>
          <w:numId w:val="0"/>
        </w:numPr>
        <w:rPr>
          <w:rFonts w:asciiTheme="minorHAnsi" w:hAnsiTheme="minorHAnsi"/>
          <w:sz w:val="18"/>
          <w:szCs w:val="20"/>
        </w:rPr>
      </w:pPr>
    </w:p>
    <w:p w14:paraId="532BD18A" w14:textId="50E7A80C" w:rsidR="00C07193" w:rsidRDefault="00C07193" w:rsidP="00524DC2">
      <w:pPr>
        <w:pStyle w:val="a"/>
        <w:numPr>
          <w:ilvl w:val="0"/>
          <w:numId w:val="0"/>
        </w:numPr>
        <w:rPr>
          <w:rFonts w:asciiTheme="minorHAnsi" w:hAnsiTheme="minorHAnsi"/>
          <w:sz w:val="18"/>
          <w:szCs w:val="20"/>
        </w:rPr>
      </w:pPr>
    </w:p>
    <w:p w14:paraId="6226B983" w14:textId="02A7B8AD" w:rsidR="00C07193" w:rsidRDefault="00C07193" w:rsidP="00524DC2">
      <w:pPr>
        <w:pStyle w:val="a"/>
        <w:numPr>
          <w:ilvl w:val="0"/>
          <w:numId w:val="0"/>
        </w:numPr>
        <w:rPr>
          <w:rFonts w:asciiTheme="minorHAnsi" w:hAnsiTheme="minorHAnsi"/>
          <w:sz w:val="18"/>
          <w:szCs w:val="20"/>
        </w:rPr>
      </w:pPr>
    </w:p>
    <w:p w14:paraId="77646F67" w14:textId="6312C937" w:rsidR="00C07193" w:rsidRDefault="00C07193" w:rsidP="00524DC2">
      <w:pPr>
        <w:pStyle w:val="a"/>
        <w:numPr>
          <w:ilvl w:val="0"/>
          <w:numId w:val="0"/>
        </w:numPr>
        <w:rPr>
          <w:rFonts w:asciiTheme="minorHAnsi" w:hAnsiTheme="minorHAnsi"/>
          <w:sz w:val="18"/>
          <w:szCs w:val="20"/>
        </w:rPr>
      </w:pPr>
    </w:p>
    <w:p w14:paraId="62BE2B0E" w14:textId="34869D64" w:rsidR="00C07193" w:rsidRDefault="00C07193" w:rsidP="00524DC2">
      <w:pPr>
        <w:pStyle w:val="a"/>
        <w:numPr>
          <w:ilvl w:val="0"/>
          <w:numId w:val="0"/>
        </w:numPr>
        <w:rPr>
          <w:rFonts w:asciiTheme="minorHAnsi" w:hAnsiTheme="minorHAnsi"/>
          <w:sz w:val="18"/>
          <w:szCs w:val="20"/>
        </w:rPr>
      </w:pPr>
    </w:p>
    <w:p w14:paraId="2B50CEFC" w14:textId="77777777" w:rsidR="00C07193" w:rsidRDefault="00C07193" w:rsidP="00524DC2">
      <w:pPr>
        <w:pStyle w:val="a"/>
        <w:numPr>
          <w:ilvl w:val="0"/>
          <w:numId w:val="0"/>
        </w:numPr>
        <w:rPr>
          <w:rFonts w:asciiTheme="minorHAnsi" w:hAnsiTheme="minorHAnsi"/>
          <w:sz w:val="18"/>
          <w:szCs w:val="20"/>
        </w:rPr>
      </w:pPr>
    </w:p>
    <w:p w14:paraId="0A2077F7" w14:textId="77777777" w:rsidR="00C07193" w:rsidRDefault="00C07193" w:rsidP="00524DC2">
      <w:pPr>
        <w:pStyle w:val="a"/>
        <w:numPr>
          <w:ilvl w:val="0"/>
          <w:numId w:val="0"/>
        </w:numPr>
        <w:rPr>
          <w:rFonts w:asciiTheme="minorHAnsi" w:hAnsiTheme="minorHAnsi"/>
          <w:sz w:val="18"/>
          <w:szCs w:val="20"/>
        </w:rPr>
      </w:pPr>
    </w:p>
    <w:p w14:paraId="4F4F0139" w14:textId="46BA8DEC" w:rsidR="00C9476C" w:rsidRDefault="00C9476C" w:rsidP="00524DC2">
      <w:pPr>
        <w:pStyle w:val="a"/>
        <w:numPr>
          <w:ilvl w:val="0"/>
          <w:numId w:val="0"/>
        </w:numPr>
        <w:rPr>
          <w:rFonts w:asciiTheme="minorHAnsi" w:hAnsiTheme="minorHAnsi"/>
          <w:sz w:val="18"/>
          <w:szCs w:val="20"/>
        </w:rPr>
      </w:pPr>
    </w:p>
    <w:p w14:paraId="757B756D" w14:textId="7497F076" w:rsidR="00C9476C" w:rsidRDefault="00C9476C" w:rsidP="00524DC2">
      <w:pPr>
        <w:pStyle w:val="a"/>
        <w:numPr>
          <w:ilvl w:val="0"/>
          <w:numId w:val="0"/>
        </w:numPr>
        <w:rPr>
          <w:rFonts w:asciiTheme="minorHAnsi" w:hAnsiTheme="minorHAnsi"/>
          <w:sz w:val="18"/>
          <w:szCs w:val="20"/>
        </w:rPr>
      </w:pPr>
    </w:p>
    <w:p w14:paraId="03F0D8A1" w14:textId="49B35268" w:rsidR="005E2BCC" w:rsidRDefault="005E2BCC" w:rsidP="00524DC2">
      <w:pPr>
        <w:pStyle w:val="a"/>
        <w:numPr>
          <w:ilvl w:val="0"/>
          <w:numId w:val="0"/>
        </w:numPr>
        <w:rPr>
          <w:rFonts w:asciiTheme="minorHAnsi" w:hAnsiTheme="minorHAnsi"/>
          <w:sz w:val="18"/>
          <w:szCs w:val="20"/>
        </w:rPr>
      </w:pPr>
    </w:p>
    <w:p w14:paraId="7F6D4947" w14:textId="1EA11F68" w:rsidR="005E2BCC" w:rsidRDefault="005E2BCC" w:rsidP="00524DC2">
      <w:pPr>
        <w:pStyle w:val="a"/>
        <w:numPr>
          <w:ilvl w:val="0"/>
          <w:numId w:val="0"/>
        </w:numPr>
        <w:rPr>
          <w:rFonts w:asciiTheme="minorHAnsi" w:hAnsiTheme="minorHAnsi"/>
          <w:sz w:val="18"/>
          <w:szCs w:val="20"/>
        </w:rPr>
      </w:pPr>
    </w:p>
    <w:p w14:paraId="263EA0F0" w14:textId="4BB0EDF4" w:rsidR="005E2BCC" w:rsidRDefault="005E2BCC" w:rsidP="00524DC2">
      <w:pPr>
        <w:pStyle w:val="a"/>
        <w:numPr>
          <w:ilvl w:val="0"/>
          <w:numId w:val="0"/>
        </w:numPr>
        <w:rPr>
          <w:rFonts w:asciiTheme="minorHAnsi" w:hAnsiTheme="minorHAnsi"/>
          <w:sz w:val="18"/>
          <w:szCs w:val="20"/>
        </w:rPr>
      </w:pPr>
    </w:p>
    <w:p w14:paraId="5DA59084" w14:textId="33A600DB" w:rsidR="005E2BCC" w:rsidRDefault="005E2BCC" w:rsidP="00524DC2">
      <w:pPr>
        <w:pStyle w:val="a"/>
        <w:numPr>
          <w:ilvl w:val="0"/>
          <w:numId w:val="0"/>
        </w:numPr>
        <w:rPr>
          <w:rFonts w:asciiTheme="minorHAnsi" w:hAnsiTheme="minorHAnsi"/>
          <w:sz w:val="18"/>
          <w:szCs w:val="20"/>
        </w:rPr>
      </w:pPr>
    </w:p>
    <w:p w14:paraId="027B906D" w14:textId="59606848" w:rsidR="005E2BCC" w:rsidRDefault="005E2BCC" w:rsidP="00524DC2">
      <w:pPr>
        <w:pStyle w:val="a"/>
        <w:numPr>
          <w:ilvl w:val="0"/>
          <w:numId w:val="0"/>
        </w:numPr>
        <w:rPr>
          <w:rFonts w:asciiTheme="minorHAnsi" w:hAnsiTheme="minorHAnsi"/>
          <w:sz w:val="18"/>
          <w:szCs w:val="20"/>
        </w:rPr>
      </w:pPr>
    </w:p>
    <w:p w14:paraId="6736521C" w14:textId="2807B07C" w:rsidR="00C9476C" w:rsidRDefault="00C9476C" w:rsidP="00524DC2">
      <w:pPr>
        <w:pStyle w:val="a"/>
        <w:numPr>
          <w:ilvl w:val="0"/>
          <w:numId w:val="0"/>
        </w:numPr>
        <w:rPr>
          <w:rFonts w:asciiTheme="minorHAnsi" w:hAnsiTheme="minorHAnsi"/>
          <w:sz w:val="18"/>
          <w:szCs w:val="20"/>
        </w:rPr>
      </w:pPr>
    </w:p>
    <w:p w14:paraId="4C0FA746" w14:textId="0FC02A4D" w:rsidR="00C9476C" w:rsidRDefault="00FD6253"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5648" behindDoc="0" locked="0" layoutInCell="1" allowOverlap="1" wp14:anchorId="088CAB8F" wp14:editId="694C68AA">
                <wp:simplePos x="0" y="0"/>
                <wp:positionH relativeFrom="margin">
                  <wp:posOffset>2924</wp:posOffset>
                </wp:positionH>
                <wp:positionV relativeFrom="paragraph">
                  <wp:posOffset>236839</wp:posOffset>
                </wp:positionV>
                <wp:extent cx="6108700" cy="3827721"/>
                <wp:effectExtent l="0" t="0" r="6350" b="1905"/>
                <wp:wrapNone/>
                <wp:docPr id="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721"/>
                        </a:xfrm>
                        <a:prstGeom prst="rect">
                          <a:avLst/>
                        </a:prstGeom>
                        <a:solidFill>
                          <a:srgbClr val="FFFFFF"/>
                        </a:solidFill>
                        <a:ln w="9525">
                          <a:noFill/>
                          <a:miter lim="800000"/>
                          <a:headEnd/>
                          <a:tailEnd/>
                        </a:ln>
                      </wps:spPr>
                      <wps:txbx>
                        <w:txbxContent>
                          <w:p w14:paraId="30417D48" w14:textId="774AB2C8" w:rsidR="00FD6253" w:rsidRDefault="00014FC9" w:rsidP="00FD6253">
                            <w:pPr>
                              <w:jc w:val="center"/>
                              <w:rPr>
                                <w:sz w:val="18"/>
                              </w:rPr>
                            </w:pPr>
                            <w:r>
                              <w:rPr>
                                <w:noProof/>
                              </w:rPr>
                              <w:drawing>
                                <wp:inline distT="0" distB="0" distL="0" distR="0" wp14:anchorId="07B9947A" wp14:editId="2D017563">
                                  <wp:extent cx="5916930" cy="3328035"/>
                                  <wp:effectExtent l="0" t="0" r="7620" b="5715"/>
                                  <wp:docPr id="2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16930" cy="3328035"/>
                                          </a:xfrm>
                                          <a:prstGeom prst="rect">
                                            <a:avLst/>
                                          </a:prstGeom>
                                        </pic:spPr>
                                      </pic:pic>
                                    </a:graphicData>
                                  </a:graphic>
                                </wp:inline>
                              </w:drawing>
                            </w:r>
                          </w:p>
                          <w:p w14:paraId="5B6FF35E" w14:textId="0A4F0246" w:rsidR="00FD6253" w:rsidRPr="00A25179" w:rsidRDefault="00FD6253" w:rsidP="00FD6253">
                            <w:pPr>
                              <w:jc w:val="center"/>
                              <w:rPr>
                                <w:rFonts w:ascii="Times New Roman" w:hAnsi="Times New Roman" w:cs="Times New Roman" w:hint="eastAsia"/>
                                <w:sz w:val="18"/>
                              </w:rPr>
                            </w:pPr>
                            <w:r w:rsidRPr="005B32FB">
                              <w:rPr>
                                <w:rFonts w:asciiTheme="minorHAnsi" w:eastAsiaTheme="majorEastAsia" w:hAnsiTheme="minorHAnsi"/>
                                <w:sz w:val="18"/>
                              </w:rPr>
                              <w:t>図</w:t>
                            </w:r>
                            <w:r>
                              <w:rPr>
                                <w:rFonts w:asciiTheme="minorHAnsi" w:eastAsiaTheme="majorEastAsia" w:hAnsiTheme="minorHAnsi"/>
                                <w:sz w:val="18"/>
                              </w:rPr>
                              <w:t>4</w:t>
                            </w:r>
                            <w:r>
                              <w:rPr>
                                <w:rFonts w:asciiTheme="minorHAnsi" w:eastAsiaTheme="majorEastAsia" w:hAnsiTheme="minorHAnsi" w:hint="eastAsia"/>
                                <w:sz w:val="18"/>
                              </w:rPr>
                              <w:t>：</w:t>
                            </w:r>
                            <w:r w:rsidR="00014FC9">
                              <w:rPr>
                                <w:rFonts w:asciiTheme="minorHAnsi" w:eastAsiaTheme="majorEastAsia" w:hAnsiTheme="minorHAnsi" w:hint="eastAsia"/>
                                <w:sz w:val="18"/>
                              </w:rPr>
                              <w:t>L</w:t>
                            </w:r>
                            <w:r w:rsidR="00014FC9">
                              <w:rPr>
                                <w:rFonts w:asciiTheme="minorHAnsi" w:eastAsiaTheme="majorEastAsia" w:hAnsiTheme="minorHAnsi"/>
                                <w:sz w:val="18"/>
                              </w:rPr>
                              <w:t>VMWD RO</w:t>
                            </w:r>
                            <w:r w:rsidR="006416E1">
                              <w:rPr>
                                <w:rFonts w:asciiTheme="minorHAnsi" w:eastAsiaTheme="majorEastAsia" w:hAnsiTheme="minorHAnsi" w:hint="eastAsia"/>
                                <w:sz w:val="18"/>
                              </w:rPr>
                              <w:t>膜透過水導電率</w:t>
                            </w:r>
                            <w:r w:rsidR="00014FC9">
                              <w:rPr>
                                <w:rFonts w:asciiTheme="minorHAnsi" w:eastAsiaTheme="majorEastAsia" w:hAnsiTheme="minorHAnsi" w:hint="eastAsia"/>
                                <w:sz w:val="18"/>
                              </w:rPr>
                              <w:t>の</w:t>
                            </w:r>
                            <w:r w:rsidR="00014FC9">
                              <w:rPr>
                                <w:rFonts w:asciiTheme="minorHAnsi" w:eastAsiaTheme="majorEastAsia" w:hAnsiTheme="minorHAnsi" w:hint="eastAsia"/>
                                <w:sz w:val="18"/>
                              </w:rPr>
                              <w:t>S</w:t>
                            </w:r>
                            <w:r w:rsidR="00014FC9">
                              <w:rPr>
                                <w:rFonts w:asciiTheme="minorHAnsi" w:eastAsiaTheme="majorEastAsia" w:hAnsiTheme="minorHAnsi"/>
                                <w:sz w:val="18"/>
                              </w:rPr>
                              <w:t>TL</w:t>
                            </w:r>
                            <w:r w:rsidR="00014FC9">
                              <w:rPr>
                                <w:rFonts w:asciiTheme="minorHAnsi" w:eastAsiaTheme="majorEastAsia" w:hAnsiTheme="minorHAnsi" w:hint="eastAsia"/>
                                <w:sz w:val="18"/>
                              </w:rPr>
                              <w:t>分解結果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CAB8F" id="_x0000_s1036" type="#_x0000_t202" style="position:absolute;margin-left:.25pt;margin-top:18.65pt;width:481pt;height:30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" stroked="f">
                <v:textbox>
                  <w:txbxContent>
                    <w:p w14:paraId="30417D48" w14:textId="774AB2C8" w:rsidR="00FD6253" w:rsidRDefault="00014FC9" w:rsidP="00FD6253">
                      <w:pPr>
                        <w:jc w:val="center"/>
                        <w:rPr>
                          <w:sz w:val="18"/>
                        </w:rPr>
                      </w:pPr>
                      <w:r>
                        <w:rPr>
                          <w:noProof/>
                        </w:rPr>
                        <w:drawing>
                          <wp:inline distT="0" distB="0" distL="0" distR="0" wp14:anchorId="07B9947A" wp14:editId="2D017563">
                            <wp:extent cx="5916930" cy="3328035"/>
                            <wp:effectExtent l="0" t="0" r="7620" b="5715"/>
                            <wp:docPr id="2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16930" cy="3328035"/>
                                    </a:xfrm>
                                    <a:prstGeom prst="rect">
                                      <a:avLst/>
                                    </a:prstGeom>
                                  </pic:spPr>
                                </pic:pic>
                              </a:graphicData>
                            </a:graphic>
                          </wp:inline>
                        </w:drawing>
                      </w:r>
                    </w:p>
                    <w:p w14:paraId="5B6FF35E" w14:textId="0A4F0246" w:rsidR="00FD6253" w:rsidRPr="00A25179" w:rsidRDefault="00FD6253" w:rsidP="00FD6253">
                      <w:pPr>
                        <w:jc w:val="center"/>
                        <w:rPr>
                          <w:rFonts w:ascii="Times New Roman" w:hAnsi="Times New Roman" w:cs="Times New Roman" w:hint="eastAsia"/>
                          <w:sz w:val="18"/>
                        </w:rPr>
                      </w:pPr>
                      <w:r w:rsidRPr="005B32FB">
                        <w:rPr>
                          <w:rFonts w:asciiTheme="minorHAnsi" w:eastAsiaTheme="majorEastAsia" w:hAnsiTheme="minorHAnsi"/>
                          <w:sz w:val="18"/>
                        </w:rPr>
                        <w:t>図</w:t>
                      </w:r>
                      <w:r>
                        <w:rPr>
                          <w:rFonts w:asciiTheme="minorHAnsi" w:eastAsiaTheme="majorEastAsia" w:hAnsiTheme="minorHAnsi"/>
                          <w:sz w:val="18"/>
                        </w:rPr>
                        <w:t>4</w:t>
                      </w:r>
                      <w:r>
                        <w:rPr>
                          <w:rFonts w:asciiTheme="minorHAnsi" w:eastAsiaTheme="majorEastAsia" w:hAnsiTheme="minorHAnsi" w:hint="eastAsia"/>
                          <w:sz w:val="18"/>
                        </w:rPr>
                        <w:t>：</w:t>
                      </w:r>
                      <w:r w:rsidR="00014FC9">
                        <w:rPr>
                          <w:rFonts w:asciiTheme="minorHAnsi" w:eastAsiaTheme="majorEastAsia" w:hAnsiTheme="minorHAnsi" w:hint="eastAsia"/>
                          <w:sz w:val="18"/>
                        </w:rPr>
                        <w:t>L</w:t>
                      </w:r>
                      <w:r w:rsidR="00014FC9">
                        <w:rPr>
                          <w:rFonts w:asciiTheme="minorHAnsi" w:eastAsiaTheme="majorEastAsia" w:hAnsiTheme="minorHAnsi"/>
                          <w:sz w:val="18"/>
                        </w:rPr>
                        <w:t>VMWD RO</w:t>
                      </w:r>
                      <w:r w:rsidR="006416E1">
                        <w:rPr>
                          <w:rFonts w:asciiTheme="minorHAnsi" w:eastAsiaTheme="majorEastAsia" w:hAnsiTheme="minorHAnsi" w:hint="eastAsia"/>
                          <w:sz w:val="18"/>
                        </w:rPr>
                        <w:t>膜透過水導電率</w:t>
                      </w:r>
                      <w:r w:rsidR="00014FC9">
                        <w:rPr>
                          <w:rFonts w:asciiTheme="minorHAnsi" w:eastAsiaTheme="majorEastAsia" w:hAnsiTheme="minorHAnsi" w:hint="eastAsia"/>
                          <w:sz w:val="18"/>
                        </w:rPr>
                        <w:t>の</w:t>
                      </w:r>
                      <w:r w:rsidR="00014FC9">
                        <w:rPr>
                          <w:rFonts w:asciiTheme="minorHAnsi" w:eastAsiaTheme="majorEastAsia" w:hAnsiTheme="minorHAnsi" w:hint="eastAsia"/>
                          <w:sz w:val="18"/>
                        </w:rPr>
                        <w:t>S</w:t>
                      </w:r>
                      <w:r w:rsidR="00014FC9">
                        <w:rPr>
                          <w:rFonts w:asciiTheme="minorHAnsi" w:eastAsiaTheme="majorEastAsia" w:hAnsiTheme="minorHAnsi"/>
                          <w:sz w:val="18"/>
                        </w:rPr>
                        <w:t>TL</w:t>
                      </w:r>
                      <w:r w:rsidR="00014FC9">
                        <w:rPr>
                          <w:rFonts w:asciiTheme="minorHAnsi" w:eastAsiaTheme="majorEastAsia" w:hAnsiTheme="minorHAnsi" w:hint="eastAsia"/>
                          <w:sz w:val="18"/>
                        </w:rPr>
                        <w:t>分解結果</w:t>
                      </w:r>
                    </w:p>
                  </w:txbxContent>
                </v:textbox>
                <w10:wrap anchorx="margin"/>
              </v:shape>
            </w:pict>
          </mc:Fallback>
        </mc:AlternateContent>
      </w:r>
    </w:p>
    <w:p w14:paraId="00563514" w14:textId="54850FE8" w:rsidR="008A53AA" w:rsidRDefault="008A53AA" w:rsidP="00524DC2">
      <w:pPr>
        <w:pStyle w:val="a"/>
        <w:numPr>
          <w:ilvl w:val="0"/>
          <w:numId w:val="0"/>
        </w:numPr>
        <w:rPr>
          <w:rFonts w:asciiTheme="minorHAnsi" w:hAnsiTheme="minorHAnsi"/>
          <w:sz w:val="18"/>
          <w:szCs w:val="20"/>
        </w:rPr>
      </w:pPr>
    </w:p>
    <w:p w14:paraId="279584C0" w14:textId="2E128B20" w:rsidR="00FD6253" w:rsidRDefault="00FD6253" w:rsidP="00524DC2">
      <w:pPr>
        <w:pStyle w:val="a"/>
        <w:numPr>
          <w:ilvl w:val="0"/>
          <w:numId w:val="0"/>
        </w:numPr>
        <w:rPr>
          <w:rFonts w:asciiTheme="minorHAnsi" w:hAnsiTheme="minorHAnsi"/>
          <w:sz w:val="18"/>
          <w:szCs w:val="20"/>
        </w:rPr>
      </w:pPr>
    </w:p>
    <w:p w14:paraId="18700825" w14:textId="1CF52BCA" w:rsidR="00FD6253" w:rsidRDefault="00FD6253" w:rsidP="00524DC2">
      <w:pPr>
        <w:pStyle w:val="a"/>
        <w:numPr>
          <w:ilvl w:val="0"/>
          <w:numId w:val="0"/>
        </w:numPr>
        <w:rPr>
          <w:rFonts w:asciiTheme="minorHAnsi" w:hAnsiTheme="minorHAnsi"/>
          <w:sz w:val="18"/>
          <w:szCs w:val="20"/>
        </w:rPr>
      </w:pPr>
    </w:p>
    <w:p w14:paraId="049DAEA4" w14:textId="420750F3" w:rsidR="00FD6253" w:rsidRDefault="00FD6253" w:rsidP="00524DC2">
      <w:pPr>
        <w:pStyle w:val="a"/>
        <w:numPr>
          <w:ilvl w:val="0"/>
          <w:numId w:val="0"/>
        </w:numPr>
        <w:rPr>
          <w:rFonts w:asciiTheme="minorHAnsi" w:hAnsiTheme="minorHAnsi"/>
          <w:sz w:val="18"/>
          <w:szCs w:val="20"/>
        </w:rPr>
      </w:pPr>
    </w:p>
    <w:p w14:paraId="2DB95D56" w14:textId="3B3E64AA" w:rsidR="008D28BF" w:rsidRDefault="008D28BF" w:rsidP="00524DC2">
      <w:pPr>
        <w:pStyle w:val="a"/>
        <w:numPr>
          <w:ilvl w:val="0"/>
          <w:numId w:val="0"/>
        </w:numPr>
        <w:rPr>
          <w:rFonts w:asciiTheme="minorHAnsi" w:hAnsiTheme="minorHAnsi"/>
          <w:sz w:val="18"/>
          <w:szCs w:val="20"/>
        </w:rPr>
      </w:pPr>
    </w:p>
    <w:p w14:paraId="63A89EFA" w14:textId="56E7D920" w:rsidR="008D28BF" w:rsidRDefault="008D28BF" w:rsidP="00524DC2">
      <w:pPr>
        <w:pStyle w:val="a"/>
        <w:numPr>
          <w:ilvl w:val="0"/>
          <w:numId w:val="0"/>
        </w:numPr>
        <w:rPr>
          <w:rFonts w:asciiTheme="minorHAnsi" w:hAnsiTheme="minorHAnsi"/>
          <w:sz w:val="18"/>
          <w:szCs w:val="20"/>
        </w:rPr>
      </w:pPr>
    </w:p>
    <w:p w14:paraId="17818794" w14:textId="5F3B0245" w:rsidR="008D28BF" w:rsidRDefault="008D28BF" w:rsidP="00524DC2">
      <w:pPr>
        <w:pStyle w:val="a"/>
        <w:numPr>
          <w:ilvl w:val="0"/>
          <w:numId w:val="0"/>
        </w:numPr>
        <w:rPr>
          <w:rFonts w:asciiTheme="minorHAnsi" w:hAnsiTheme="minorHAnsi"/>
          <w:sz w:val="18"/>
          <w:szCs w:val="20"/>
        </w:rPr>
      </w:pPr>
    </w:p>
    <w:p w14:paraId="75D2F22C" w14:textId="38A16B69" w:rsidR="008D28BF" w:rsidRDefault="008D28BF" w:rsidP="00524DC2">
      <w:pPr>
        <w:pStyle w:val="a"/>
        <w:numPr>
          <w:ilvl w:val="0"/>
          <w:numId w:val="0"/>
        </w:numPr>
        <w:rPr>
          <w:rFonts w:asciiTheme="minorHAnsi" w:hAnsiTheme="minorHAnsi"/>
          <w:sz w:val="18"/>
          <w:szCs w:val="20"/>
        </w:rPr>
      </w:pPr>
    </w:p>
    <w:p w14:paraId="23A26480" w14:textId="27F655AC" w:rsidR="008D28BF" w:rsidRDefault="008D28BF" w:rsidP="00524DC2">
      <w:pPr>
        <w:pStyle w:val="a"/>
        <w:numPr>
          <w:ilvl w:val="0"/>
          <w:numId w:val="0"/>
        </w:numPr>
        <w:rPr>
          <w:rFonts w:asciiTheme="minorHAnsi" w:hAnsiTheme="minorHAnsi"/>
          <w:sz w:val="18"/>
          <w:szCs w:val="20"/>
        </w:rPr>
      </w:pPr>
    </w:p>
    <w:p w14:paraId="304172CA" w14:textId="59DD77EA" w:rsidR="008D28BF" w:rsidRDefault="008D28BF" w:rsidP="00524DC2">
      <w:pPr>
        <w:pStyle w:val="a"/>
        <w:numPr>
          <w:ilvl w:val="0"/>
          <w:numId w:val="0"/>
        </w:numPr>
        <w:rPr>
          <w:rFonts w:asciiTheme="minorHAnsi" w:hAnsiTheme="minorHAnsi"/>
          <w:sz w:val="18"/>
          <w:szCs w:val="20"/>
        </w:rPr>
      </w:pPr>
    </w:p>
    <w:p w14:paraId="204E1F41" w14:textId="7011D2E2" w:rsidR="008D28BF" w:rsidRDefault="008D28BF" w:rsidP="00524DC2">
      <w:pPr>
        <w:pStyle w:val="a"/>
        <w:numPr>
          <w:ilvl w:val="0"/>
          <w:numId w:val="0"/>
        </w:numPr>
        <w:rPr>
          <w:rFonts w:asciiTheme="minorHAnsi" w:hAnsiTheme="minorHAnsi"/>
          <w:sz w:val="18"/>
          <w:szCs w:val="20"/>
        </w:rPr>
      </w:pPr>
    </w:p>
    <w:p w14:paraId="76D412DF" w14:textId="40E4EF12" w:rsidR="008D28BF" w:rsidRDefault="008D28BF" w:rsidP="00524DC2">
      <w:pPr>
        <w:pStyle w:val="a"/>
        <w:numPr>
          <w:ilvl w:val="0"/>
          <w:numId w:val="0"/>
        </w:numPr>
        <w:rPr>
          <w:rFonts w:asciiTheme="minorHAnsi" w:hAnsiTheme="minorHAnsi"/>
          <w:sz w:val="18"/>
          <w:szCs w:val="20"/>
        </w:rPr>
      </w:pPr>
    </w:p>
    <w:p w14:paraId="29B45B55" w14:textId="0720A4E6" w:rsidR="008D28BF" w:rsidRDefault="008D28BF" w:rsidP="00524DC2">
      <w:pPr>
        <w:pStyle w:val="a"/>
        <w:numPr>
          <w:ilvl w:val="0"/>
          <w:numId w:val="0"/>
        </w:numPr>
        <w:rPr>
          <w:rFonts w:asciiTheme="minorHAnsi" w:hAnsiTheme="minorHAnsi"/>
          <w:sz w:val="18"/>
          <w:szCs w:val="20"/>
        </w:rPr>
      </w:pPr>
    </w:p>
    <w:p w14:paraId="0A62B6F1" w14:textId="0810F58D" w:rsidR="008D28BF" w:rsidRDefault="008D28BF" w:rsidP="00524DC2">
      <w:pPr>
        <w:pStyle w:val="a"/>
        <w:numPr>
          <w:ilvl w:val="0"/>
          <w:numId w:val="0"/>
        </w:numPr>
        <w:rPr>
          <w:rFonts w:asciiTheme="minorHAnsi" w:hAnsiTheme="minorHAnsi"/>
          <w:sz w:val="18"/>
          <w:szCs w:val="20"/>
        </w:rPr>
      </w:pPr>
    </w:p>
    <w:p w14:paraId="0DA8C5F8" w14:textId="1EBF60DC" w:rsidR="008D28BF" w:rsidRDefault="008D28BF" w:rsidP="00524DC2">
      <w:pPr>
        <w:pStyle w:val="a"/>
        <w:numPr>
          <w:ilvl w:val="0"/>
          <w:numId w:val="0"/>
        </w:numPr>
        <w:rPr>
          <w:rFonts w:asciiTheme="minorHAnsi" w:hAnsiTheme="minorHAnsi"/>
          <w:sz w:val="18"/>
          <w:szCs w:val="20"/>
        </w:rPr>
      </w:pPr>
    </w:p>
    <w:p w14:paraId="2EF3A061" w14:textId="535C7584" w:rsidR="008D28BF" w:rsidRDefault="008D28BF" w:rsidP="00524DC2">
      <w:pPr>
        <w:pStyle w:val="a"/>
        <w:numPr>
          <w:ilvl w:val="0"/>
          <w:numId w:val="0"/>
        </w:numPr>
        <w:rPr>
          <w:rFonts w:asciiTheme="minorHAnsi" w:hAnsiTheme="minorHAnsi"/>
          <w:sz w:val="18"/>
          <w:szCs w:val="20"/>
        </w:rPr>
      </w:pPr>
    </w:p>
    <w:p w14:paraId="1D151F59" w14:textId="4E605D5E" w:rsidR="008D28BF" w:rsidRDefault="008D28BF" w:rsidP="00524DC2">
      <w:pPr>
        <w:pStyle w:val="a"/>
        <w:numPr>
          <w:ilvl w:val="0"/>
          <w:numId w:val="0"/>
        </w:numPr>
        <w:rPr>
          <w:rFonts w:asciiTheme="minorHAnsi" w:hAnsiTheme="minorHAnsi"/>
          <w:sz w:val="18"/>
          <w:szCs w:val="20"/>
        </w:rPr>
      </w:pPr>
    </w:p>
    <w:p w14:paraId="61EAB64A" w14:textId="0460183E" w:rsidR="008D28BF" w:rsidRDefault="008D28BF" w:rsidP="00524DC2">
      <w:pPr>
        <w:pStyle w:val="a"/>
        <w:numPr>
          <w:ilvl w:val="0"/>
          <w:numId w:val="0"/>
        </w:numPr>
        <w:rPr>
          <w:rFonts w:asciiTheme="minorHAnsi" w:hAnsiTheme="minorHAnsi"/>
          <w:sz w:val="18"/>
          <w:szCs w:val="20"/>
        </w:rPr>
      </w:pPr>
    </w:p>
    <w:p w14:paraId="758EB074" w14:textId="7E14393D" w:rsidR="008D28BF" w:rsidRDefault="008D28BF" w:rsidP="00524DC2">
      <w:pPr>
        <w:pStyle w:val="a"/>
        <w:numPr>
          <w:ilvl w:val="0"/>
          <w:numId w:val="0"/>
        </w:numPr>
        <w:rPr>
          <w:rFonts w:asciiTheme="minorHAnsi" w:hAnsiTheme="minorHAnsi"/>
          <w:sz w:val="18"/>
          <w:szCs w:val="20"/>
        </w:rPr>
      </w:pPr>
    </w:p>
    <w:p w14:paraId="68E4D6F6" w14:textId="40571DA0" w:rsidR="008D28BF" w:rsidRDefault="008D28BF" w:rsidP="00524DC2">
      <w:pPr>
        <w:pStyle w:val="a"/>
        <w:numPr>
          <w:ilvl w:val="0"/>
          <w:numId w:val="0"/>
        </w:numPr>
        <w:rPr>
          <w:rFonts w:asciiTheme="minorHAnsi" w:hAnsiTheme="minorHAnsi"/>
          <w:sz w:val="18"/>
          <w:szCs w:val="20"/>
        </w:rPr>
      </w:pPr>
    </w:p>
    <w:p w14:paraId="691868F3" w14:textId="687F2CB5" w:rsidR="00983F5A" w:rsidRDefault="00983F5A" w:rsidP="00524DC2">
      <w:pPr>
        <w:pStyle w:val="a"/>
        <w:numPr>
          <w:ilvl w:val="0"/>
          <w:numId w:val="0"/>
        </w:numPr>
        <w:rPr>
          <w:rFonts w:asciiTheme="minorHAnsi" w:hAnsiTheme="minorHAnsi"/>
          <w:sz w:val="18"/>
          <w:szCs w:val="20"/>
        </w:rPr>
      </w:pPr>
    </w:p>
    <w:p w14:paraId="71E31450" w14:textId="2F8F24DE" w:rsidR="00983F5A" w:rsidRDefault="00983F5A" w:rsidP="00524DC2">
      <w:pPr>
        <w:pStyle w:val="a"/>
        <w:numPr>
          <w:ilvl w:val="0"/>
          <w:numId w:val="0"/>
        </w:numPr>
        <w:rPr>
          <w:rFonts w:asciiTheme="minorHAnsi" w:hAnsiTheme="minorHAnsi"/>
          <w:sz w:val="18"/>
          <w:szCs w:val="20"/>
        </w:rPr>
      </w:pPr>
    </w:p>
    <w:p w14:paraId="21863064" w14:textId="33FB3AB4" w:rsidR="00983F5A" w:rsidRDefault="00983F5A" w:rsidP="00524DC2">
      <w:pPr>
        <w:pStyle w:val="a"/>
        <w:numPr>
          <w:ilvl w:val="0"/>
          <w:numId w:val="0"/>
        </w:numPr>
        <w:rPr>
          <w:rFonts w:asciiTheme="minorHAnsi" w:hAnsiTheme="minorHAnsi"/>
          <w:sz w:val="18"/>
          <w:szCs w:val="20"/>
        </w:rPr>
      </w:pPr>
    </w:p>
    <w:p w14:paraId="4807E514" w14:textId="71EC1A5D" w:rsidR="00983F5A" w:rsidRDefault="00983F5A" w:rsidP="00524DC2">
      <w:pPr>
        <w:pStyle w:val="a"/>
        <w:numPr>
          <w:ilvl w:val="0"/>
          <w:numId w:val="0"/>
        </w:numPr>
        <w:rPr>
          <w:rFonts w:asciiTheme="minorHAnsi" w:hAnsiTheme="minorHAnsi"/>
          <w:sz w:val="18"/>
          <w:szCs w:val="20"/>
        </w:rPr>
      </w:pPr>
    </w:p>
    <w:p w14:paraId="09BC436C" w14:textId="77777777" w:rsidR="00983F5A" w:rsidRDefault="00983F5A" w:rsidP="00524DC2">
      <w:pPr>
        <w:pStyle w:val="a"/>
        <w:numPr>
          <w:ilvl w:val="0"/>
          <w:numId w:val="0"/>
        </w:numPr>
        <w:rPr>
          <w:rFonts w:asciiTheme="minorHAnsi" w:hAnsiTheme="minorHAnsi" w:hint="eastAsia"/>
          <w:sz w:val="18"/>
          <w:szCs w:val="20"/>
        </w:rPr>
      </w:pPr>
    </w:p>
    <w:p w14:paraId="5A958343" w14:textId="34D985D2" w:rsidR="008D28BF" w:rsidRDefault="008D28BF" w:rsidP="00524DC2">
      <w:pPr>
        <w:pStyle w:val="a"/>
        <w:numPr>
          <w:ilvl w:val="0"/>
          <w:numId w:val="0"/>
        </w:numPr>
        <w:rPr>
          <w:rFonts w:asciiTheme="minorHAnsi" w:hAnsiTheme="minorHAnsi"/>
          <w:sz w:val="18"/>
          <w:szCs w:val="20"/>
        </w:rPr>
      </w:pPr>
    </w:p>
    <w:p w14:paraId="17EF9305" w14:textId="6CDDF562" w:rsidR="008D28BF" w:rsidRDefault="008D28BF"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7696" behindDoc="0" locked="0" layoutInCell="1" allowOverlap="1" wp14:anchorId="1A1BAD5C" wp14:editId="32D66688">
                <wp:simplePos x="0" y="0"/>
                <wp:positionH relativeFrom="margin">
                  <wp:posOffset>0</wp:posOffset>
                </wp:positionH>
                <wp:positionV relativeFrom="paragraph">
                  <wp:posOffset>-635</wp:posOffset>
                </wp:positionV>
                <wp:extent cx="6108700" cy="3827721"/>
                <wp:effectExtent l="0" t="0" r="6350" b="1905"/>
                <wp:wrapNone/>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721"/>
                        </a:xfrm>
                        <a:prstGeom prst="rect">
                          <a:avLst/>
                        </a:prstGeom>
                        <a:solidFill>
                          <a:srgbClr val="FFFFFF"/>
                        </a:solidFill>
                        <a:ln w="9525">
                          <a:noFill/>
                          <a:miter lim="800000"/>
                          <a:headEnd/>
                          <a:tailEnd/>
                        </a:ln>
                      </wps:spPr>
                      <wps:txbx>
                        <w:txbxContent>
                          <w:p w14:paraId="4068D7A6" w14:textId="7A99BBDE" w:rsidR="008D28BF" w:rsidRDefault="00983F5A" w:rsidP="008D28BF">
                            <w:pPr>
                              <w:jc w:val="center"/>
                              <w:rPr>
                                <w:sz w:val="18"/>
                              </w:rPr>
                            </w:pPr>
                            <w:r>
                              <w:rPr>
                                <w:noProof/>
                              </w:rPr>
                              <w:drawing>
                                <wp:inline distT="0" distB="0" distL="0" distR="0" wp14:anchorId="76C92A42" wp14:editId="091012D3">
                                  <wp:extent cx="5916930" cy="3328035"/>
                                  <wp:effectExtent l="0" t="0" r="7620" b="5715"/>
                                  <wp:docPr id="27" name="グラフィックス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16930" cy="3328035"/>
                                          </a:xfrm>
                                          <a:prstGeom prst="rect">
                                            <a:avLst/>
                                          </a:prstGeom>
                                        </pic:spPr>
                                      </pic:pic>
                                    </a:graphicData>
                                  </a:graphic>
                                </wp:inline>
                              </w:drawing>
                            </w:r>
                          </w:p>
                          <w:p w14:paraId="1125E34F" w14:textId="643109CC" w:rsidR="008D28BF" w:rsidRPr="00A25179" w:rsidRDefault="008D28BF" w:rsidP="008D28BF">
                            <w:pPr>
                              <w:jc w:val="center"/>
                              <w:rPr>
                                <w:rFonts w:ascii="Times New Roman" w:hAnsi="Times New Roman" w:cs="Times New Roman"/>
                                <w:sz w:val="18"/>
                              </w:rPr>
                            </w:pPr>
                            <w:r w:rsidRPr="005B32FB">
                              <w:rPr>
                                <w:rFonts w:asciiTheme="minorHAnsi" w:eastAsiaTheme="majorEastAsia" w:hAnsiTheme="minorHAnsi"/>
                                <w:sz w:val="18"/>
                              </w:rPr>
                              <w:t>図</w:t>
                            </w:r>
                            <w:r w:rsidR="009E2C96">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BAD5C" id="_x0000_s1037" type="#_x0000_t202" style="position:absolute;margin-left:0;margin-top:-.05pt;width:481pt;height:301.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" stroked="f">
                <v:textbox>
                  <w:txbxContent>
                    <w:p w14:paraId="4068D7A6" w14:textId="7A99BBDE" w:rsidR="008D28BF" w:rsidRDefault="00983F5A" w:rsidP="008D28BF">
                      <w:pPr>
                        <w:jc w:val="center"/>
                        <w:rPr>
                          <w:sz w:val="18"/>
                        </w:rPr>
                      </w:pPr>
                      <w:r>
                        <w:rPr>
                          <w:noProof/>
                        </w:rPr>
                        <w:drawing>
                          <wp:inline distT="0" distB="0" distL="0" distR="0" wp14:anchorId="76C92A42" wp14:editId="091012D3">
                            <wp:extent cx="5916930" cy="3328035"/>
                            <wp:effectExtent l="0" t="0" r="7620" b="5715"/>
                            <wp:docPr id="27" name="グラフィックス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16930" cy="3328035"/>
                                    </a:xfrm>
                                    <a:prstGeom prst="rect">
                                      <a:avLst/>
                                    </a:prstGeom>
                                  </pic:spPr>
                                </pic:pic>
                              </a:graphicData>
                            </a:graphic>
                          </wp:inline>
                        </w:drawing>
                      </w:r>
                    </w:p>
                    <w:p w14:paraId="1125E34F" w14:textId="643109CC" w:rsidR="008D28BF" w:rsidRPr="00A25179" w:rsidRDefault="008D28BF" w:rsidP="008D28BF">
                      <w:pPr>
                        <w:jc w:val="center"/>
                        <w:rPr>
                          <w:rFonts w:ascii="Times New Roman" w:hAnsi="Times New Roman" w:cs="Times New Roman"/>
                          <w:sz w:val="18"/>
                        </w:rPr>
                      </w:pPr>
                      <w:r w:rsidRPr="005B32FB">
                        <w:rPr>
                          <w:rFonts w:asciiTheme="minorHAnsi" w:eastAsiaTheme="majorEastAsia" w:hAnsiTheme="minorHAnsi"/>
                          <w:sz w:val="18"/>
                        </w:rPr>
                        <w:t>図</w:t>
                      </w:r>
                      <w:r w:rsidR="009E2C96">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v:textbox>
                <w10:wrap anchorx="margin"/>
              </v:shape>
            </w:pict>
          </mc:Fallback>
        </mc:AlternateContent>
      </w:r>
    </w:p>
    <w:p w14:paraId="49E7104B" w14:textId="4FCF006C" w:rsidR="008D28BF" w:rsidRDefault="008D28BF" w:rsidP="00524DC2">
      <w:pPr>
        <w:pStyle w:val="a"/>
        <w:numPr>
          <w:ilvl w:val="0"/>
          <w:numId w:val="0"/>
        </w:numPr>
        <w:rPr>
          <w:rFonts w:asciiTheme="minorHAnsi" w:hAnsiTheme="minorHAnsi"/>
          <w:sz w:val="18"/>
          <w:szCs w:val="20"/>
        </w:rPr>
      </w:pPr>
    </w:p>
    <w:p w14:paraId="53501FA0" w14:textId="43DA28A6" w:rsidR="00983F5A" w:rsidRDefault="00983F5A" w:rsidP="00524DC2">
      <w:pPr>
        <w:pStyle w:val="a"/>
        <w:numPr>
          <w:ilvl w:val="0"/>
          <w:numId w:val="0"/>
        </w:numPr>
        <w:rPr>
          <w:rFonts w:asciiTheme="minorHAnsi" w:hAnsiTheme="minorHAnsi"/>
          <w:sz w:val="18"/>
          <w:szCs w:val="20"/>
        </w:rPr>
      </w:pPr>
    </w:p>
    <w:p w14:paraId="235634E2" w14:textId="3D378E01" w:rsidR="00983F5A" w:rsidRDefault="00983F5A" w:rsidP="00524DC2">
      <w:pPr>
        <w:pStyle w:val="a"/>
        <w:numPr>
          <w:ilvl w:val="0"/>
          <w:numId w:val="0"/>
        </w:numPr>
        <w:rPr>
          <w:rFonts w:asciiTheme="minorHAnsi" w:hAnsiTheme="minorHAnsi"/>
          <w:sz w:val="18"/>
          <w:szCs w:val="20"/>
        </w:rPr>
      </w:pPr>
    </w:p>
    <w:p w14:paraId="174F9648" w14:textId="6344FA6E" w:rsidR="00983F5A" w:rsidRDefault="00983F5A" w:rsidP="00524DC2">
      <w:pPr>
        <w:pStyle w:val="a"/>
        <w:numPr>
          <w:ilvl w:val="0"/>
          <w:numId w:val="0"/>
        </w:numPr>
        <w:rPr>
          <w:rFonts w:asciiTheme="minorHAnsi" w:hAnsiTheme="minorHAnsi"/>
          <w:sz w:val="18"/>
          <w:szCs w:val="20"/>
        </w:rPr>
      </w:pPr>
    </w:p>
    <w:p w14:paraId="68484997" w14:textId="383C1AD2" w:rsidR="00983F5A" w:rsidRDefault="00983F5A" w:rsidP="00524DC2">
      <w:pPr>
        <w:pStyle w:val="a"/>
        <w:numPr>
          <w:ilvl w:val="0"/>
          <w:numId w:val="0"/>
        </w:numPr>
        <w:rPr>
          <w:rFonts w:asciiTheme="minorHAnsi" w:hAnsiTheme="minorHAnsi"/>
          <w:sz w:val="18"/>
          <w:szCs w:val="20"/>
        </w:rPr>
      </w:pPr>
    </w:p>
    <w:p w14:paraId="74DDB284" w14:textId="7816760C" w:rsidR="00983F5A" w:rsidRDefault="00983F5A" w:rsidP="00524DC2">
      <w:pPr>
        <w:pStyle w:val="a"/>
        <w:numPr>
          <w:ilvl w:val="0"/>
          <w:numId w:val="0"/>
        </w:numPr>
        <w:rPr>
          <w:rFonts w:asciiTheme="minorHAnsi" w:hAnsiTheme="minorHAnsi"/>
          <w:sz w:val="18"/>
          <w:szCs w:val="20"/>
        </w:rPr>
      </w:pPr>
    </w:p>
    <w:p w14:paraId="10BBB38E" w14:textId="0BE4188B" w:rsidR="00983F5A" w:rsidRDefault="00983F5A" w:rsidP="00524DC2">
      <w:pPr>
        <w:pStyle w:val="a"/>
        <w:numPr>
          <w:ilvl w:val="0"/>
          <w:numId w:val="0"/>
        </w:numPr>
        <w:rPr>
          <w:rFonts w:asciiTheme="minorHAnsi" w:hAnsiTheme="minorHAnsi"/>
          <w:sz w:val="18"/>
          <w:szCs w:val="20"/>
        </w:rPr>
      </w:pPr>
    </w:p>
    <w:p w14:paraId="488E4AB0" w14:textId="15D412A3" w:rsidR="00983F5A" w:rsidRDefault="00983F5A" w:rsidP="00524DC2">
      <w:pPr>
        <w:pStyle w:val="a"/>
        <w:numPr>
          <w:ilvl w:val="0"/>
          <w:numId w:val="0"/>
        </w:numPr>
        <w:rPr>
          <w:rFonts w:asciiTheme="minorHAnsi" w:hAnsiTheme="minorHAnsi"/>
          <w:sz w:val="18"/>
          <w:szCs w:val="20"/>
        </w:rPr>
      </w:pPr>
    </w:p>
    <w:p w14:paraId="03DBC2BF" w14:textId="20CAD076" w:rsidR="00983F5A" w:rsidRDefault="00983F5A" w:rsidP="00524DC2">
      <w:pPr>
        <w:pStyle w:val="a"/>
        <w:numPr>
          <w:ilvl w:val="0"/>
          <w:numId w:val="0"/>
        </w:numPr>
        <w:rPr>
          <w:rFonts w:asciiTheme="minorHAnsi" w:hAnsiTheme="minorHAnsi"/>
          <w:sz w:val="18"/>
          <w:szCs w:val="20"/>
        </w:rPr>
      </w:pPr>
    </w:p>
    <w:p w14:paraId="1FAC05C0" w14:textId="25656A26" w:rsidR="00983F5A" w:rsidRDefault="00983F5A" w:rsidP="00524DC2">
      <w:pPr>
        <w:pStyle w:val="a"/>
        <w:numPr>
          <w:ilvl w:val="0"/>
          <w:numId w:val="0"/>
        </w:numPr>
        <w:rPr>
          <w:rFonts w:asciiTheme="minorHAnsi" w:hAnsiTheme="minorHAnsi"/>
          <w:sz w:val="18"/>
          <w:szCs w:val="20"/>
        </w:rPr>
      </w:pPr>
    </w:p>
    <w:p w14:paraId="3EA5EDA6" w14:textId="7E9ADBD5" w:rsidR="00983F5A" w:rsidRDefault="00983F5A" w:rsidP="00524DC2">
      <w:pPr>
        <w:pStyle w:val="a"/>
        <w:numPr>
          <w:ilvl w:val="0"/>
          <w:numId w:val="0"/>
        </w:numPr>
        <w:rPr>
          <w:rFonts w:asciiTheme="minorHAnsi" w:hAnsiTheme="minorHAnsi"/>
          <w:sz w:val="18"/>
          <w:szCs w:val="20"/>
        </w:rPr>
      </w:pPr>
    </w:p>
    <w:p w14:paraId="15F0751D" w14:textId="44C9A164" w:rsidR="00983F5A" w:rsidRDefault="00983F5A" w:rsidP="00524DC2">
      <w:pPr>
        <w:pStyle w:val="a"/>
        <w:numPr>
          <w:ilvl w:val="0"/>
          <w:numId w:val="0"/>
        </w:numPr>
        <w:rPr>
          <w:rFonts w:asciiTheme="minorHAnsi" w:hAnsiTheme="minorHAnsi"/>
          <w:sz w:val="18"/>
          <w:szCs w:val="20"/>
        </w:rPr>
      </w:pPr>
    </w:p>
    <w:p w14:paraId="06415A97" w14:textId="143CFD7E" w:rsidR="00983F5A" w:rsidRDefault="00983F5A" w:rsidP="00524DC2">
      <w:pPr>
        <w:pStyle w:val="a"/>
        <w:numPr>
          <w:ilvl w:val="0"/>
          <w:numId w:val="0"/>
        </w:numPr>
        <w:rPr>
          <w:rFonts w:asciiTheme="minorHAnsi" w:hAnsiTheme="minorHAnsi"/>
          <w:sz w:val="18"/>
          <w:szCs w:val="20"/>
        </w:rPr>
      </w:pPr>
    </w:p>
    <w:p w14:paraId="02D58BD1" w14:textId="55617783" w:rsidR="00983F5A" w:rsidRDefault="00983F5A" w:rsidP="00524DC2">
      <w:pPr>
        <w:pStyle w:val="a"/>
        <w:numPr>
          <w:ilvl w:val="0"/>
          <w:numId w:val="0"/>
        </w:numPr>
        <w:rPr>
          <w:rFonts w:asciiTheme="minorHAnsi" w:hAnsiTheme="minorHAnsi"/>
          <w:sz w:val="18"/>
          <w:szCs w:val="20"/>
        </w:rPr>
      </w:pPr>
    </w:p>
    <w:p w14:paraId="1732CB57" w14:textId="12AF7E8F" w:rsidR="00983F5A" w:rsidRDefault="00983F5A" w:rsidP="00524DC2">
      <w:pPr>
        <w:pStyle w:val="a"/>
        <w:numPr>
          <w:ilvl w:val="0"/>
          <w:numId w:val="0"/>
        </w:numPr>
        <w:rPr>
          <w:rFonts w:asciiTheme="minorHAnsi" w:hAnsiTheme="minorHAnsi"/>
          <w:sz w:val="18"/>
          <w:szCs w:val="20"/>
        </w:rPr>
      </w:pPr>
    </w:p>
    <w:p w14:paraId="7196DF08" w14:textId="43F720C1" w:rsidR="00983F5A" w:rsidRDefault="00983F5A" w:rsidP="00524DC2">
      <w:pPr>
        <w:pStyle w:val="a"/>
        <w:numPr>
          <w:ilvl w:val="0"/>
          <w:numId w:val="0"/>
        </w:numPr>
        <w:rPr>
          <w:rFonts w:asciiTheme="minorHAnsi" w:hAnsiTheme="minorHAnsi"/>
          <w:sz w:val="18"/>
          <w:szCs w:val="20"/>
        </w:rPr>
      </w:pPr>
    </w:p>
    <w:p w14:paraId="16917DEF" w14:textId="6E640935" w:rsidR="00983F5A" w:rsidRDefault="00983F5A"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9744" behindDoc="0" locked="0" layoutInCell="1" allowOverlap="1" wp14:anchorId="7D67774F" wp14:editId="13FABD7A">
                <wp:simplePos x="0" y="0"/>
                <wp:positionH relativeFrom="margin">
                  <wp:posOffset>0</wp:posOffset>
                </wp:positionH>
                <wp:positionV relativeFrom="paragraph">
                  <wp:posOffset>16096</wp:posOffset>
                </wp:positionV>
                <wp:extent cx="6108700" cy="3827145"/>
                <wp:effectExtent l="0" t="0" r="6350" b="1905"/>
                <wp:wrapNone/>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5C6691C2" w14:textId="153537CE" w:rsidR="00983F5A" w:rsidRDefault="00983F5A" w:rsidP="00983F5A">
                            <w:pPr>
                              <w:jc w:val="center"/>
                              <w:rPr>
                                <w:sz w:val="18"/>
                              </w:rPr>
                            </w:pPr>
                            <w:r>
                              <w:rPr>
                                <w:noProof/>
                              </w:rPr>
                              <w:drawing>
                                <wp:inline distT="0" distB="0" distL="0" distR="0" wp14:anchorId="35AAA2AB" wp14:editId="338E617C">
                                  <wp:extent cx="5916930" cy="3328035"/>
                                  <wp:effectExtent l="0" t="0" r="7620" b="5715"/>
                                  <wp:docPr id="28" name="グラフィックス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16930" cy="3328035"/>
                                          </a:xfrm>
                                          <a:prstGeom prst="rect">
                                            <a:avLst/>
                                          </a:prstGeom>
                                        </pic:spPr>
                                      </pic:pic>
                                    </a:graphicData>
                                  </a:graphic>
                                </wp:inline>
                              </w:drawing>
                            </w:r>
                          </w:p>
                          <w:p w14:paraId="65F2B44A"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7774F" id="_x0000_s1038" type="#_x0000_t202" style="position:absolute;margin-left:0;margin-top:1.25pt;width:481pt;height:301.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" stroked="f">
                <v:textbox>
                  <w:txbxContent>
                    <w:p w14:paraId="5C6691C2" w14:textId="153537CE" w:rsidR="00983F5A" w:rsidRDefault="00983F5A" w:rsidP="00983F5A">
                      <w:pPr>
                        <w:jc w:val="center"/>
                        <w:rPr>
                          <w:sz w:val="18"/>
                        </w:rPr>
                      </w:pPr>
                      <w:r>
                        <w:rPr>
                          <w:noProof/>
                        </w:rPr>
                        <w:drawing>
                          <wp:inline distT="0" distB="0" distL="0" distR="0" wp14:anchorId="35AAA2AB" wp14:editId="338E617C">
                            <wp:extent cx="5916930" cy="3328035"/>
                            <wp:effectExtent l="0" t="0" r="7620" b="5715"/>
                            <wp:docPr id="28" name="グラフィックス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16930" cy="3328035"/>
                                    </a:xfrm>
                                    <a:prstGeom prst="rect">
                                      <a:avLst/>
                                    </a:prstGeom>
                                  </pic:spPr>
                                </pic:pic>
                              </a:graphicData>
                            </a:graphic>
                          </wp:inline>
                        </w:drawing>
                      </w:r>
                    </w:p>
                    <w:p w14:paraId="65F2B44A"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v:textbox>
                <w10:wrap anchorx="margin"/>
              </v:shape>
            </w:pict>
          </mc:Fallback>
        </mc:AlternateContent>
      </w:r>
    </w:p>
    <w:p w14:paraId="158960FD" w14:textId="2CE1D2E3" w:rsidR="00983F5A" w:rsidRDefault="00983F5A" w:rsidP="00524DC2">
      <w:pPr>
        <w:pStyle w:val="a"/>
        <w:numPr>
          <w:ilvl w:val="0"/>
          <w:numId w:val="0"/>
        </w:numPr>
        <w:rPr>
          <w:rFonts w:asciiTheme="minorHAnsi" w:hAnsiTheme="minorHAnsi"/>
          <w:sz w:val="18"/>
          <w:szCs w:val="20"/>
        </w:rPr>
      </w:pPr>
    </w:p>
    <w:p w14:paraId="7854A4EC" w14:textId="59F27A0E" w:rsidR="00983F5A" w:rsidRDefault="00983F5A" w:rsidP="00524DC2">
      <w:pPr>
        <w:pStyle w:val="a"/>
        <w:numPr>
          <w:ilvl w:val="0"/>
          <w:numId w:val="0"/>
        </w:numPr>
        <w:rPr>
          <w:rFonts w:asciiTheme="minorHAnsi" w:hAnsiTheme="minorHAnsi"/>
          <w:sz w:val="18"/>
          <w:szCs w:val="20"/>
        </w:rPr>
      </w:pPr>
    </w:p>
    <w:p w14:paraId="7AB066D9" w14:textId="1543A0C1" w:rsidR="00983F5A" w:rsidRDefault="00983F5A" w:rsidP="00524DC2">
      <w:pPr>
        <w:pStyle w:val="a"/>
        <w:numPr>
          <w:ilvl w:val="0"/>
          <w:numId w:val="0"/>
        </w:numPr>
        <w:rPr>
          <w:rFonts w:asciiTheme="minorHAnsi" w:hAnsiTheme="minorHAnsi"/>
          <w:sz w:val="18"/>
          <w:szCs w:val="20"/>
        </w:rPr>
      </w:pPr>
    </w:p>
    <w:p w14:paraId="5E7ABEC3" w14:textId="431738EB" w:rsidR="00983F5A" w:rsidRDefault="00983F5A" w:rsidP="00524DC2">
      <w:pPr>
        <w:pStyle w:val="a"/>
        <w:numPr>
          <w:ilvl w:val="0"/>
          <w:numId w:val="0"/>
        </w:numPr>
        <w:rPr>
          <w:rFonts w:asciiTheme="minorHAnsi" w:hAnsiTheme="minorHAnsi"/>
          <w:sz w:val="18"/>
          <w:szCs w:val="20"/>
        </w:rPr>
      </w:pPr>
    </w:p>
    <w:p w14:paraId="6CEF57D3" w14:textId="35092C4B" w:rsidR="00983F5A" w:rsidRDefault="00983F5A" w:rsidP="00524DC2">
      <w:pPr>
        <w:pStyle w:val="a"/>
        <w:numPr>
          <w:ilvl w:val="0"/>
          <w:numId w:val="0"/>
        </w:numPr>
        <w:rPr>
          <w:rFonts w:asciiTheme="minorHAnsi" w:hAnsiTheme="minorHAnsi"/>
          <w:sz w:val="18"/>
          <w:szCs w:val="20"/>
        </w:rPr>
      </w:pPr>
    </w:p>
    <w:p w14:paraId="3BF50FCA" w14:textId="436B8A5B" w:rsidR="00983F5A" w:rsidRDefault="00983F5A" w:rsidP="00524DC2">
      <w:pPr>
        <w:pStyle w:val="a"/>
        <w:numPr>
          <w:ilvl w:val="0"/>
          <w:numId w:val="0"/>
        </w:numPr>
        <w:rPr>
          <w:rFonts w:asciiTheme="minorHAnsi" w:hAnsiTheme="minorHAnsi"/>
          <w:sz w:val="18"/>
          <w:szCs w:val="20"/>
        </w:rPr>
      </w:pPr>
    </w:p>
    <w:p w14:paraId="0FA793F6" w14:textId="2AE4021C" w:rsidR="00983F5A" w:rsidRDefault="00983F5A" w:rsidP="00524DC2">
      <w:pPr>
        <w:pStyle w:val="a"/>
        <w:numPr>
          <w:ilvl w:val="0"/>
          <w:numId w:val="0"/>
        </w:numPr>
        <w:rPr>
          <w:rFonts w:asciiTheme="minorHAnsi" w:hAnsiTheme="minorHAnsi"/>
          <w:sz w:val="18"/>
          <w:szCs w:val="20"/>
        </w:rPr>
      </w:pPr>
    </w:p>
    <w:p w14:paraId="0831B96D" w14:textId="76A3487C" w:rsidR="00983F5A" w:rsidRDefault="00983F5A" w:rsidP="00524DC2">
      <w:pPr>
        <w:pStyle w:val="a"/>
        <w:numPr>
          <w:ilvl w:val="0"/>
          <w:numId w:val="0"/>
        </w:numPr>
        <w:rPr>
          <w:rFonts w:asciiTheme="minorHAnsi" w:hAnsiTheme="minorHAnsi"/>
          <w:sz w:val="18"/>
          <w:szCs w:val="20"/>
        </w:rPr>
      </w:pPr>
    </w:p>
    <w:p w14:paraId="7120BE98" w14:textId="103CCFAC" w:rsidR="00983F5A" w:rsidRDefault="00983F5A" w:rsidP="00524DC2">
      <w:pPr>
        <w:pStyle w:val="a"/>
        <w:numPr>
          <w:ilvl w:val="0"/>
          <w:numId w:val="0"/>
        </w:numPr>
        <w:rPr>
          <w:rFonts w:asciiTheme="minorHAnsi" w:hAnsiTheme="minorHAnsi"/>
          <w:sz w:val="18"/>
          <w:szCs w:val="20"/>
        </w:rPr>
      </w:pPr>
    </w:p>
    <w:p w14:paraId="07F7B61B" w14:textId="4511DB43" w:rsidR="00983F5A" w:rsidRDefault="00983F5A" w:rsidP="00524DC2">
      <w:pPr>
        <w:pStyle w:val="a"/>
        <w:numPr>
          <w:ilvl w:val="0"/>
          <w:numId w:val="0"/>
        </w:numPr>
        <w:rPr>
          <w:rFonts w:asciiTheme="minorHAnsi" w:hAnsiTheme="minorHAnsi"/>
          <w:sz w:val="18"/>
          <w:szCs w:val="20"/>
        </w:rPr>
      </w:pPr>
    </w:p>
    <w:p w14:paraId="59156EAF" w14:textId="26440525" w:rsidR="00983F5A" w:rsidRDefault="00983F5A" w:rsidP="00524DC2">
      <w:pPr>
        <w:pStyle w:val="a"/>
        <w:numPr>
          <w:ilvl w:val="0"/>
          <w:numId w:val="0"/>
        </w:numPr>
        <w:rPr>
          <w:rFonts w:asciiTheme="minorHAnsi" w:hAnsiTheme="minorHAnsi"/>
          <w:sz w:val="18"/>
          <w:szCs w:val="20"/>
        </w:rPr>
      </w:pPr>
    </w:p>
    <w:p w14:paraId="1A86208E" w14:textId="269B9F56" w:rsidR="00983F5A" w:rsidRDefault="00983F5A" w:rsidP="00524DC2">
      <w:pPr>
        <w:pStyle w:val="a"/>
        <w:numPr>
          <w:ilvl w:val="0"/>
          <w:numId w:val="0"/>
        </w:numPr>
        <w:rPr>
          <w:rFonts w:asciiTheme="minorHAnsi" w:hAnsiTheme="minorHAnsi"/>
          <w:sz w:val="18"/>
          <w:szCs w:val="20"/>
        </w:rPr>
      </w:pPr>
    </w:p>
    <w:p w14:paraId="3B3C5F1D" w14:textId="1619B035" w:rsidR="00983F5A" w:rsidRDefault="00983F5A" w:rsidP="00524DC2">
      <w:pPr>
        <w:pStyle w:val="a"/>
        <w:numPr>
          <w:ilvl w:val="0"/>
          <w:numId w:val="0"/>
        </w:numPr>
        <w:rPr>
          <w:rFonts w:asciiTheme="minorHAnsi" w:hAnsiTheme="minorHAnsi"/>
          <w:sz w:val="18"/>
          <w:szCs w:val="20"/>
        </w:rPr>
      </w:pPr>
    </w:p>
    <w:p w14:paraId="72899E78" w14:textId="24914ACC" w:rsidR="00983F5A" w:rsidRDefault="00983F5A" w:rsidP="00524DC2">
      <w:pPr>
        <w:pStyle w:val="a"/>
        <w:numPr>
          <w:ilvl w:val="0"/>
          <w:numId w:val="0"/>
        </w:numPr>
        <w:rPr>
          <w:rFonts w:asciiTheme="minorHAnsi" w:hAnsiTheme="minorHAnsi"/>
          <w:sz w:val="18"/>
          <w:szCs w:val="20"/>
        </w:rPr>
      </w:pPr>
    </w:p>
    <w:p w14:paraId="74EF287B" w14:textId="15F0F59D" w:rsidR="00983F5A" w:rsidRDefault="00983F5A" w:rsidP="00524DC2">
      <w:pPr>
        <w:pStyle w:val="a"/>
        <w:numPr>
          <w:ilvl w:val="0"/>
          <w:numId w:val="0"/>
        </w:numPr>
        <w:rPr>
          <w:rFonts w:asciiTheme="minorHAnsi" w:hAnsiTheme="minorHAnsi"/>
          <w:sz w:val="18"/>
          <w:szCs w:val="20"/>
        </w:rPr>
      </w:pPr>
    </w:p>
    <w:p w14:paraId="580B567C" w14:textId="4601B3B4" w:rsidR="00983F5A" w:rsidRDefault="00983F5A" w:rsidP="00524DC2">
      <w:pPr>
        <w:pStyle w:val="a"/>
        <w:numPr>
          <w:ilvl w:val="0"/>
          <w:numId w:val="0"/>
        </w:numPr>
        <w:rPr>
          <w:rFonts w:asciiTheme="minorHAnsi" w:hAnsiTheme="minorHAnsi"/>
          <w:sz w:val="18"/>
          <w:szCs w:val="20"/>
        </w:rPr>
      </w:pPr>
    </w:p>
    <w:p w14:paraId="4A57E65E" w14:textId="292D8628" w:rsidR="00983F5A" w:rsidRDefault="00983F5A" w:rsidP="00524DC2">
      <w:pPr>
        <w:pStyle w:val="a"/>
        <w:numPr>
          <w:ilvl w:val="0"/>
          <w:numId w:val="0"/>
        </w:numPr>
        <w:rPr>
          <w:rFonts w:asciiTheme="minorHAnsi" w:hAnsiTheme="minorHAnsi"/>
          <w:sz w:val="18"/>
          <w:szCs w:val="20"/>
        </w:rPr>
      </w:pPr>
    </w:p>
    <w:p w14:paraId="5280767C" w14:textId="1426772E" w:rsidR="00983F5A" w:rsidRDefault="00983F5A" w:rsidP="00524DC2">
      <w:pPr>
        <w:pStyle w:val="a"/>
        <w:numPr>
          <w:ilvl w:val="0"/>
          <w:numId w:val="0"/>
        </w:numPr>
        <w:rPr>
          <w:rFonts w:asciiTheme="minorHAnsi" w:hAnsiTheme="minorHAnsi"/>
          <w:sz w:val="18"/>
          <w:szCs w:val="20"/>
        </w:rPr>
      </w:pPr>
    </w:p>
    <w:p w14:paraId="22B6E6BF" w14:textId="7DA2FA22" w:rsidR="00983F5A" w:rsidRDefault="00983F5A" w:rsidP="00524DC2">
      <w:pPr>
        <w:pStyle w:val="a"/>
        <w:numPr>
          <w:ilvl w:val="0"/>
          <w:numId w:val="0"/>
        </w:numPr>
        <w:rPr>
          <w:rFonts w:asciiTheme="minorHAnsi" w:hAnsiTheme="minorHAnsi" w:hint="eastAsia"/>
          <w:sz w:val="18"/>
          <w:szCs w:val="20"/>
        </w:rPr>
      </w:pPr>
      <w:r w:rsidRPr="00C916AD">
        <w:rPr>
          <w:rFonts w:asciiTheme="minorHAnsi" w:hAnsiTheme="minorHAnsi"/>
          <w:noProof/>
          <w:sz w:val="18"/>
          <w:szCs w:val="20"/>
        </w:rPr>
        <mc:AlternateContent>
          <mc:Choice Requires="wps">
            <w:drawing>
              <wp:anchor distT="0" distB="0" distL="114300" distR="114300" simplePos="0" relativeHeight="251681792" behindDoc="0" locked="0" layoutInCell="1" allowOverlap="1" wp14:anchorId="7062ED79" wp14:editId="1E3D365E">
                <wp:simplePos x="0" y="0"/>
                <wp:positionH relativeFrom="margin">
                  <wp:posOffset>0</wp:posOffset>
                </wp:positionH>
                <wp:positionV relativeFrom="paragraph">
                  <wp:posOffset>-635</wp:posOffset>
                </wp:positionV>
                <wp:extent cx="6108700" cy="3827145"/>
                <wp:effectExtent l="0" t="0" r="6350" b="1905"/>
                <wp:wrapNone/>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5DBEE85B" w14:textId="48145C2C" w:rsidR="00983F5A" w:rsidRDefault="00983F5A" w:rsidP="00983F5A">
                            <w:pPr>
                              <w:jc w:val="center"/>
                              <w:rPr>
                                <w:sz w:val="18"/>
                              </w:rPr>
                            </w:pPr>
                            <w:r>
                              <w:rPr>
                                <w:noProof/>
                              </w:rPr>
                              <w:drawing>
                                <wp:inline distT="0" distB="0" distL="0" distR="0" wp14:anchorId="5020E265" wp14:editId="69D4EB45">
                                  <wp:extent cx="5916930" cy="3328035"/>
                                  <wp:effectExtent l="0" t="0" r="7620" b="5715"/>
                                  <wp:docPr id="31" name="グラフィックス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16930" cy="3328035"/>
                                          </a:xfrm>
                                          <a:prstGeom prst="rect">
                                            <a:avLst/>
                                          </a:prstGeom>
                                        </pic:spPr>
                                      </pic:pic>
                                    </a:graphicData>
                                  </a:graphic>
                                </wp:inline>
                              </w:drawing>
                            </w:r>
                          </w:p>
                          <w:p w14:paraId="7FE4C305"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2ED79" id="_x0000_s1039" type="#_x0000_t202" style="position:absolute;margin-left:0;margin-top:-.05pt;width:481pt;height:301.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" stroked="f">
                <v:textbox>
                  <w:txbxContent>
                    <w:p w14:paraId="5DBEE85B" w14:textId="48145C2C" w:rsidR="00983F5A" w:rsidRDefault="00983F5A" w:rsidP="00983F5A">
                      <w:pPr>
                        <w:jc w:val="center"/>
                        <w:rPr>
                          <w:sz w:val="18"/>
                        </w:rPr>
                      </w:pPr>
                      <w:r>
                        <w:rPr>
                          <w:noProof/>
                        </w:rPr>
                        <w:drawing>
                          <wp:inline distT="0" distB="0" distL="0" distR="0" wp14:anchorId="5020E265" wp14:editId="69D4EB45">
                            <wp:extent cx="5916930" cy="3328035"/>
                            <wp:effectExtent l="0" t="0" r="7620" b="5715"/>
                            <wp:docPr id="31" name="グラフィックス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16930" cy="3328035"/>
                                    </a:xfrm>
                                    <a:prstGeom prst="rect">
                                      <a:avLst/>
                                    </a:prstGeom>
                                  </pic:spPr>
                                </pic:pic>
                              </a:graphicData>
                            </a:graphic>
                          </wp:inline>
                        </w:drawing>
                      </w:r>
                    </w:p>
                    <w:p w14:paraId="7FE4C305"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v:textbox>
                <w10:wrap anchorx="margin"/>
              </v:shape>
            </w:pict>
          </mc:Fallback>
        </mc:AlternateContent>
      </w:r>
    </w:p>
    <w:p w14:paraId="49837FA5" w14:textId="54C4A878" w:rsidR="00983F5A" w:rsidRDefault="00983F5A" w:rsidP="00524DC2">
      <w:pPr>
        <w:pStyle w:val="a"/>
        <w:numPr>
          <w:ilvl w:val="0"/>
          <w:numId w:val="0"/>
        </w:numPr>
        <w:rPr>
          <w:rFonts w:asciiTheme="minorHAnsi" w:hAnsiTheme="minorHAnsi"/>
          <w:sz w:val="18"/>
          <w:szCs w:val="20"/>
        </w:rPr>
      </w:pPr>
    </w:p>
    <w:p w14:paraId="177FE108" w14:textId="1FE8B6CA" w:rsidR="00983F5A" w:rsidRDefault="00983F5A" w:rsidP="00524DC2">
      <w:pPr>
        <w:pStyle w:val="a"/>
        <w:numPr>
          <w:ilvl w:val="0"/>
          <w:numId w:val="0"/>
        </w:numPr>
        <w:rPr>
          <w:rFonts w:asciiTheme="minorHAnsi" w:hAnsiTheme="minorHAnsi"/>
          <w:sz w:val="18"/>
          <w:szCs w:val="20"/>
        </w:rPr>
      </w:pPr>
    </w:p>
    <w:p w14:paraId="3DB936C7" w14:textId="05775081" w:rsidR="00983F5A" w:rsidRDefault="00983F5A" w:rsidP="00524DC2">
      <w:pPr>
        <w:pStyle w:val="a"/>
        <w:numPr>
          <w:ilvl w:val="0"/>
          <w:numId w:val="0"/>
        </w:numPr>
        <w:rPr>
          <w:rFonts w:asciiTheme="minorHAnsi" w:hAnsiTheme="minorHAnsi"/>
          <w:sz w:val="18"/>
          <w:szCs w:val="20"/>
        </w:rPr>
      </w:pPr>
    </w:p>
    <w:p w14:paraId="4D582108" w14:textId="48F80446" w:rsidR="00983F5A" w:rsidRDefault="00983F5A" w:rsidP="00524DC2">
      <w:pPr>
        <w:pStyle w:val="a"/>
        <w:numPr>
          <w:ilvl w:val="0"/>
          <w:numId w:val="0"/>
        </w:numPr>
        <w:rPr>
          <w:rFonts w:asciiTheme="minorHAnsi" w:hAnsiTheme="minorHAnsi"/>
          <w:sz w:val="18"/>
          <w:szCs w:val="20"/>
        </w:rPr>
      </w:pPr>
    </w:p>
    <w:p w14:paraId="6DC8DF7F" w14:textId="4E3304D2" w:rsidR="00983F5A" w:rsidRDefault="00983F5A" w:rsidP="00524DC2">
      <w:pPr>
        <w:pStyle w:val="a"/>
        <w:numPr>
          <w:ilvl w:val="0"/>
          <w:numId w:val="0"/>
        </w:numPr>
        <w:rPr>
          <w:rFonts w:asciiTheme="minorHAnsi" w:hAnsiTheme="minorHAnsi"/>
          <w:sz w:val="18"/>
          <w:szCs w:val="20"/>
        </w:rPr>
      </w:pPr>
    </w:p>
    <w:p w14:paraId="164CC588" w14:textId="1A42B2B3" w:rsidR="00983F5A" w:rsidRDefault="00983F5A" w:rsidP="00524DC2">
      <w:pPr>
        <w:pStyle w:val="a"/>
        <w:numPr>
          <w:ilvl w:val="0"/>
          <w:numId w:val="0"/>
        </w:numPr>
        <w:rPr>
          <w:rFonts w:asciiTheme="minorHAnsi" w:hAnsiTheme="minorHAnsi"/>
          <w:sz w:val="18"/>
          <w:szCs w:val="20"/>
        </w:rPr>
      </w:pPr>
    </w:p>
    <w:p w14:paraId="0BCE2AAA" w14:textId="0D94C851" w:rsidR="00983F5A" w:rsidRDefault="00983F5A" w:rsidP="00524DC2">
      <w:pPr>
        <w:pStyle w:val="a"/>
        <w:numPr>
          <w:ilvl w:val="0"/>
          <w:numId w:val="0"/>
        </w:numPr>
        <w:rPr>
          <w:rFonts w:asciiTheme="minorHAnsi" w:hAnsiTheme="minorHAnsi"/>
          <w:sz w:val="18"/>
          <w:szCs w:val="20"/>
        </w:rPr>
      </w:pPr>
    </w:p>
    <w:p w14:paraId="1FD592C3" w14:textId="5F6BF351" w:rsidR="00983F5A" w:rsidRDefault="00983F5A" w:rsidP="00524DC2">
      <w:pPr>
        <w:pStyle w:val="a"/>
        <w:numPr>
          <w:ilvl w:val="0"/>
          <w:numId w:val="0"/>
        </w:numPr>
        <w:rPr>
          <w:rFonts w:asciiTheme="minorHAnsi" w:hAnsiTheme="minorHAnsi"/>
          <w:sz w:val="18"/>
          <w:szCs w:val="20"/>
        </w:rPr>
      </w:pPr>
    </w:p>
    <w:p w14:paraId="4B625845" w14:textId="16E133D9" w:rsidR="00983F5A" w:rsidRDefault="00983F5A" w:rsidP="00524DC2">
      <w:pPr>
        <w:pStyle w:val="a"/>
        <w:numPr>
          <w:ilvl w:val="0"/>
          <w:numId w:val="0"/>
        </w:numPr>
        <w:rPr>
          <w:rFonts w:asciiTheme="minorHAnsi" w:hAnsiTheme="minorHAnsi"/>
          <w:sz w:val="18"/>
          <w:szCs w:val="20"/>
        </w:rPr>
      </w:pPr>
    </w:p>
    <w:p w14:paraId="588ECB12" w14:textId="79115710" w:rsidR="00983F5A" w:rsidRDefault="00983F5A" w:rsidP="00524DC2">
      <w:pPr>
        <w:pStyle w:val="a"/>
        <w:numPr>
          <w:ilvl w:val="0"/>
          <w:numId w:val="0"/>
        </w:numPr>
        <w:rPr>
          <w:rFonts w:asciiTheme="minorHAnsi" w:hAnsiTheme="minorHAnsi"/>
          <w:sz w:val="18"/>
          <w:szCs w:val="20"/>
        </w:rPr>
      </w:pPr>
    </w:p>
    <w:p w14:paraId="294605BD" w14:textId="7E56E020" w:rsidR="00983F5A" w:rsidRDefault="00983F5A" w:rsidP="00524DC2">
      <w:pPr>
        <w:pStyle w:val="a"/>
        <w:numPr>
          <w:ilvl w:val="0"/>
          <w:numId w:val="0"/>
        </w:numPr>
        <w:rPr>
          <w:rFonts w:asciiTheme="minorHAnsi" w:hAnsiTheme="minorHAnsi"/>
          <w:sz w:val="18"/>
          <w:szCs w:val="20"/>
        </w:rPr>
      </w:pPr>
    </w:p>
    <w:p w14:paraId="65E11BDE" w14:textId="07F6F163" w:rsidR="00983F5A" w:rsidRDefault="00983F5A" w:rsidP="00524DC2">
      <w:pPr>
        <w:pStyle w:val="a"/>
        <w:numPr>
          <w:ilvl w:val="0"/>
          <w:numId w:val="0"/>
        </w:numPr>
        <w:rPr>
          <w:rFonts w:asciiTheme="minorHAnsi" w:hAnsiTheme="minorHAnsi"/>
          <w:sz w:val="18"/>
          <w:szCs w:val="20"/>
        </w:rPr>
      </w:pPr>
    </w:p>
    <w:p w14:paraId="27971F5C" w14:textId="6B9ACF55" w:rsidR="00983F5A" w:rsidRDefault="00983F5A" w:rsidP="00524DC2">
      <w:pPr>
        <w:pStyle w:val="a"/>
        <w:numPr>
          <w:ilvl w:val="0"/>
          <w:numId w:val="0"/>
        </w:numPr>
        <w:rPr>
          <w:rFonts w:asciiTheme="minorHAnsi" w:hAnsiTheme="minorHAnsi"/>
          <w:sz w:val="18"/>
          <w:szCs w:val="20"/>
        </w:rPr>
      </w:pPr>
    </w:p>
    <w:p w14:paraId="2D10D196" w14:textId="79453BEF" w:rsidR="00983F5A" w:rsidRDefault="00983F5A" w:rsidP="00524DC2">
      <w:pPr>
        <w:pStyle w:val="a"/>
        <w:numPr>
          <w:ilvl w:val="0"/>
          <w:numId w:val="0"/>
        </w:numPr>
        <w:rPr>
          <w:rFonts w:asciiTheme="minorHAnsi" w:hAnsiTheme="minorHAnsi"/>
          <w:sz w:val="18"/>
          <w:szCs w:val="20"/>
        </w:rPr>
      </w:pPr>
    </w:p>
    <w:p w14:paraId="701934DC" w14:textId="120DD1A3" w:rsidR="00983F5A" w:rsidRDefault="00983F5A" w:rsidP="00524DC2">
      <w:pPr>
        <w:pStyle w:val="a"/>
        <w:numPr>
          <w:ilvl w:val="0"/>
          <w:numId w:val="0"/>
        </w:numPr>
        <w:rPr>
          <w:rFonts w:asciiTheme="minorHAnsi" w:hAnsiTheme="minorHAnsi"/>
          <w:sz w:val="18"/>
          <w:szCs w:val="20"/>
        </w:rPr>
      </w:pPr>
    </w:p>
    <w:p w14:paraId="3174D736" w14:textId="7964F376" w:rsidR="00983F5A" w:rsidRDefault="00983F5A" w:rsidP="00524DC2">
      <w:pPr>
        <w:pStyle w:val="a"/>
        <w:numPr>
          <w:ilvl w:val="0"/>
          <w:numId w:val="0"/>
        </w:numPr>
        <w:rPr>
          <w:rFonts w:asciiTheme="minorHAnsi" w:hAnsiTheme="minorHAnsi" w:hint="eastAsia"/>
          <w:sz w:val="18"/>
          <w:szCs w:val="20"/>
        </w:rPr>
      </w:pPr>
    </w:p>
    <w:p w14:paraId="30DCE5E3" w14:textId="256BFE39" w:rsidR="00983F5A" w:rsidRDefault="00983F5A" w:rsidP="00524DC2">
      <w:pPr>
        <w:pStyle w:val="a"/>
        <w:numPr>
          <w:ilvl w:val="0"/>
          <w:numId w:val="0"/>
        </w:numPr>
        <w:rPr>
          <w:rFonts w:asciiTheme="minorHAnsi" w:hAnsiTheme="minorHAnsi"/>
          <w:sz w:val="18"/>
          <w:szCs w:val="20"/>
        </w:rPr>
      </w:pPr>
    </w:p>
    <w:p w14:paraId="3B04927F" w14:textId="0F907E57" w:rsidR="00983F5A" w:rsidRDefault="00983F5A" w:rsidP="00524DC2">
      <w:pPr>
        <w:pStyle w:val="a"/>
        <w:numPr>
          <w:ilvl w:val="0"/>
          <w:numId w:val="0"/>
        </w:numPr>
        <w:rPr>
          <w:rFonts w:asciiTheme="minorHAnsi" w:hAnsiTheme="minorHAnsi" w:hint="eastAsia"/>
          <w:sz w:val="18"/>
          <w:szCs w:val="20"/>
        </w:rPr>
      </w:pPr>
      <w:r w:rsidRPr="00C916AD">
        <w:rPr>
          <w:rFonts w:asciiTheme="minorHAnsi" w:hAnsiTheme="minorHAnsi"/>
          <w:noProof/>
          <w:sz w:val="18"/>
          <w:szCs w:val="20"/>
        </w:rPr>
        <mc:AlternateContent>
          <mc:Choice Requires="wps">
            <w:drawing>
              <wp:anchor distT="0" distB="0" distL="114300" distR="114300" simplePos="0" relativeHeight="251683840" behindDoc="0" locked="0" layoutInCell="1" allowOverlap="1" wp14:anchorId="354B8A93" wp14:editId="2E10015F">
                <wp:simplePos x="0" y="0"/>
                <wp:positionH relativeFrom="margin">
                  <wp:posOffset>0</wp:posOffset>
                </wp:positionH>
                <wp:positionV relativeFrom="paragraph">
                  <wp:posOffset>-635</wp:posOffset>
                </wp:positionV>
                <wp:extent cx="6108700" cy="3827145"/>
                <wp:effectExtent l="0" t="0" r="6350" b="1905"/>
                <wp:wrapNone/>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3974D80C" w14:textId="43404886" w:rsidR="00983F5A" w:rsidRDefault="00983F5A" w:rsidP="00983F5A">
                            <w:pPr>
                              <w:jc w:val="center"/>
                              <w:rPr>
                                <w:sz w:val="18"/>
                              </w:rPr>
                            </w:pPr>
                            <w:r>
                              <w:rPr>
                                <w:noProof/>
                              </w:rPr>
                              <w:drawing>
                                <wp:inline distT="0" distB="0" distL="0" distR="0" wp14:anchorId="142B243C" wp14:editId="1663840F">
                                  <wp:extent cx="5916930" cy="3328035"/>
                                  <wp:effectExtent l="0" t="0" r="7620" b="5715"/>
                                  <wp:docPr id="34" name="グラフィックス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16930" cy="3328035"/>
                                          </a:xfrm>
                                          <a:prstGeom prst="rect">
                                            <a:avLst/>
                                          </a:prstGeom>
                                        </pic:spPr>
                                      </pic:pic>
                                    </a:graphicData>
                                  </a:graphic>
                                </wp:inline>
                              </w:drawing>
                            </w:r>
                          </w:p>
                          <w:p w14:paraId="529109E4"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B8A93" id="_x0000_s1040" type="#_x0000_t202" style="position:absolute;margin-left:0;margin-top:-.05pt;width:481pt;height:301.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" stroked="f">
                <v:textbox>
                  <w:txbxContent>
                    <w:p w14:paraId="3974D80C" w14:textId="43404886" w:rsidR="00983F5A" w:rsidRDefault="00983F5A" w:rsidP="00983F5A">
                      <w:pPr>
                        <w:jc w:val="center"/>
                        <w:rPr>
                          <w:sz w:val="18"/>
                        </w:rPr>
                      </w:pPr>
                      <w:r>
                        <w:rPr>
                          <w:noProof/>
                        </w:rPr>
                        <w:drawing>
                          <wp:inline distT="0" distB="0" distL="0" distR="0" wp14:anchorId="142B243C" wp14:editId="1663840F">
                            <wp:extent cx="5916930" cy="3328035"/>
                            <wp:effectExtent l="0" t="0" r="7620" b="5715"/>
                            <wp:docPr id="34" name="グラフィックス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16930" cy="3328035"/>
                                    </a:xfrm>
                                    <a:prstGeom prst="rect">
                                      <a:avLst/>
                                    </a:prstGeom>
                                  </pic:spPr>
                                </pic:pic>
                              </a:graphicData>
                            </a:graphic>
                          </wp:inline>
                        </w:drawing>
                      </w:r>
                    </w:p>
                    <w:p w14:paraId="529109E4" w14:textId="7777777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膜透過導電率の移動平均の様子</w:t>
                      </w:r>
                    </w:p>
                  </w:txbxContent>
                </v:textbox>
                <w10:wrap anchorx="margin"/>
              </v:shape>
            </w:pict>
          </mc:Fallback>
        </mc:AlternateContent>
      </w:r>
    </w:p>
    <w:p w14:paraId="6E4C7F18" w14:textId="77777777" w:rsidR="00983F5A" w:rsidRPr="00524DC2" w:rsidRDefault="00983F5A" w:rsidP="00524DC2">
      <w:pPr>
        <w:pStyle w:val="a"/>
        <w:numPr>
          <w:ilvl w:val="0"/>
          <w:numId w:val="0"/>
        </w:numPr>
        <w:rPr>
          <w:rFonts w:asciiTheme="minorHAnsi" w:hAnsiTheme="minorHAnsi" w:hint="eastAsia"/>
          <w:sz w:val="18"/>
          <w:szCs w:val="20"/>
        </w:rPr>
      </w:pPr>
    </w:p>
    <w:sectPr w:rsidR="00983F5A" w:rsidRPr="00524DC2" w:rsidSect="00EA47D7">
      <w:headerReference w:type="default" r:id="rId26"/>
      <w:footerReference w:type="even" r:id="rId27"/>
      <w:footerReference w:type="default" r:id="rId28"/>
      <w:pgSz w:w="11906" w:h="16838" w:code="9"/>
      <w:pgMar w:top="1134" w:right="1134" w:bottom="1701" w:left="1134" w:header="907" w:footer="567" w:gutter="0"/>
      <w:pgNumType w:start="1"/>
      <w:cols w:space="425"/>
      <w:docGrid w:type="linesAndChars" w:linePitch="368"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E5D9" w14:textId="77777777" w:rsidR="00CC5E06" w:rsidRDefault="00CC5E06">
      <w:r>
        <w:separator/>
      </w:r>
    </w:p>
  </w:endnote>
  <w:endnote w:type="continuationSeparator" w:id="0">
    <w:p w14:paraId="19FE1623" w14:textId="77777777" w:rsidR="00CC5E06" w:rsidRDefault="00CC5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4524" w14:textId="77777777" w:rsidR="004B25D5" w:rsidRDefault="004B25D5">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w:t>
    </w:r>
    <w:r>
      <w:rPr>
        <w:rStyle w:val="a6"/>
      </w:rPr>
      <w:fldChar w:fldCharType="end"/>
    </w:r>
  </w:p>
  <w:p w14:paraId="75205E13" w14:textId="77777777" w:rsidR="004B25D5" w:rsidRDefault="004B25D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F8CC" w14:textId="6AD95508" w:rsidR="004B25D5" w:rsidRDefault="004B25D5">
    <w:pPr>
      <w:pStyle w:val="a5"/>
      <w:spacing w:line="240" w:lineRule="exact"/>
    </w:pPr>
    <w:r>
      <w:rPr>
        <w:noProof/>
      </w:rPr>
      <mc:AlternateContent>
        <mc:Choice Requires="wps">
          <w:drawing>
            <wp:anchor distT="0" distB="0" distL="114300" distR="114300" simplePos="0" relativeHeight="251657216" behindDoc="0" locked="0" layoutInCell="0" allowOverlap="1" wp14:anchorId="588EFA11" wp14:editId="001C455B">
              <wp:simplePos x="0" y="0"/>
              <wp:positionH relativeFrom="margin">
                <wp:posOffset>-109855</wp:posOffset>
              </wp:positionH>
              <wp:positionV relativeFrom="page">
                <wp:posOffset>9792970</wp:posOffset>
              </wp:positionV>
              <wp:extent cx="6325235" cy="448310"/>
              <wp:effectExtent l="0" t="0" r="0" b="8890"/>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893"/>
                          </w:tblGrid>
                          <w:tr w:rsidR="004B25D5" w14:paraId="6D28E4DA" w14:textId="77777777" w:rsidTr="00EA47D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1DC29479" w14:textId="77777777" w:rsidR="004B25D5" w:rsidRDefault="004B25D5">
                                <w:pPr>
                                  <w:pStyle w:val="a5"/>
                                  <w:spacing w:before="20" w:line="200" w:lineRule="exact"/>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CC696F6" w14:textId="49CFDBD0" w:rsidR="004B25D5" w:rsidRPr="00885D87" w:rsidRDefault="004B25D5" w:rsidP="00581A59">
                                <w:pPr>
                                  <w:pStyle w:val="a5"/>
                                  <w:spacing w:before="20"/>
                                  <w:jc w:val="center"/>
                                  <w:rPr>
                                    <w:sz w:val="28"/>
                                  </w:rPr>
                                </w:pPr>
                                <w:r w:rsidRPr="00885D87">
                                  <w:rPr>
                                    <w:rFonts w:hint="eastAsia"/>
                                    <w:sz w:val="28"/>
                                  </w:rPr>
                                  <w:t>20</w:t>
                                </w:r>
                                <w:r>
                                  <w:rPr>
                                    <w:sz w:val="28"/>
                                  </w:rPr>
                                  <w:t>2</w:t>
                                </w:r>
                                <w:r w:rsidR="00244B79">
                                  <w:rPr>
                                    <w:sz w:val="28"/>
                                  </w:rPr>
                                  <w:t>3</w:t>
                                </w:r>
                                <w:r w:rsidRPr="00885D87">
                                  <w:rPr>
                                    <w:rFonts w:hint="eastAsia"/>
                                    <w:sz w:val="28"/>
                                  </w:rPr>
                                  <w:t>年</w:t>
                                </w:r>
                                <w:r w:rsidR="00982C7E">
                                  <w:rPr>
                                    <w:sz w:val="28"/>
                                  </w:rPr>
                                  <w:t>2</w:t>
                                </w:r>
                                <w:r w:rsidRPr="00885D87">
                                  <w:rPr>
                                    <w:rFonts w:hint="eastAsia"/>
                                    <w:sz w:val="28"/>
                                  </w:rPr>
                                  <w:t>月度月間報告書</w:t>
                                </w:r>
                              </w:p>
                            </w:tc>
                            <w:tc>
                              <w:tcPr>
                                <w:tcW w:w="385" w:type="dxa"/>
                                <w:vMerge w:val="restart"/>
                                <w:tcBorders>
                                  <w:top w:val="single" w:sz="6" w:space="0" w:color="auto"/>
                                  <w:left w:val="nil"/>
                                  <w:bottom w:val="single" w:sz="6" w:space="0" w:color="auto"/>
                                  <w:right w:val="nil"/>
                                </w:tcBorders>
                              </w:tcPr>
                              <w:p w14:paraId="799A2D43" w14:textId="77777777" w:rsidR="004B25D5" w:rsidRPr="00885D87" w:rsidRDefault="004B25D5">
                                <w:pPr>
                                  <w:pStyle w:val="a5"/>
                                  <w:spacing w:before="20" w:line="200" w:lineRule="exact"/>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2AC751A3" w14:textId="778A5775" w:rsidR="004B25D5" w:rsidRPr="005B59CF" w:rsidRDefault="00746E52" w:rsidP="00485BAC">
                                <w:pPr>
                                  <w:jc w:val="center"/>
                                </w:pPr>
                                <w:r w:rsidRPr="00641463">
                                  <w:rPr>
                                    <w:color w:val="333333"/>
                                    <w:sz w:val="16"/>
                                    <w:szCs w:val="16"/>
                                  </w:rPr>
                                  <w:t>YHQ_INV_BD19-INV-08_007_2</w:t>
                                </w:r>
                                <w:r w:rsidRPr="00641463">
                                  <w:rPr>
                                    <w:rFonts w:hint="eastAsia"/>
                                    <w:color w:val="333333"/>
                                    <w:sz w:val="16"/>
                                    <w:szCs w:val="16"/>
                                  </w:rPr>
                                  <w:t>0</w:t>
                                </w:r>
                                <w:r w:rsidRPr="00641463">
                                  <w:rPr>
                                    <w:color w:val="333333"/>
                                    <w:sz w:val="16"/>
                                    <w:szCs w:val="16"/>
                                  </w:rPr>
                                  <w:t>230214_5066</w:t>
                                </w:r>
                                <w:r w:rsidR="0055020D">
                                  <w:rPr>
                                    <w:color w:val="333333"/>
                                    <w:sz w:val="16"/>
                                    <w:szCs w:val="16"/>
                                  </w:rPr>
                                  <w:t>8</w:t>
                                </w:r>
                                <w:r w:rsidRPr="00641463">
                                  <w:rPr>
                                    <w:color w:val="333333"/>
                                    <w:sz w:val="16"/>
                                    <w:szCs w:val="16"/>
                                  </w:rPr>
                                  <w:t>_JP</w:t>
                                </w:r>
                              </w:p>
                            </w:tc>
                            <w:tc>
                              <w:tcPr>
                                <w:tcW w:w="794" w:type="dxa"/>
                                <w:gridSpan w:val="2"/>
                                <w:tcBorders>
                                  <w:top w:val="single" w:sz="6" w:space="0" w:color="auto"/>
                                  <w:left w:val="nil"/>
                                  <w:bottom w:val="single" w:sz="6" w:space="0" w:color="auto"/>
                                  <w:right w:val="nil"/>
                                </w:tcBorders>
                              </w:tcPr>
                              <w:p w14:paraId="3B939C14" w14:textId="77777777" w:rsidR="004B25D5" w:rsidRPr="00885D87" w:rsidRDefault="004B25D5">
                                <w:pPr>
                                  <w:pStyle w:val="a5"/>
                                  <w:spacing w:before="20"/>
                                </w:pPr>
                                <w:r w:rsidRPr="00885D87">
                                  <w:rPr>
                                    <w:sz w:val="14"/>
                                  </w:rPr>
                                  <w:t>Revision</w:t>
                                </w:r>
                              </w:p>
                            </w:tc>
                            <w:tc>
                              <w:tcPr>
                                <w:tcW w:w="893" w:type="dxa"/>
                                <w:tcBorders>
                                  <w:top w:val="single" w:sz="6" w:space="0" w:color="auto"/>
                                  <w:left w:val="nil"/>
                                  <w:bottom w:val="single" w:sz="6" w:space="0" w:color="auto"/>
                                  <w:right w:val="single" w:sz="6" w:space="0" w:color="auto"/>
                                </w:tcBorders>
                                <w:vAlign w:val="center"/>
                              </w:tcPr>
                              <w:p w14:paraId="28D77825" w14:textId="77777777" w:rsidR="004B25D5" w:rsidRPr="00885D87" w:rsidRDefault="004B25D5">
                                <w:pPr>
                                  <w:pStyle w:val="a5"/>
                                  <w:spacing w:before="20"/>
                                  <w:jc w:val="center"/>
                                </w:pPr>
                                <w:r w:rsidRPr="00885D87">
                                  <w:rPr>
                                    <w:rFonts w:hint="eastAsia"/>
                                  </w:rPr>
                                  <w:t>0</w:t>
                                </w:r>
                              </w:p>
                            </w:tc>
                          </w:tr>
                          <w:tr w:rsidR="004B25D5" w14:paraId="78C66145" w14:textId="77777777" w:rsidTr="00EA47D7">
                            <w:trPr>
                              <w:cantSplit/>
                              <w:trHeight w:hRule="exact" w:val="284"/>
                            </w:trPr>
                            <w:tc>
                              <w:tcPr>
                                <w:tcW w:w="482" w:type="dxa"/>
                                <w:vMerge/>
                                <w:tcBorders>
                                  <w:top w:val="single" w:sz="6" w:space="0" w:color="auto"/>
                                  <w:left w:val="single" w:sz="6" w:space="0" w:color="auto"/>
                                  <w:bottom w:val="single" w:sz="6" w:space="0" w:color="auto"/>
                                  <w:right w:val="nil"/>
                                </w:tcBorders>
                              </w:tcPr>
                              <w:p w14:paraId="54E06EFD" w14:textId="77777777" w:rsidR="004B25D5" w:rsidRDefault="004B25D5">
                                <w:pPr>
                                  <w:pStyle w:val="a5"/>
                                  <w:spacing w:before="20"/>
                                </w:pPr>
                              </w:p>
                            </w:tc>
                            <w:tc>
                              <w:tcPr>
                                <w:tcW w:w="4621" w:type="dxa"/>
                                <w:vMerge/>
                                <w:tcBorders>
                                  <w:top w:val="single" w:sz="6" w:space="0" w:color="auto"/>
                                  <w:left w:val="nil"/>
                                  <w:bottom w:val="single" w:sz="6" w:space="0" w:color="auto"/>
                                  <w:right w:val="single" w:sz="6" w:space="0" w:color="auto"/>
                                </w:tcBorders>
                              </w:tcPr>
                              <w:p w14:paraId="410EBA0D" w14:textId="77777777" w:rsidR="004B25D5" w:rsidRPr="00885D87" w:rsidRDefault="004B25D5">
                                <w:pPr>
                                  <w:pStyle w:val="a5"/>
                                  <w:spacing w:before="20"/>
                                </w:pPr>
                              </w:p>
                            </w:tc>
                            <w:tc>
                              <w:tcPr>
                                <w:tcW w:w="385" w:type="dxa"/>
                                <w:vMerge/>
                                <w:tcBorders>
                                  <w:top w:val="single" w:sz="6" w:space="0" w:color="auto"/>
                                  <w:left w:val="nil"/>
                                  <w:bottom w:val="single" w:sz="6" w:space="0" w:color="auto"/>
                                  <w:right w:val="nil"/>
                                </w:tcBorders>
                              </w:tcPr>
                              <w:p w14:paraId="6D044BE7" w14:textId="77777777" w:rsidR="004B25D5" w:rsidRPr="00885D87" w:rsidRDefault="004B25D5">
                                <w:pPr>
                                  <w:pStyle w:val="a5"/>
                                  <w:spacing w:before="20"/>
                                </w:pPr>
                              </w:p>
                            </w:tc>
                            <w:tc>
                              <w:tcPr>
                                <w:tcW w:w="2450" w:type="dxa"/>
                                <w:vMerge/>
                                <w:tcBorders>
                                  <w:top w:val="single" w:sz="6" w:space="0" w:color="auto"/>
                                  <w:left w:val="nil"/>
                                  <w:bottom w:val="single" w:sz="6" w:space="0" w:color="auto"/>
                                  <w:right w:val="single" w:sz="6" w:space="0" w:color="auto"/>
                                </w:tcBorders>
                              </w:tcPr>
                              <w:p w14:paraId="58E0CC2F" w14:textId="77777777" w:rsidR="004B25D5" w:rsidRPr="00885D87" w:rsidRDefault="004B25D5">
                                <w:pPr>
                                  <w:pStyle w:val="a5"/>
                                  <w:spacing w:before="20"/>
                                </w:pPr>
                              </w:p>
                            </w:tc>
                            <w:tc>
                              <w:tcPr>
                                <w:tcW w:w="567" w:type="dxa"/>
                                <w:tcBorders>
                                  <w:top w:val="single" w:sz="6" w:space="0" w:color="auto"/>
                                  <w:left w:val="nil"/>
                                  <w:bottom w:val="single" w:sz="6" w:space="0" w:color="auto"/>
                                  <w:right w:val="nil"/>
                                </w:tcBorders>
                              </w:tcPr>
                              <w:p w14:paraId="43061D3C" w14:textId="77777777" w:rsidR="004B25D5" w:rsidRPr="00885D87" w:rsidRDefault="004B25D5">
                                <w:pPr>
                                  <w:pStyle w:val="a5"/>
                                  <w:spacing w:before="20"/>
                                </w:pPr>
                                <w:r w:rsidRPr="00885D87">
                                  <w:rPr>
                                    <w:sz w:val="14"/>
                                  </w:rPr>
                                  <w:t>Page</w:t>
                                </w:r>
                              </w:p>
                            </w:tc>
                            <w:tc>
                              <w:tcPr>
                                <w:tcW w:w="1120" w:type="dxa"/>
                                <w:gridSpan w:val="2"/>
                                <w:tcBorders>
                                  <w:top w:val="single" w:sz="6" w:space="0" w:color="auto"/>
                                  <w:left w:val="nil"/>
                                  <w:bottom w:val="single" w:sz="6" w:space="0" w:color="auto"/>
                                  <w:right w:val="single" w:sz="6" w:space="0" w:color="auto"/>
                                </w:tcBorders>
                              </w:tcPr>
                              <w:p w14:paraId="5C9C71CB" w14:textId="77777777" w:rsidR="004B25D5" w:rsidRPr="00885D87" w:rsidRDefault="004B25D5">
                                <w:pPr>
                                  <w:pStyle w:val="a5"/>
                                  <w:spacing w:before="20"/>
                                  <w:jc w:val="center"/>
                                </w:pPr>
                                <w:r w:rsidRPr="00885D87">
                                  <w:rPr>
                                    <w:rStyle w:val="a6"/>
                                  </w:rPr>
                                  <w:fldChar w:fldCharType="begin"/>
                                </w:r>
                                <w:r w:rsidRPr="00885D87">
                                  <w:rPr>
                                    <w:rStyle w:val="a6"/>
                                  </w:rPr>
                                  <w:instrText xml:space="preserve"> PAGE </w:instrText>
                                </w:r>
                                <w:r w:rsidRPr="00885D87">
                                  <w:rPr>
                                    <w:rStyle w:val="a6"/>
                                  </w:rPr>
                                  <w:fldChar w:fldCharType="separate"/>
                                </w:r>
                                <w:r w:rsidR="00595F43">
                                  <w:rPr>
                                    <w:rStyle w:val="a6"/>
                                    <w:noProof/>
                                  </w:rPr>
                                  <w:t>4</w:t>
                                </w:r>
                                <w:r w:rsidRPr="00885D87">
                                  <w:rPr>
                                    <w:rStyle w:val="a6"/>
                                  </w:rPr>
                                  <w:fldChar w:fldCharType="end"/>
                                </w:r>
                                <w:r w:rsidRPr="00885D87">
                                  <w:rPr>
                                    <w:rStyle w:val="a6"/>
                                    <w:rFonts w:hint="eastAsia"/>
                                  </w:rPr>
                                  <w:t>/</w:t>
                                </w:r>
                                <w:r w:rsidRPr="00885D87">
                                  <w:rPr>
                                    <w:rStyle w:val="a6"/>
                                  </w:rPr>
                                  <w:fldChar w:fldCharType="begin"/>
                                </w:r>
                                <w:r w:rsidRPr="00885D87">
                                  <w:rPr>
                                    <w:rStyle w:val="a6"/>
                                  </w:rPr>
                                  <w:instrText xml:space="preserve"> NUMPAGES </w:instrText>
                                </w:r>
                                <w:r w:rsidRPr="00885D87">
                                  <w:rPr>
                                    <w:rStyle w:val="a6"/>
                                  </w:rPr>
                                  <w:fldChar w:fldCharType="separate"/>
                                </w:r>
                                <w:r w:rsidR="00595F43">
                                  <w:rPr>
                                    <w:rStyle w:val="a6"/>
                                    <w:noProof/>
                                  </w:rPr>
                                  <w:t>4</w:t>
                                </w:r>
                                <w:r w:rsidRPr="00885D87">
                                  <w:rPr>
                                    <w:rStyle w:val="a6"/>
                                  </w:rPr>
                                  <w:fldChar w:fldCharType="end"/>
                                </w:r>
                              </w:p>
                            </w:tc>
                          </w:tr>
                        </w:tbl>
                        <w:p w14:paraId="6D8E7CD0" w14:textId="77777777" w:rsidR="004B25D5" w:rsidRDefault="004B25D5"/>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EFA11" id="_x0000_t202" coordsize="21600,21600" o:spt="202" path="m,l,21600r21600,l21600,xe">
              <v:stroke joinstyle="miter"/>
              <v:path gradientshapeok="t" o:connecttype="rect"/>
            </v:shapetype>
            <v:shape id="Text Box 26" o:spid="_x0000_s1041" type="#_x0000_t202" style="position:absolute;margin-left:-8.65pt;margin-top:771.1pt;width:498.05pt;height:35.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893"/>
                    </w:tblGrid>
                    <w:tr w:rsidR="004B25D5" w14:paraId="6D28E4DA" w14:textId="77777777" w:rsidTr="00EA47D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1DC29479" w14:textId="77777777" w:rsidR="004B25D5" w:rsidRDefault="004B25D5">
                          <w:pPr>
                            <w:pStyle w:val="a5"/>
                            <w:spacing w:before="20" w:line="200" w:lineRule="exact"/>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CC696F6" w14:textId="49CFDBD0" w:rsidR="004B25D5" w:rsidRPr="00885D87" w:rsidRDefault="004B25D5" w:rsidP="00581A59">
                          <w:pPr>
                            <w:pStyle w:val="a5"/>
                            <w:spacing w:before="20"/>
                            <w:jc w:val="center"/>
                            <w:rPr>
                              <w:sz w:val="28"/>
                            </w:rPr>
                          </w:pPr>
                          <w:r w:rsidRPr="00885D87">
                            <w:rPr>
                              <w:rFonts w:hint="eastAsia"/>
                              <w:sz w:val="28"/>
                            </w:rPr>
                            <w:t>20</w:t>
                          </w:r>
                          <w:r>
                            <w:rPr>
                              <w:sz w:val="28"/>
                            </w:rPr>
                            <w:t>2</w:t>
                          </w:r>
                          <w:r w:rsidR="00244B79">
                            <w:rPr>
                              <w:sz w:val="28"/>
                            </w:rPr>
                            <w:t>3</w:t>
                          </w:r>
                          <w:r w:rsidRPr="00885D87">
                            <w:rPr>
                              <w:rFonts w:hint="eastAsia"/>
                              <w:sz w:val="28"/>
                            </w:rPr>
                            <w:t>年</w:t>
                          </w:r>
                          <w:r w:rsidR="00982C7E">
                            <w:rPr>
                              <w:sz w:val="28"/>
                            </w:rPr>
                            <w:t>2</w:t>
                          </w:r>
                          <w:r w:rsidRPr="00885D87">
                            <w:rPr>
                              <w:rFonts w:hint="eastAsia"/>
                              <w:sz w:val="28"/>
                            </w:rPr>
                            <w:t>月度月間報告書</w:t>
                          </w:r>
                        </w:p>
                      </w:tc>
                      <w:tc>
                        <w:tcPr>
                          <w:tcW w:w="385" w:type="dxa"/>
                          <w:vMerge w:val="restart"/>
                          <w:tcBorders>
                            <w:top w:val="single" w:sz="6" w:space="0" w:color="auto"/>
                            <w:left w:val="nil"/>
                            <w:bottom w:val="single" w:sz="6" w:space="0" w:color="auto"/>
                            <w:right w:val="nil"/>
                          </w:tcBorders>
                        </w:tcPr>
                        <w:p w14:paraId="799A2D43" w14:textId="77777777" w:rsidR="004B25D5" w:rsidRPr="00885D87" w:rsidRDefault="004B25D5">
                          <w:pPr>
                            <w:pStyle w:val="a5"/>
                            <w:spacing w:before="20" w:line="200" w:lineRule="exact"/>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2AC751A3" w14:textId="778A5775" w:rsidR="004B25D5" w:rsidRPr="005B59CF" w:rsidRDefault="00746E52" w:rsidP="00485BAC">
                          <w:pPr>
                            <w:jc w:val="center"/>
                          </w:pPr>
                          <w:r w:rsidRPr="00641463">
                            <w:rPr>
                              <w:color w:val="333333"/>
                              <w:sz w:val="16"/>
                              <w:szCs w:val="16"/>
                            </w:rPr>
                            <w:t>YHQ_INV_BD19-INV-08_007_2</w:t>
                          </w:r>
                          <w:r w:rsidRPr="00641463">
                            <w:rPr>
                              <w:rFonts w:hint="eastAsia"/>
                              <w:color w:val="333333"/>
                              <w:sz w:val="16"/>
                              <w:szCs w:val="16"/>
                            </w:rPr>
                            <w:t>0</w:t>
                          </w:r>
                          <w:r w:rsidRPr="00641463">
                            <w:rPr>
                              <w:color w:val="333333"/>
                              <w:sz w:val="16"/>
                              <w:szCs w:val="16"/>
                            </w:rPr>
                            <w:t>230214_5066</w:t>
                          </w:r>
                          <w:r w:rsidR="0055020D">
                            <w:rPr>
                              <w:color w:val="333333"/>
                              <w:sz w:val="16"/>
                              <w:szCs w:val="16"/>
                            </w:rPr>
                            <w:t>8</w:t>
                          </w:r>
                          <w:r w:rsidRPr="00641463">
                            <w:rPr>
                              <w:color w:val="333333"/>
                              <w:sz w:val="16"/>
                              <w:szCs w:val="16"/>
                            </w:rPr>
                            <w:t>_JP</w:t>
                          </w:r>
                        </w:p>
                      </w:tc>
                      <w:tc>
                        <w:tcPr>
                          <w:tcW w:w="794" w:type="dxa"/>
                          <w:gridSpan w:val="2"/>
                          <w:tcBorders>
                            <w:top w:val="single" w:sz="6" w:space="0" w:color="auto"/>
                            <w:left w:val="nil"/>
                            <w:bottom w:val="single" w:sz="6" w:space="0" w:color="auto"/>
                            <w:right w:val="nil"/>
                          </w:tcBorders>
                        </w:tcPr>
                        <w:p w14:paraId="3B939C14" w14:textId="77777777" w:rsidR="004B25D5" w:rsidRPr="00885D87" w:rsidRDefault="004B25D5">
                          <w:pPr>
                            <w:pStyle w:val="a5"/>
                            <w:spacing w:before="20"/>
                          </w:pPr>
                          <w:r w:rsidRPr="00885D87">
                            <w:rPr>
                              <w:sz w:val="14"/>
                            </w:rPr>
                            <w:t>Revision</w:t>
                          </w:r>
                        </w:p>
                      </w:tc>
                      <w:tc>
                        <w:tcPr>
                          <w:tcW w:w="893" w:type="dxa"/>
                          <w:tcBorders>
                            <w:top w:val="single" w:sz="6" w:space="0" w:color="auto"/>
                            <w:left w:val="nil"/>
                            <w:bottom w:val="single" w:sz="6" w:space="0" w:color="auto"/>
                            <w:right w:val="single" w:sz="6" w:space="0" w:color="auto"/>
                          </w:tcBorders>
                          <w:vAlign w:val="center"/>
                        </w:tcPr>
                        <w:p w14:paraId="28D77825" w14:textId="77777777" w:rsidR="004B25D5" w:rsidRPr="00885D87" w:rsidRDefault="004B25D5">
                          <w:pPr>
                            <w:pStyle w:val="a5"/>
                            <w:spacing w:before="20"/>
                            <w:jc w:val="center"/>
                          </w:pPr>
                          <w:r w:rsidRPr="00885D87">
                            <w:rPr>
                              <w:rFonts w:hint="eastAsia"/>
                            </w:rPr>
                            <w:t>0</w:t>
                          </w:r>
                        </w:p>
                      </w:tc>
                    </w:tr>
                    <w:tr w:rsidR="004B25D5" w14:paraId="78C66145" w14:textId="77777777" w:rsidTr="00EA47D7">
                      <w:trPr>
                        <w:cantSplit/>
                        <w:trHeight w:hRule="exact" w:val="284"/>
                      </w:trPr>
                      <w:tc>
                        <w:tcPr>
                          <w:tcW w:w="482" w:type="dxa"/>
                          <w:vMerge/>
                          <w:tcBorders>
                            <w:top w:val="single" w:sz="6" w:space="0" w:color="auto"/>
                            <w:left w:val="single" w:sz="6" w:space="0" w:color="auto"/>
                            <w:bottom w:val="single" w:sz="6" w:space="0" w:color="auto"/>
                            <w:right w:val="nil"/>
                          </w:tcBorders>
                        </w:tcPr>
                        <w:p w14:paraId="54E06EFD" w14:textId="77777777" w:rsidR="004B25D5" w:rsidRDefault="004B25D5">
                          <w:pPr>
                            <w:pStyle w:val="a5"/>
                            <w:spacing w:before="20"/>
                          </w:pPr>
                        </w:p>
                      </w:tc>
                      <w:tc>
                        <w:tcPr>
                          <w:tcW w:w="4621" w:type="dxa"/>
                          <w:vMerge/>
                          <w:tcBorders>
                            <w:top w:val="single" w:sz="6" w:space="0" w:color="auto"/>
                            <w:left w:val="nil"/>
                            <w:bottom w:val="single" w:sz="6" w:space="0" w:color="auto"/>
                            <w:right w:val="single" w:sz="6" w:space="0" w:color="auto"/>
                          </w:tcBorders>
                        </w:tcPr>
                        <w:p w14:paraId="410EBA0D" w14:textId="77777777" w:rsidR="004B25D5" w:rsidRPr="00885D87" w:rsidRDefault="004B25D5">
                          <w:pPr>
                            <w:pStyle w:val="a5"/>
                            <w:spacing w:before="20"/>
                          </w:pPr>
                        </w:p>
                      </w:tc>
                      <w:tc>
                        <w:tcPr>
                          <w:tcW w:w="385" w:type="dxa"/>
                          <w:vMerge/>
                          <w:tcBorders>
                            <w:top w:val="single" w:sz="6" w:space="0" w:color="auto"/>
                            <w:left w:val="nil"/>
                            <w:bottom w:val="single" w:sz="6" w:space="0" w:color="auto"/>
                            <w:right w:val="nil"/>
                          </w:tcBorders>
                        </w:tcPr>
                        <w:p w14:paraId="6D044BE7" w14:textId="77777777" w:rsidR="004B25D5" w:rsidRPr="00885D87" w:rsidRDefault="004B25D5">
                          <w:pPr>
                            <w:pStyle w:val="a5"/>
                            <w:spacing w:before="20"/>
                          </w:pPr>
                        </w:p>
                      </w:tc>
                      <w:tc>
                        <w:tcPr>
                          <w:tcW w:w="2450" w:type="dxa"/>
                          <w:vMerge/>
                          <w:tcBorders>
                            <w:top w:val="single" w:sz="6" w:space="0" w:color="auto"/>
                            <w:left w:val="nil"/>
                            <w:bottom w:val="single" w:sz="6" w:space="0" w:color="auto"/>
                            <w:right w:val="single" w:sz="6" w:space="0" w:color="auto"/>
                          </w:tcBorders>
                        </w:tcPr>
                        <w:p w14:paraId="58E0CC2F" w14:textId="77777777" w:rsidR="004B25D5" w:rsidRPr="00885D87" w:rsidRDefault="004B25D5">
                          <w:pPr>
                            <w:pStyle w:val="a5"/>
                            <w:spacing w:before="20"/>
                          </w:pPr>
                        </w:p>
                      </w:tc>
                      <w:tc>
                        <w:tcPr>
                          <w:tcW w:w="567" w:type="dxa"/>
                          <w:tcBorders>
                            <w:top w:val="single" w:sz="6" w:space="0" w:color="auto"/>
                            <w:left w:val="nil"/>
                            <w:bottom w:val="single" w:sz="6" w:space="0" w:color="auto"/>
                            <w:right w:val="nil"/>
                          </w:tcBorders>
                        </w:tcPr>
                        <w:p w14:paraId="43061D3C" w14:textId="77777777" w:rsidR="004B25D5" w:rsidRPr="00885D87" w:rsidRDefault="004B25D5">
                          <w:pPr>
                            <w:pStyle w:val="a5"/>
                            <w:spacing w:before="20"/>
                          </w:pPr>
                          <w:r w:rsidRPr="00885D87">
                            <w:rPr>
                              <w:sz w:val="14"/>
                            </w:rPr>
                            <w:t>Page</w:t>
                          </w:r>
                        </w:p>
                      </w:tc>
                      <w:tc>
                        <w:tcPr>
                          <w:tcW w:w="1120" w:type="dxa"/>
                          <w:gridSpan w:val="2"/>
                          <w:tcBorders>
                            <w:top w:val="single" w:sz="6" w:space="0" w:color="auto"/>
                            <w:left w:val="nil"/>
                            <w:bottom w:val="single" w:sz="6" w:space="0" w:color="auto"/>
                            <w:right w:val="single" w:sz="6" w:space="0" w:color="auto"/>
                          </w:tcBorders>
                        </w:tcPr>
                        <w:p w14:paraId="5C9C71CB" w14:textId="77777777" w:rsidR="004B25D5" w:rsidRPr="00885D87" w:rsidRDefault="004B25D5">
                          <w:pPr>
                            <w:pStyle w:val="a5"/>
                            <w:spacing w:before="20"/>
                            <w:jc w:val="center"/>
                          </w:pPr>
                          <w:r w:rsidRPr="00885D87">
                            <w:rPr>
                              <w:rStyle w:val="a6"/>
                            </w:rPr>
                            <w:fldChar w:fldCharType="begin"/>
                          </w:r>
                          <w:r w:rsidRPr="00885D87">
                            <w:rPr>
                              <w:rStyle w:val="a6"/>
                            </w:rPr>
                            <w:instrText xml:space="preserve"> PAGE </w:instrText>
                          </w:r>
                          <w:r w:rsidRPr="00885D87">
                            <w:rPr>
                              <w:rStyle w:val="a6"/>
                            </w:rPr>
                            <w:fldChar w:fldCharType="separate"/>
                          </w:r>
                          <w:r w:rsidR="00595F43">
                            <w:rPr>
                              <w:rStyle w:val="a6"/>
                              <w:noProof/>
                            </w:rPr>
                            <w:t>4</w:t>
                          </w:r>
                          <w:r w:rsidRPr="00885D87">
                            <w:rPr>
                              <w:rStyle w:val="a6"/>
                            </w:rPr>
                            <w:fldChar w:fldCharType="end"/>
                          </w:r>
                          <w:r w:rsidRPr="00885D87">
                            <w:rPr>
                              <w:rStyle w:val="a6"/>
                              <w:rFonts w:hint="eastAsia"/>
                            </w:rPr>
                            <w:t>/</w:t>
                          </w:r>
                          <w:r w:rsidRPr="00885D87">
                            <w:rPr>
                              <w:rStyle w:val="a6"/>
                            </w:rPr>
                            <w:fldChar w:fldCharType="begin"/>
                          </w:r>
                          <w:r w:rsidRPr="00885D87">
                            <w:rPr>
                              <w:rStyle w:val="a6"/>
                            </w:rPr>
                            <w:instrText xml:space="preserve"> NUMPAGES </w:instrText>
                          </w:r>
                          <w:r w:rsidRPr="00885D87">
                            <w:rPr>
                              <w:rStyle w:val="a6"/>
                            </w:rPr>
                            <w:fldChar w:fldCharType="separate"/>
                          </w:r>
                          <w:r w:rsidR="00595F43">
                            <w:rPr>
                              <w:rStyle w:val="a6"/>
                              <w:noProof/>
                            </w:rPr>
                            <w:t>4</w:t>
                          </w:r>
                          <w:r w:rsidRPr="00885D87">
                            <w:rPr>
                              <w:rStyle w:val="a6"/>
                            </w:rPr>
                            <w:fldChar w:fldCharType="end"/>
                          </w:r>
                        </w:p>
                      </w:tc>
                    </w:tr>
                  </w:tbl>
                  <w:p w14:paraId="6D8E7CD0" w14:textId="77777777" w:rsidR="004B25D5" w:rsidRDefault="004B25D5"/>
                </w:txbxContent>
              </v:textbox>
              <w10:wrap anchorx="margin" anchory="page"/>
            </v:shape>
          </w:pict>
        </mc:Fallback>
      </mc:AlternateContent>
    </w:r>
  </w:p>
  <w:p w14:paraId="30497976" w14:textId="77777777" w:rsidR="004B25D5" w:rsidRDefault="004B25D5">
    <w:pPr>
      <w:pStyle w:val="a5"/>
      <w:spacing w:line="240" w:lineRule="exact"/>
    </w:pPr>
    <w:r>
      <w:rPr>
        <w:noProof/>
      </w:rPr>
      <mc:AlternateContent>
        <mc:Choice Requires="wps">
          <w:drawing>
            <wp:anchor distT="0" distB="0" distL="114300" distR="114300" simplePos="0" relativeHeight="251658240" behindDoc="0" locked="0" layoutInCell="0" allowOverlap="1" wp14:anchorId="579D6C1B" wp14:editId="4D491C8E">
              <wp:simplePos x="0" y="0"/>
              <wp:positionH relativeFrom="page">
                <wp:posOffset>1047115</wp:posOffset>
              </wp:positionH>
              <wp:positionV relativeFrom="page">
                <wp:posOffset>10241280</wp:posOffset>
              </wp:positionV>
              <wp:extent cx="1168400" cy="179705"/>
              <wp:effectExtent l="0" t="0" r="0" b="0"/>
              <wp:wrapNone/>
              <wp:docPr id="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A73017"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D6C1B" id="Text Box 32" o:spid="_x0000_s1042" type="#_x0000_t202" style="position:absolute;margin-left:82.45pt;margin-top:806.4pt;width:92pt;height:14.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" o:allowincell="f" filled="f" stroked="f">
              <v:textbox inset="0,0,0,0">
                <w:txbxContent>
                  <w:p w14:paraId="42A73017"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8C1AA" w14:textId="77777777" w:rsidR="00CC5E06" w:rsidRDefault="00CC5E06">
      <w:r>
        <w:separator/>
      </w:r>
    </w:p>
  </w:footnote>
  <w:footnote w:type="continuationSeparator" w:id="0">
    <w:p w14:paraId="51B5CFA4" w14:textId="77777777" w:rsidR="00CC5E06" w:rsidRDefault="00CC5E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1DF06" w14:textId="77777777" w:rsidR="004B25D5" w:rsidRDefault="004B25D5">
    <w:pPr>
      <w:pStyle w:val="a4"/>
      <w:spacing w:line="12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8EC20F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D150E0A"/>
    <w:multiLevelType w:val="hybridMultilevel"/>
    <w:tmpl w:val="90325E28"/>
    <w:lvl w:ilvl="0" w:tplc="0409000B">
      <w:start w:val="1"/>
      <w:numFmt w:val="bullet"/>
      <w:lvlText w:val=""/>
      <w:lvlJc w:val="left"/>
      <w:pPr>
        <w:ind w:left="843" w:hanging="420"/>
      </w:pPr>
      <w:rPr>
        <w:rFonts w:ascii="Wingdings" w:hAnsi="Wingdings" w:hint="default"/>
      </w:rPr>
    </w:lvl>
    <w:lvl w:ilvl="1" w:tplc="0409000B" w:tentative="1">
      <w:start w:val="1"/>
      <w:numFmt w:val="bullet"/>
      <w:lvlText w:val=""/>
      <w:lvlJc w:val="left"/>
      <w:pPr>
        <w:ind w:left="1263" w:hanging="420"/>
      </w:pPr>
      <w:rPr>
        <w:rFonts w:ascii="Wingdings" w:hAnsi="Wingdings" w:hint="default"/>
      </w:rPr>
    </w:lvl>
    <w:lvl w:ilvl="2" w:tplc="0409000D"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B" w:tentative="1">
      <w:start w:val="1"/>
      <w:numFmt w:val="bullet"/>
      <w:lvlText w:val=""/>
      <w:lvlJc w:val="left"/>
      <w:pPr>
        <w:ind w:left="2523" w:hanging="420"/>
      </w:pPr>
      <w:rPr>
        <w:rFonts w:ascii="Wingdings" w:hAnsi="Wingdings" w:hint="default"/>
      </w:rPr>
    </w:lvl>
    <w:lvl w:ilvl="5" w:tplc="0409000D"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B" w:tentative="1">
      <w:start w:val="1"/>
      <w:numFmt w:val="bullet"/>
      <w:lvlText w:val=""/>
      <w:lvlJc w:val="left"/>
      <w:pPr>
        <w:ind w:left="3783" w:hanging="420"/>
      </w:pPr>
      <w:rPr>
        <w:rFonts w:ascii="Wingdings" w:hAnsi="Wingdings" w:hint="default"/>
      </w:rPr>
    </w:lvl>
    <w:lvl w:ilvl="8" w:tplc="0409000D" w:tentative="1">
      <w:start w:val="1"/>
      <w:numFmt w:val="bullet"/>
      <w:lvlText w:val=""/>
      <w:lvlJc w:val="left"/>
      <w:pPr>
        <w:ind w:left="4203" w:hanging="420"/>
      </w:pPr>
      <w:rPr>
        <w:rFonts w:ascii="Wingdings" w:hAnsi="Wingdings" w:hint="default"/>
      </w:rPr>
    </w:lvl>
  </w:abstractNum>
  <w:abstractNum w:abstractNumId="2" w15:restartNumberingAfterBreak="0">
    <w:nsid w:val="25AD22D1"/>
    <w:multiLevelType w:val="hybridMultilevel"/>
    <w:tmpl w:val="093CA150"/>
    <w:lvl w:ilvl="0" w:tplc="04090001">
      <w:start w:val="1"/>
      <w:numFmt w:val="bullet"/>
      <w:lvlText w:val=""/>
      <w:lvlJc w:val="left"/>
      <w:pPr>
        <w:ind w:left="601" w:hanging="420"/>
      </w:pPr>
      <w:rPr>
        <w:rFonts w:ascii="Wingdings" w:hAnsi="Wingdings" w:hint="default"/>
      </w:rPr>
    </w:lvl>
    <w:lvl w:ilvl="1" w:tplc="0409000B" w:tentative="1">
      <w:start w:val="1"/>
      <w:numFmt w:val="bullet"/>
      <w:lvlText w:val=""/>
      <w:lvlJc w:val="left"/>
      <w:pPr>
        <w:ind w:left="1021" w:hanging="420"/>
      </w:pPr>
      <w:rPr>
        <w:rFonts w:ascii="Wingdings" w:hAnsi="Wingdings" w:hint="default"/>
      </w:rPr>
    </w:lvl>
    <w:lvl w:ilvl="2" w:tplc="0409000D" w:tentative="1">
      <w:start w:val="1"/>
      <w:numFmt w:val="bullet"/>
      <w:lvlText w:val=""/>
      <w:lvlJc w:val="left"/>
      <w:pPr>
        <w:ind w:left="1441" w:hanging="420"/>
      </w:pPr>
      <w:rPr>
        <w:rFonts w:ascii="Wingdings" w:hAnsi="Wingdings" w:hint="default"/>
      </w:rPr>
    </w:lvl>
    <w:lvl w:ilvl="3" w:tplc="04090001" w:tentative="1">
      <w:start w:val="1"/>
      <w:numFmt w:val="bullet"/>
      <w:lvlText w:val=""/>
      <w:lvlJc w:val="left"/>
      <w:pPr>
        <w:ind w:left="1861" w:hanging="420"/>
      </w:pPr>
      <w:rPr>
        <w:rFonts w:ascii="Wingdings" w:hAnsi="Wingdings" w:hint="default"/>
      </w:rPr>
    </w:lvl>
    <w:lvl w:ilvl="4" w:tplc="0409000B" w:tentative="1">
      <w:start w:val="1"/>
      <w:numFmt w:val="bullet"/>
      <w:lvlText w:val=""/>
      <w:lvlJc w:val="left"/>
      <w:pPr>
        <w:ind w:left="2281" w:hanging="420"/>
      </w:pPr>
      <w:rPr>
        <w:rFonts w:ascii="Wingdings" w:hAnsi="Wingdings" w:hint="default"/>
      </w:rPr>
    </w:lvl>
    <w:lvl w:ilvl="5" w:tplc="0409000D" w:tentative="1">
      <w:start w:val="1"/>
      <w:numFmt w:val="bullet"/>
      <w:lvlText w:val=""/>
      <w:lvlJc w:val="left"/>
      <w:pPr>
        <w:ind w:left="2701" w:hanging="420"/>
      </w:pPr>
      <w:rPr>
        <w:rFonts w:ascii="Wingdings" w:hAnsi="Wingdings" w:hint="default"/>
      </w:rPr>
    </w:lvl>
    <w:lvl w:ilvl="6" w:tplc="04090001" w:tentative="1">
      <w:start w:val="1"/>
      <w:numFmt w:val="bullet"/>
      <w:lvlText w:val=""/>
      <w:lvlJc w:val="left"/>
      <w:pPr>
        <w:ind w:left="3121" w:hanging="420"/>
      </w:pPr>
      <w:rPr>
        <w:rFonts w:ascii="Wingdings" w:hAnsi="Wingdings" w:hint="default"/>
      </w:rPr>
    </w:lvl>
    <w:lvl w:ilvl="7" w:tplc="0409000B" w:tentative="1">
      <w:start w:val="1"/>
      <w:numFmt w:val="bullet"/>
      <w:lvlText w:val=""/>
      <w:lvlJc w:val="left"/>
      <w:pPr>
        <w:ind w:left="3541" w:hanging="420"/>
      </w:pPr>
      <w:rPr>
        <w:rFonts w:ascii="Wingdings" w:hAnsi="Wingdings" w:hint="default"/>
      </w:rPr>
    </w:lvl>
    <w:lvl w:ilvl="8" w:tplc="0409000D" w:tentative="1">
      <w:start w:val="1"/>
      <w:numFmt w:val="bullet"/>
      <w:lvlText w:val=""/>
      <w:lvlJc w:val="left"/>
      <w:pPr>
        <w:ind w:left="3961" w:hanging="420"/>
      </w:pPr>
      <w:rPr>
        <w:rFonts w:ascii="Wingdings" w:hAnsi="Wingdings" w:hint="default"/>
      </w:rPr>
    </w:lvl>
  </w:abstractNum>
  <w:abstractNum w:abstractNumId="3" w15:restartNumberingAfterBreak="0">
    <w:nsid w:val="2DE01ED1"/>
    <w:multiLevelType w:val="hybridMultilevel"/>
    <w:tmpl w:val="B978B9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E5125B2"/>
    <w:multiLevelType w:val="hybridMultilevel"/>
    <w:tmpl w:val="91285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F9F1EAF"/>
    <w:multiLevelType w:val="hybridMultilevel"/>
    <w:tmpl w:val="972AA0E6"/>
    <w:lvl w:ilvl="0" w:tplc="0409000B">
      <w:start w:val="1"/>
      <w:numFmt w:val="bullet"/>
      <w:lvlText w:val=""/>
      <w:lvlJc w:val="left"/>
      <w:pPr>
        <w:ind w:left="843" w:hanging="420"/>
      </w:pPr>
      <w:rPr>
        <w:rFonts w:ascii="Wingdings" w:hAnsi="Wingdings" w:hint="default"/>
      </w:rPr>
    </w:lvl>
    <w:lvl w:ilvl="1" w:tplc="0409000B" w:tentative="1">
      <w:start w:val="1"/>
      <w:numFmt w:val="bullet"/>
      <w:lvlText w:val=""/>
      <w:lvlJc w:val="left"/>
      <w:pPr>
        <w:ind w:left="1263" w:hanging="420"/>
      </w:pPr>
      <w:rPr>
        <w:rFonts w:ascii="Wingdings" w:hAnsi="Wingdings" w:hint="default"/>
      </w:rPr>
    </w:lvl>
    <w:lvl w:ilvl="2" w:tplc="0409000D"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B" w:tentative="1">
      <w:start w:val="1"/>
      <w:numFmt w:val="bullet"/>
      <w:lvlText w:val=""/>
      <w:lvlJc w:val="left"/>
      <w:pPr>
        <w:ind w:left="2523" w:hanging="420"/>
      </w:pPr>
      <w:rPr>
        <w:rFonts w:ascii="Wingdings" w:hAnsi="Wingdings" w:hint="default"/>
      </w:rPr>
    </w:lvl>
    <w:lvl w:ilvl="5" w:tplc="0409000D"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B" w:tentative="1">
      <w:start w:val="1"/>
      <w:numFmt w:val="bullet"/>
      <w:lvlText w:val=""/>
      <w:lvlJc w:val="left"/>
      <w:pPr>
        <w:ind w:left="3783" w:hanging="420"/>
      </w:pPr>
      <w:rPr>
        <w:rFonts w:ascii="Wingdings" w:hAnsi="Wingdings" w:hint="default"/>
      </w:rPr>
    </w:lvl>
    <w:lvl w:ilvl="8" w:tplc="0409000D" w:tentative="1">
      <w:start w:val="1"/>
      <w:numFmt w:val="bullet"/>
      <w:lvlText w:val=""/>
      <w:lvlJc w:val="left"/>
      <w:pPr>
        <w:ind w:left="4203" w:hanging="420"/>
      </w:pPr>
      <w:rPr>
        <w:rFonts w:ascii="Wingdings" w:hAnsi="Wingdings" w:hint="default"/>
      </w:rPr>
    </w:lvl>
  </w:abstractNum>
  <w:abstractNum w:abstractNumId="6" w15:restartNumberingAfterBreak="0">
    <w:nsid w:val="368A11CE"/>
    <w:multiLevelType w:val="hybridMultilevel"/>
    <w:tmpl w:val="63F646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B196742"/>
    <w:multiLevelType w:val="hybridMultilevel"/>
    <w:tmpl w:val="540CD1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BA32C95"/>
    <w:multiLevelType w:val="hybridMultilevel"/>
    <w:tmpl w:val="0E6C8D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C525F98"/>
    <w:multiLevelType w:val="hybridMultilevel"/>
    <w:tmpl w:val="31D65F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C6C3882"/>
    <w:multiLevelType w:val="hybridMultilevel"/>
    <w:tmpl w:val="365AA8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EBC77AD"/>
    <w:multiLevelType w:val="hybridMultilevel"/>
    <w:tmpl w:val="F6E2FC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2452365"/>
    <w:multiLevelType w:val="hybridMultilevel"/>
    <w:tmpl w:val="18143A76"/>
    <w:lvl w:ilvl="0" w:tplc="04090001">
      <w:start w:val="1"/>
      <w:numFmt w:val="bullet"/>
      <w:lvlText w:val=""/>
      <w:lvlJc w:val="left"/>
      <w:pPr>
        <w:ind w:left="601" w:hanging="420"/>
      </w:pPr>
      <w:rPr>
        <w:rFonts w:ascii="Wingdings" w:hAnsi="Wingdings" w:hint="default"/>
      </w:rPr>
    </w:lvl>
    <w:lvl w:ilvl="1" w:tplc="0409000B" w:tentative="1">
      <w:start w:val="1"/>
      <w:numFmt w:val="bullet"/>
      <w:lvlText w:val=""/>
      <w:lvlJc w:val="left"/>
      <w:pPr>
        <w:ind w:left="1021" w:hanging="420"/>
      </w:pPr>
      <w:rPr>
        <w:rFonts w:ascii="Wingdings" w:hAnsi="Wingdings" w:hint="default"/>
      </w:rPr>
    </w:lvl>
    <w:lvl w:ilvl="2" w:tplc="0409000D" w:tentative="1">
      <w:start w:val="1"/>
      <w:numFmt w:val="bullet"/>
      <w:lvlText w:val=""/>
      <w:lvlJc w:val="left"/>
      <w:pPr>
        <w:ind w:left="1441" w:hanging="420"/>
      </w:pPr>
      <w:rPr>
        <w:rFonts w:ascii="Wingdings" w:hAnsi="Wingdings" w:hint="default"/>
      </w:rPr>
    </w:lvl>
    <w:lvl w:ilvl="3" w:tplc="04090001" w:tentative="1">
      <w:start w:val="1"/>
      <w:numFmt w:val="bullet"/>
      <w:lvlText w:val=""/>
      <w:lvlJc w:val="left"/>
      <w:pPr>
        <w:ind w:left="1861" w:hanging="420"/>
      </w:pPr>
      <w:rPr>
        <w:rFonts w:ascii="Wingdings" w:hAnsi="Wingdings" w:hint="default"/>
      </w:rPr>
    </w:lvl>
    <w:lvl w:ilvl="4" w:tplc="0409000B" w:tentative="1">
      <w:start w:val="1"/>
      <w:numFmt w:val="bullet"/>
      <w:lvlText w:val=""/>
      <w:lvlJc w:val="left"/>
      <w:pPr>
        <w:ind w:left="2281" w:hanging="420"/>
      </w:pPr>
      <w:rPr>
        <w:rFonts w:ascii="Wingdings" w:hAnsi="Wingdings" w:hint="default"/>
      </w:rPr>
    </w:lvl>
    <w:lvl w:ilvl="5" w:tplc="0409000D" w:tentative="1">
      <w:start w:val="1"/>
      <w:numFmt w:val="bullet"/>
      <w:lvlText w:val=""/>
      <w:lvlJc w:val="left"/>
      <w:pPr>
        <w:ind w:left="2701" w:hanging="420"/>
      </w:pPr>
      <w:rPr>
        <w:rFonts w:ascii="Wingdings" w:hAnsi="Wingdings" w:hint="default"/>
      </w:rPr>
    </w:lvl>
    <w:lvl w:ilvl="6" w:tplc="04090001" w:tentative="1">
      <w:start w:val="1"/>
      <w:numFmt w:val="bullet"/>
      <w:lvlText w:val=""/>
      <w:lvlJc w:val="left"/>
      <w:pPr>
        <w:ind w:left="3121" w:hanging="420"/>
      </w:pPr>
      <w:rPr>
        <w:rFonts w:ascii="Wingdings" w:hAnsi="Wingdings" w:hint="default"/>
      </w:rPr>
    </w:lvl>
    <w:lvl w:ilvl="7" w:tplc="0409000B" w:tentative="1">
      <w:start w:val="1"/>
      <w:numFmt w:val="bullet"/>
      <w:lvlText w:val=""/>
      <w:lvlJc w:val="left"/>
      <w:pPr>
        <w:ind w:left="3541" w:hanging="420"/>
      </w:pPr>
      <w:rPr>
        <w:rFonts w:ascii="Wingdings" w:hAnsi="Wingdings" w:hint="default"/>
      </w:rPr>
    </w:lvl>
    <w:lvl w:ilvl="8" w:tplc="0409000D" w:tentative="1">
      <w:start w:val="1"/>
      <w:numFmt w:val="bullet"/>
      <w:lvlText w:val=""/>
      <w:lvlJc w:val="left"/>
      <w:pPr>
        <w:ind w:left="3961" w:hanging="420"/>
      </w:pPr>
      <w:rPr>
        <w:rFonts w:ascii="Wingdings" w:hAnsi="Wingdings" w:hint="default"/>
      </w:rPr>
    </w:lvl>
  </w:abstractNum>
  <w:abstractNum w:abstractNumId="13" w15:restartNumberingAfterBreak="0">
    <w:nsid w:val="426855D2"/>
    <w:multiLevelType w:val="hybridMultilevel"/>
    <w:tmpl w:val="49D83D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13E4244"/>
    <w:multiLevelType w:val="hybridMultilevel"/>
    <w:tmpl w:val="C26E828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67A606CC"/>
    <w:multiLevelType w:val="hybridMultilevel"/>
    <w:tmpl w:val="ED92A19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2613538"/>
    <w:multiLevelType w:val="multilevel"/>
    <w:tmpl w:val="8B501E94"/>
    <w:lvl w:ilvl="0">
      <w:start w:val="1"/>
      <w:numFmt w:val="decimal"/>
      <w:lvlText w:val="%1"/>
      <w:lvlJc w:val="left"/>
      <w:pPr>
        <w:ind w:left="425" w:hanging="425"/>
      </w:pPr>
      <w:rPr>
        <w:sz w:val="24"/>
      </w:rPr>
    </w:lvl>
    <w:lvl w:ilvl="1">
      <w:start w:val="1"/>
      <w:numFmt w:val="decimal"/>
      <w:lvlText w:val="%1.%2"/>
      <w:lvlJc w:val="left"/>
      <w:pPr>
        <w:ind w:left="992" w:hanging="567"/>
      </w:pPr>
      <w:rPr>
        <w:rFonts w:ascii="Times New Roman" w:hAnsi="Times New Roman" w:cs="Times New Roman"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F7E6358"/>
    <w:multiLevelType w:val="hybridMultilevel"/>
    <w:tmpl w:val="EE7EDB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6"/>
  </w:num>
  <w:num w:numId="3">
    <w:abstractNumId w:val="11"/>
  </w:num>
  <w:num w:numId="4">
    <w:abstractNumId w:val="12"/>
  </w:num>
  <w:num w:numId="5">
    <w:abstractNumId w:val="6"/>
  </w:num>
  <w:num w:numId="6">
    <w:abstractNumId w:val="7"/>
  </w:num>
  <w:num w:numId="7">
    <w:abstractNumId w:val="15"/>
  </w:num>
  <w:num w:numId="8">
    <w:abstractNumId w:val="3"/>
  </w:num>
  <w:num w:numId="9">
    <w:abstractNumId w:val="2"/>
  </w:num>
  <w:num w:numId="10">
    <w:abstractNumId w:val="13"/>
  </w:num>
  <w:num w:numId="11">
    <w:abstractNumId w:val="17"/>
  </w:num>
  <w:num w:numId="12">
    <w:abstractNumId w:val="14"/>
  </w:num>
  <w:num w:numId="13">
    <w:abstractNumId w:val="10"/>
  </w:num>
  <w:num w:numId="14">
    <w:abstractNumId w:val="4"/>
  </w:num>
  <w:num w:numId="15">
    <w:abstractNumId w:val="8"/>
  </w:num>
  <w:num w:numId="16">
    <w:abstractNumId w:val="9"/>
  </w:num>
  <w:num w:numId="17">
    <w:abstractNumId w:val="5"/>
  </w:num>
  <w:num w:numId="1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0"/>
  <w:drawingGridHorizontalSpacing w:val="111"/>
  <w:drawingGridVerticalSpacing w:val="184"/>
  <w:displayHorizontalDrawingGridEvery w:val="2"/>
  <w:displayVerticalDrawingGridEvery w:val="2"/>
  <w:characterSpacingControl w:val="compressPunctuation"/>
  <w:hdrShapeDefaults>
    <o:shapedefaults v:ext="edit" spidmax="2049"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3BC"/>
    <w:rsid w:val="000004CE"/>
    <w:rsid w:val="00000B19"/>
    <w:rsid w:val="00001928"/>
    <w:rsid w:val="00001DA1"/>
    <w:rsid w:val="0000259C"/>
    <w:rsid w:val="000028AD"/>
    <w:rsid w:val="000029DB"/>
    <w:rsid w:val="00002D08"/>
    <w:rsid w:val="000030F3"/>
    <w:rsid w:val="0000317B"/>
    <w:rsid w:val="00003522"/>
    <w:rsid w:val="000039AF"/>
    <w:rsid w:val="00003A4A"/>
    <w:rsid w:val="0000406B"/>
    <w:rsid w:val="0000455C"/>
    <w:rsid w:val="00004730"/>
    <w:rsid w:val="0000491B"/>
    <w:rsid w:val="00004A56"/>
    <w:rsid w:val="0000501A"/>
    <w:rsid w:val="00005629"/>
    <w:rsid w:val="00005714"/>
    <w:rsid w:val="00006353"/>
    <w:rsid w:val="000066C8"/>
    <w:rsid w:val="00006DD4"/>
    <w:rsid w:val="0000736C"/>
    <w:rsid w:val="000073DC"/>
    <w:rsid w:val="000074DD"/>
    <w:rsid w:val="000075AB"/>
    <w:rsid w:val="0000777E"/>
    <w:rsid w:val="0000788C"/>
    <w:rsid w:val="00007A9D"/>
    <w:rsid w:val="0001006B"/>
    <w:rsid w:val="00010AA2"/>
    <w:rsid w:val="00010E5F"/>
    <w:rsid w:val="0001134F"/>
    <w:rsid w:val="00011468"/>
    <w:rsid w:val="000116E9"/>
    <w:rsid w:val="00011EC9"/>
    <w:rsid w:val="000120C2"/>
    <w:rsid w:val="00012563"/>
    <w:rsid w:val="0001365E"/>
    <w:rsid w:val="00013E36"/>
    <w:rsid w:val="00014634"/>
    <w:rsid w:val="00014BC2"/>
    <w:rsid w:val="00014FC9"/>
    <w:rsid w:val="000150D8"/>
    <w:rsid w:val="0001519B"/>
    <w:rsid w:val="00015333"/>
    <w:rsid w:val="00016531"/>
    <w:rsid w:val="0001655A"/>
    <w:rsid w:val="0001671F"/>
    <w:rsid w:val="000168B7"/>
    <w:rsid w:val="000170F6"/>
    <w:rsid w:val="000173BF"/>
    <w:rsid w:val="00017525"/>
    <w:rsid w:val="0001790D"/>
    <w:rsid w:val="00017F49"/>
    <w:rsid w:val="00020048"/>
    <w:rsid w:val="00020122"/>
    <w:rsid w:val="000205E2"/>
    <w:rsid w:val="000207C1"/>
    <w:rsid w:val="000207CC"/>
    <w:rsid w:val="00020802"/>
    <w:rsid w:val="000208BC"/>
    <w:rsid w:val="000209CA"/>
    <w:rsid w:val="0002161E"/>
    <w:rsid w:val="000218D1"/>
    <w:rsid w:val="00022455"/>
    <w:rsid w:val="000227E6"/>
    <w:rsid w:val="00022856"/>
    <w:rsid w:val="00022C43"/>
    <w:rsid w:val="000234FD"/>
    <w:rsid w:val="000236B8"/>
    <w:rsid w:val="00023706"/>
    <w:rsid w:val="00023904"/>
    <w:rsid w:val="00023D25"/>
    <w:rsid w:val="00023DFD"/>
    <w:rsid w:val="00023FE4"/>
    <w:rsid w:val="000243F1"/>
    <w:rsid w:val="000248BD"/>
    <w:rsid w:val="00024D20"/>
    <w:rsid w:val="00024F3E"/>
    <w:rsid w:val="00025284"/>
    <w:rsid w:val="0002557F"/>
    <w:rsid w:val="00026309"/>
    <w:rsid w:val="000263A3"/>
    <w:rsid w:val="00026546"/>
    <w:rsid w:val="00026BB4"/>
    <w:rsid w:val="00026E72"/>
    <w:rsid w:val="0002727C"/>
    <w:rsid w:val="00027A4B"/>
    <w:rsid w:val="000300F0"/>
    <w:rsid w:val="0003056E"/>
    <w:rsid w:val="00030B33"/>
    <w:rsid w:val="00030B70"/>
    <w:rsid w:val="00030F42"/>
    <w:rsid w:val="00031158"/>
    <w:rsid w:val="0003171C"/>
    <w:rsid w:val="00031DAD"/>
    <w:rsid w:val="00031DAF"/>
    <w:rsid w:val="000325C4"/>
    <w:rsid w:val="00032F9E"/>
    <w:rsid w:val="0003337F"/>
    <w:rsid w:val="00033672"/>
    <w:rsid w:val="00033730"/>
    <w:rsid w:val="000338AB"/>
    <w:rsid w:val="00033942"/>
    <w:rsid w:val="00033DD9"/>
    <w:rsid w:val="000340FD"/>
    <w:rsid w:val="000341C0"/>
    <w:rsid w:val="00034D1D"/>
    <w:rsid w:val="00034D49"/>
    <w:rsid w:val="00035E7C"/>
    <w:rsid w:val="00035EF6"/>
    <w:rsid w:val="00036198"/>
    <w:rsid w:val="00036B16"/>
    <w:rsid w:val="00036D36"/>
    <w:rsid w:val="000371E1"/>
    <w:rsid w:val="0003722C"/>
    <w:rsid w:val="000372F3"/>
    <w:rsid w:val="00037326"/>
    <w:rsid w:val="000375B9"/>
    <w:rsid w:val="000379CB"/>
    <w:rsid w:val="00037FA8"/>
    <w:rsid w:val="00040BE8"/>
    <w:rsid w:val="00040FAF"/>
    <w:rsid w:val="00040FE9"/>
    <w:rsid w:val="000412D9"/>
    <w:rsid w:val="0004168C"/>
    <w:rsid w:val="00041C50"/>
    <w:rsid w:val="00041C90"/>
    <w:rsid w:val="00041F0F"/>
    <w:rsid w:val="000427F4"/>
    <w:rsid w:val="00042C65"/>
    <w:rsid w:val="00043338"/>
    <w:rsid w:val="00043403"/>
    <w:rsid w:val="000436D1"/>
    <w:rsid w:val="00043DEC"/>
    <w:rsid w:val="00044960"/>
    <w:rsid w:val="00044967"/>
    <w:rsid w:val="00044A6C"/>
    <w:rsid w:val="00044B92"/>
    <w:rsid w:val="00044BE8"/>
    <w:rsid w:val="00044DC4"/>
    <w:rsid w:val="0004533A"/>
    <w:rsid w:val="00045622"/>
    <w:rsid w:val="00045805"/>
    <w:rsid w:val="00045A5E"/>
    <w:rsid w:val="00045D87"/>
    <w:rsid w:val="0004679F"/>
    <w:rsid w:val="00046B47"/>
    <w:rsid w:val="00046EFE"/>
    <w:rsid w:val="00047165"/>
    <w:rsid w:val="000471C0"/>
    <w:rsid w:val="000473F3"/>
    <w:rsid w:val="00047A8F"/>
    <w:rsid w:val="00047D8A"/>
    <w:rsid w:val="000504D5"/>
    <w:rsid w:val="00050508"/>
    <w:rsid w:val="0005083B"/>
    <w:rsid w:val="00051110"/>
    <w:rsid w:val="0005115B"/>
    <w:rsid w:val="00051D87"/>
    <w:rsid w:val="0005217E"/>
    <w:rsid w:val="00052BD5"/>
    <w:rsid w:val="0005311F"/>
    <w:rsid w:val="00053166"/>
    <w:rsid w:val="00053223"/>
    <w:rsid w:val="00053396"/>
    <w:rsid w:val="000541D4"/>
    <w:rsid w:val="00054842"/>
    <w:rsid w:val="0005498A"/>
    <w:rsid w:val="00055AF2"/>
    <w:rsid w:val="00055CA0"/>
    <w:rsid w:val="00055F6B"/>
    <w:rsid w:val="00055FE7"/>
    <w:rsid w:val="00056717"/>
    <w:rsid w:val="00056AF4"/>
    <w:rsid w:val="00056B0E"/>
    <w:rsid w:val="00057583"/>
    <w:rsid w:val="00057AF8"/>
    <w:rsid w:val="0006033B"/>
    <w:rsid w:val="000605CE"/>
    <w:rsid w:val="0006071E"/>
    <w:rsid w:val="000610EA"/>
    <w:rsid w:val="00061365"/>
    <w:rsid w:val="00061598"/>
    <w:rsid w:val="00061A4A"/>
    <w:rsid w:val="00062252"/>
    <w:rsid w:val="000622CE"/>
    <w:rsid w:val="00062397"/>
    <w:rsid w:val="000624BA"/>
    <w:rsid w:val="00062568"/>
    <w:rsid w:val="00062589"/>
    <w:rsid w:val="00063642"/>
    <w:rsid w:val="000636BA"/>
    <w:rsid w:val="00063748"/>
    <w:rsid w:val="000638BE"/>
    <w:rsid w:val="00063EB7"/>
    <w:rsid w:val="000645E2"/>
    <w:rsid w:val="00065689"/>
    <w:rsid w:val="000661DA"/>
    <w:rsid w:val="00066533"/>
    <w:rsid w:val="0006689B"/>
    <w:rsid w:val="000678D5"/>
    <w:rsid w:val="000702DF"/>
    <w:rsid w:val="00070C74"/>
    <w:rsid w:val="00070DCD"/>
    <w:rsid w:val="000713CC"/>
    <w:rsid w:val="00071C67"/>
    <w:rsid w:val="00072966"/>
    <w:rsid w:val="00072DDC"/>
    <w:rsid w:val="000732B4"/>
    <w:rsid w:val="00073793"/>
    <w:rsid w:val="00073D04"/>
    <w:rsid w:val="00074119"/>
    <w:rsid w:val="00074126"/>
    <w:rsid w:val="00074245"/>
    <w:rsid w:val="00074927"/>
    <w:rsid w:val="000754B7"/>
    <w:rsid w:val="00075EF9"/>
    <w:rsid w:val="0007736F"/>
    <w:rsid w:val="00077482"/>
    <w:rsid w:val="00077858"/>
    <w:rsid w:val="00077DAA"/>
    <w:rsid w:val="00077F86"/>
    <w:rsid w:val="00077F99"/>
    <w:rsid w:val="00080146"/>
    <w:rsid w:val="0008018A"/>
    <w:rsid w:val="0008070B"/>
    <w:rsid w:val="00080874"/>
    <w:rsid w:val="00080CD5"/>
    <w:rsid w:val="00081781"/>
    <w:rsid w:val="00081D64"/>
    <w:rsid w:val="00081F3E"/>
    <w:rsid w:val="00081FD8"/>
    <w:rsid w:val="000820D9"/>
    <w:rsid w:val="000829C3"/>
    <w:rsid w:val="00083DC9"/>
    <w:rsid w:val="0008421F"/>
    <w:rsid w:val="000849F1"/>
    <w:rsid w:val="00084A1F"/>
    <w:rsid w:val="00084A76"/>
    <w:rsid w:val="00084E80"/>
    <w:rsid w:val="0008509E"/>
    <w:rsid w:val="00085F66"/>
    <w:rsid w:val="00086378"/>
    <w:rsid w:val="0008648B"/>
    <w:rsid w:val="00086635"/>
    <w:rsid w:val="00086687"/>
    <w:rsid w:val="0008676D"/>
    <w:rsid w:val="00086B2C"/>
    <w:rsid w:val="00086BDF"/>
    <w:rsid w:val="00087097"/>
    <w:rsid w:val="000876F1"/>
    <w:rsid w:val="000877EB"/>
    <w:rsid w:val="0008785D"/>
    <w:rsid w:val="00087B3F"/>
    <w:rsid w:val="00090355"/>
    <w:rsid w:val="00090367"/>
    <w:rsid w:val="00090743"/>
    <w:rsid w:val="000919B9"/>
    <w:rsid w:val="00091C32"/>
    <w:rsid w:val="00091C98"/>
    <w:rsid w:val="00091CDF"/>
    <w:rsid w:val="0009235F"/>
    <w:rsid w:val="00092B5A"/>
    <w:rsid w:val="000932ED"/>
    <w:rsid w:val="000933E4"/>
    <w:rsid w:val="00093B55"/>
    <w:rsid w:val="00094B62"/>
    <w:rsid w:val="00094C82"/>
    <w:rsid w:val="00095223"/>
    <w:rsid w:val="000952D7"/>
    <w:rsid w:val="000958FE"/>
    <w:rsid w:val="00095A4D"/>
    <w:rsid w:val="000961FC"/>
    <w:rsid w:val="000966F8"/>
    <w:rsid w:val="000977F8"/>
    <w:rsid w:val="0009780E"/>
    <w:rsid w:val="000A0174"/>
    <w:rsid w:val="000A0633"/>
    <w:rsid w:val="000A0BD2"/>
    <w:rsid w:val="000A0DA7"/>
    <w:rsid w:val="000A11FC"/>
    <w:rsid w:val="000A15B3"/>
    <w:rsid w:val="000A15CB"/>
    <w:rsid w:val="000A204F"/>
    <w:rsid w:val="000A227B"/>
    <w:rsid w:val="000A241D"/>
    <w:rsid w:val="000A2D17"/>
    <w:rsid w:val="000A2F28"/>
    <w:rsid w:val="000A31B4"/>
    <w:rsid w:val="000A31E0"/>
    <w:rsid w:val="000A37EE"/>
    <w:rsid w:val="000A3EF9"/>
    <w:rsid w:val="000A407B"/>
    <w:rsid w:val="000A416D"/>
    <w:rsid w:val="000A466E"/>
    <w:rsid w:val="000A4BCD"/>
    <w:rsid w:val="000A4CC0"/>
    <w:rsid w:val="000A4DC1"/>
    <w:rsid w:val="000A4F53"/>
    <w:rsid w:val="000A5035"/>
    <w:rsid w:val="000A54FC"/>
    <w:rsid w:val="000A5FEF"/>
    <w:rsid w:val="000A60F6"/>
    <w:rsid w:val="000A6114"/>
    <w:rsid w:val="000A646A"/>
    <w:rsid w:val="000A6900"/>
    <w:rsid w:val="000A6E48"/>
    <w:rsid w:val="000A77E5"/>
    <w:rsid w:val="000A7C98"/>
    <w:rsid w:val="000B0268"/>
    <w:rsid w:val="000B04E2"/>
    <w:rsid w:val="000B05CB"/>
    <w:rsid w:val="000B10E8"/>
    <w:rsid w:val="000B1161"/>
    <w:rsid w:val="000B1295"/>
    <w:rsid w:val="000B1E14"/>
    <w:rsid w:val="000B1F05"/>
    <w:rsid w:val="000B1F45"/>
    <w:rsid w:val="000B2101"/>
    <w:rsid w:val="000B27AA"/>
    <w:rsid w:val="000B2AEA"/>
    <w:rsid w:val="000B2BCE"/>
    <w:rsid w:val="000B2DDD"/>
    <w:rsid w:val="000B386C"/>
    <w:rsid w:val="000B39A5"/>
    <w:rsid w:val="000B3D6C"/>
    <w:rsid w:val="000B4264"/>
    <w:rsid w:val="000B46BE"/>
    <w:rsid w:val="000B4719"/>
    <w:rsid w:val="000B4B7C"/>
    <w:rsid w:val="000B4EB6"/>
    <w:rsid w:val="000B4FD1"/>
    <w:rsid w:val="000B59C0"/>
    <w:rsid w:val="000B6225"/>
    <w:rsid w:val="000B65D6"/>
    <w:rsid w:val="000B6F43"/>
    <w:rsid w:val="000B7048"/>
    <w:rsid w:val="000B7271"/>
    <w:rsid w:val="000B74D0"/>
    <w:rsid w:val="000B7549"/>
    <w:rsid w:val="000B787B"/>
    <w:rsid w:val="000B7CE8"/>
    <w:rsid w:val="000B7F70"/>
    <w:rsid w:val="000C0060"/>
    <w:rsid w:val="000C07D6"/>
    <w:rsid w:val="000C098E"/>
    <w:rsid w:val="000C0CAA"/>
    <w:rsid w:val="000C11A5"/>
    <w:rsid w:val="000C14C8"/>
    <w:rsid w:val="000C1596"/>
    <w:rsid w:val="000C18A3"/>
    <w:rsid w:val="000C1929"/>
    <w:rsid w:val="000C1B12"/>
    <w:rsid w:val="000C1EB4"/>
    <w:rsid w:val="000C1EC9"/>
    <w:rsid w:val="000C2260"/>
    <w:rsid w:val="000C23D4"/>
    <w:rsid w:val="000C245A"/>
    <w:rsid w:val="000C2B47"/>
    <w:rsid w:val="000C2D28"/>
    <w:rsid w:val="000C3058"/>
    <w:rsid w:val="000C3177"/>
    <w:rsid w:val="000C34B2"/>
    <w:rsid w:val="000C3C2F"/>
    <w:rsid w:val="000C4063"/>
    <w:rsid w:val="000C4097"/>
    <w:rsid w:val="000C4466"/>
    <w:rsid w:val="000C459B"/>
    <w:rsid w:val="000C4AFB"/>
    <w:rsid w:val="000C5703"/>
    <w:rsid w:val="000C586E"/>
    <w:rsid w:val="000C5FDC"/>
    <w:rsid w:val="000C63D2"/>
    <w:rsid w:val="000C6587"/>
    <w:rsid w:val="000C71A8"/>
    <w:rsid w:val="000C77BD"/>
    <w:rsid w:val="000D0486"/>
    <w:rsid w:val="000D1270"/>
    <w:rsid w:val="000D1683"/>
    <w:rsid w:val="000D18B5"/>
    <w:rsid w:val="000D1FBC"/>
    <w:rsid w:val="000D215E"/>
    <w:rsid w:val="000D26E8"/>
    <w:rsid w:val="000D286F"/>
    <w:rsid w:val="000D2A43"/>
    <w:rsid w:val="000D4068"/>
    <w:rsid w:val="000D427E"/>
    <w:rsid w:val="000D45F8"/>
    <w:rsid w:val="000D4E3C"/>
    <w:rsid w:val="000D4F43"/>
    <w:rsid w:val="000D53DE"/>
    <w:rsid w:val="000D560F"/>
    <w:rsid w:val="000D58C9"/>
    <w:rsid w:val="000D5B8A"/>
    <w:rsid w:val="000D5BA1"/>
    <w:rsid w:val="000D623A"/>
    <w:rsid w:val="000D63AE"/>
    <w:rsid w:val="000D6563"/>
    <w:rsid w:val="000D67FE"/>
    <w:rsid w:val="000D6BC7"/>
    <w:rsid w:val="000D6DDD"/>
    <w:rsid w:val="000D76EF"/>
    <w:rsid w:val="000D7EC6"/>
    <w:rsid w:val="000E0CE4"/>
    <w:rsid w:val="000E0D14"/>
    <w:rsid w:val="000E1201"/>
    <w:rsid w:val="000E1356"/>
    <w:rsid w:val="000E17BA"/>
    <w:rsid w:val="000E1A8D"/>
    <w:rsid w:val="000E1EE5"/>
    <w:rsid w:val="000E22AB"/>
    <w:rsid w:val="000E2462"/>
    <w:rsid w:val="000E294A"/>
    <w:rsid w:val="000E308E"/>
    <w:rsid w:val="000E3273"/>
    <w:rsid w:val="000E3EB8"/>
    <w:rsid w:val="000E42F0"/>
    <w:rsid w:val="000E4459"/>
    <w:rsid w:val="000E4625"/>
    <w:rsid w:val="000E59A9"/>
    <w:rsid w:val="000E5B76"/>
    <w:rsid w:val="000E5CA2"/>
    <w:rsid w:val="000E60C2"/>
    <w:rsid w:val="000E6FF1"/>
    <w:rsid w:val="000E7132"/>
    <w:rsid w:val="000E7245"/>
    <w:rsid w:val="000E7772"/>
    <w:rsid w:val="000E7DBE"/>
    <w:rsid w:val="000F01FA"/>
    <w:rsid w:val="000F068E"/>
    <w:rsid w:val="000F0825"/>
    <w:rsid w:val="000F10B7"/>
    <w:rsid w:val="000F12A2"/>
    <w:rsid w:val="000F139B"/>
    <w:rsid w:val="000F144B"/>
    <w:rsid w:val="000F189C"/>
    <w:rsid w:val="000F228A"/>
    <w:rsid w:val="000F24D7"/>
    <w:rsid w:val="000F32CB"/>
    <w:rsid w:val="000F33A5"/>
    <w:rsid w:val="000F3EA1"/>
    <w:rsid w:val="000F3EA7"/>
    <w:rsid w:val="000F42D3"/>
    <w:rsid w:val="000F486B"/>
    <w:rsid w:val="000F4B76"/>
    <w:rsid w:val="000F4F26"/>
    <w:rsid w:val="000F50C5"/>
    <w:rsid w:val="000F5372"/>
    <w:rsid w:val="000F5700"/>
    <w:rsid w:val="000F5DC3"/>
    <w:rsid w:val="000F7631"/>
    <w:rsid w:val="000F76AD"/>
    <w:rsid w:val="00100814"/>
    <w:rsid w:val="001011AC"/>
    <w:rsid w:val="0010135E"/>
    <w:rsid w:val="00101BD4"/>
    <w:rsid w:val="00101DAB"/>
    <w:rsid w:val="001022F4"/>
    <w:rsid w:val="001028CB"/>
    <w:rsid w:val="001028ED"/>
    <w:rsid w:val="00102D79"/>
    <w:rsid w:val="001037E9"/>
    <w:rsid w:val="001046C3"/>
    <w:rsid w:val="001047FE"/>
    <w:rsid w:val="00104DC6"/>
    <w:rsid w:val="00104EA6"/>
    <w:rsid w:val="0010534B"/>
    <w:rsid w:val="00105A83"/>
    <w:rsid w:val="00105C84"/>
    <w:rsid w:val="001060A3"/>
    <w:rsid w:val="001065ED"/>
    <w:rsid w:val="0010683F"/>
    <w:rsid w:val="00106E8F"/>
    <w:rsid w:val="00107197"/>
    <w:rsid w:val="001072D0"/>
    <w:rsid w:val="001078D4"/>
    <w:rsid w:val="00107F8D"/>
    <w:rsid w:val="00107FCA"/>
    <w:rsid w:val="001103EE"/>
    <w:rsid w:val="00110510"/>
    <w:rsid w:val="001105A2"/>
    <w:rsid w:val="00110A70"/>
    <w:rsid w:val="001112EB"/>
    <w:rsid w:val="00111465"/>
    <w:rsid w:val="00112426"/>
    <w:rsid w:val="001129A4"/>
    <w:rsid w:val="00112A99"/>
    <w:rsid w:val="00112D25"/>
    <w:rsid w:val="00113A68"/>
    <w:rsid w:val="00114438"/>
    <w:rsid w:val="00114B3B"/>
    <w:rsid w:val="00114D55"/>
    <w:rsid w:val="00115398"/>
    <w:rsid w:val="001153AE"/>
    <w:rsid w:val="00115C76"/>
    <w:rsid w:val="00115C7A"/>
    <w:rsid w:val="001160D8"/>
    <w:rsid w:val="00116339"/>
    <w:rsid w:val="00116FC7"/>
    <w:rsid w:val="00117ACA"/>
    <w:rsid w:val="00120304"/>
    <w:rsid w:val="0012052E"/>
    <w:rsid w:val="00120F21"/>
    <w:rsid w:val="00121364"/>
    <w:rsid w:val="00121564"/>
    <w:rsid w:val="001215D6"/>
    <w:rsid w:val="00121A7A"/>
    <w:rsid w:val="0012219F"/>
    <w:rsid w:val="00122AE5"/>
    <w:rsid w:val="001231D3"/>
    <w:rsid w:val="001234B5"/>
    <w:rsid w:val="00123F24"/>
    <w:rsid w:val="00123F3C"/>
    <w:rsid w:val="0012446A"/>
    <w:rsid w:val="001247BC"/>
    <w:rsid w:val="00124AA6"/>
    <w:rsid w:val="001255DA"/>
    <w:rsid w:val="00125945"/>
    <w:rsid w:val="00125FB4"/>
    <w:rsid w:val="00126387"/>
    <w:rsid w:val="0012663A"/>
    <w:rsid w:val="00126B91"/>
    <w:rsid w:val="00126CCD"/>
    <w:rsid w:val="0012786E"/>
    <w:rsid w:val="00127C98"/>
    <w:rsid w:val="00127F88"/>
    <w:rsid w:val="0013046E"/>
    <w:rsid w:val="001307EB"/>
    <w:rsid w:val="00130915"/>
    <w:rsid w:val="00131126"/>
    <w:rsid w:val="0013190B"/>
    <w:rsid w:val="00131D34"/>
    <w:rsid w:val="00131DE4"/>
    <w:rsid w:val="00131E14"/>
    <w:rsid w:val="00131F25"/>
    <w:rsid w:val="00131FED"/>
    <w:rsid w:val="001324AE"/>
    <w:rsid w:val="001325CF"/>
    <w:rsid w:val="00132A0F"/>
    <w:rsid w:val="001330BB"/>
    <w:rsid w:val="0013366A"/>
    <w:rsid w:val="001336B5"/>
    <w:rsid w:val="001340AF"/>
    <w:rsid w:val="001340B2"/>
    <w:rsid w:val="001342BA"/>
    <w:rsid w:val="001343BD"/>
    <w:rsid w:val="00134505"/>
    <w:rsid w:val="00134903"/>
    <w:rsid w:val="00134E0A"/>
    <w:rsid w:val="001355A7"/>
    <w:rsid w:val="001357AF"/>
    <w:rsid w:val="00135BC2"/>
    <w:rsid w:val="00136107"/>
    <w:rsid w:val="00136174"/>
    <w:rsid w:val="00136616"/>
    <w:rsid w:val="00136BBF"/>
    <w:rsid w:val="0013701E"/>
    <w:rsid w:val="00137179"/>
    <w:rsid w:val="001372A9"/>
    <w:rsid w:val="001373BB"/>
    <w:rsid w:val="001376CD"/>
    <w:rsid w:val="00137A52"/>
    <w:rsid w:val="00137D2D"/>
    <w:rsid w:val="00137DCC"/>
    <w:rsid w:val="001402A3"/>
    <w:rsid w:val="00140455"/>
    <w:rsid w:val="00140CE4"/>
    <w:rsid w:val="00140D17"/>
    <w:rsid w:val="00141154"/>
    <w:rsid w:val="00141426"/>
    <w:rsid w:val="00141B42"/>
    <w:rsid w:val="00141DE9"/>
    <w:rsid w:val="00141DEC"/>
    <w:rsid w:val="0014205E"/>
    <w:rsid w:val="00142BED"/>
    <w:rsid w:val="00142D34"/>
    <w:rsid w:val="00142F38"/>
    <w:rsid w:val="00143244"/>
    <w:rsid w:val="00143668"/>
    <w:rsid w:val="00143951"/>
    <w:rsid w:val="00143DFF"/>
    <w:rsid w:val="00143E7A"/>
    <w:rsid w:val="00144964"/>
    <w:rsid w:val="00144B90"/>
    <w:rsid w:val="00144C29"/>
    <w:rsid w:val="00144F6D"/>
    <w:rsid w:val="00144FBB"/>
    <w:rsid w:val="00144FE5"/>
    <w:rsid w:val="0014559D"/>
    <w:rsid w:val="00146CD7"/>
    <w:rsid w:val="001474F9"/>
    <w:rsid w:val="00147FB7"/>
    <w:rsid w:val="0015017E"/>
    <w:rsid w:val="00150E0E"/>
    <w:rsid w:val="001521B6"/>
    <w:rsid w:val="001521C3"/>
    <w:rsid w:val="00152887"/>
    <w:rsid w:val="00152BAD"/>
    <w:rsid w:val="00152F57"/>
    <w:rsid w:val="00153421"/>
    <w:rsid w:val="00153D45"/>
    <w:rsid w:val="00154867"/>
    <w:rsid w:val="00154903"/>
    <w:rsid w:val="00154C89"/>
    <w:rsid w:val="00154EA0"/>
    <w:rsid w:val="00155209"/>
    <w:rsid w:val="0015594F"/>
    <w:rsid w:val="00155DFF"/>
    <w:rsid w:val="00156894"/>
    <w:rsid w:val="001571B7"/>
    <w:rsid w:val="00160323"/>
    <w:rsid w:val="0016069D"/>
    <w:rsid w:val="00160C60"/>
    <w:rsid w:val="00160C79"/>
    <w:rsid w:val="00160E48"/>
    <w:rsid w:val="00161167"/>
    <w:rsid w:val="001612C1"/>
    <w:rsid w:val="00161477"/>
    <w:rsid w:val="001617C9"/>
    <w:rsid w:val="00162127"/>
    <w:rsid w:val="001624A5"/>
    <w:rsid w:val="0016287C"/>
    <w:rsid w:val="0016297C"/>
    <w:rsid w:val="00162C34"/>
    <w:rsid w:val="00163212"/>
    <w:rsid w:val="00163531"/>
    <w:rsid w:val="00163960"/>
    <w:rsid w:val="00163B04"/>
    <w:rsid w:val="00164C75"/>
    <w:rsid w:val="001654DF"/>
    <w:rsid w:val="001655C2"/>
    <w:rsid w:val="00165B1F"/>
    <w:rsid w:val="00165BBD"/>
    <w:rsid w:val="0016610C"/>
    <w:rsid w:val="00167357"/>
    <w:rsid w:val="00167478"/>
    <w:rsid w:val="0016795A"/>
    <w:rsid w:val="00167DD0"/>
    <w:rsid w:val="00170651"/>
    <w:rsid w:val="001708D7"/>
    <w:rsid w:val="001709C3"/>
    <w:rsid w:val="00170A93"/>
    <w:rsid w:val="00170EA9"/>
    <w:rsid w:val="001715D6"/>
    <w:rsid w:val="00171797"/>
    <w:rsid w:val="00171A2F"/>
    <w:rsid w:val="00171F60"/>
    <w:rsid w:val="00172078"/>
    <w:rsid w:val="001725C0"/>
    <w:rsid w:val="00172931"/>
    <w:rsid w:val="00172FF0"/>
    <w:rsid w:val="0017399A"/>
    <w:rsid w:val="00173B78"/>
    <w:rsid w:val="00173E48"/>
    <w:rsid w:val="00174427"/>
    <w:rsid w:val="001745EE"/>
    <w:rsid w:val="001751C4"/>
    <w:rsid w:val="001751EC"/>
    <w:rsid w:val="00175C91"/>
    <w:rsid w:val="00176294"/>
    <w:rsid w:val="00176485"/>
    <w:rsid w:val="001767A6"/>
    <w:rsid w:val="001768AF"/>
    <w:rsid w:val="00176923"/>
    <w:rsid w:val="00176BA1"/>
    <w:rsid w:val="00176CDC"/>
    <w:rsid w:val="00177BD2"/>
    <w:rsid w:val="00180296"/>
    <w:rsid w:val="00180424"/>
    <w:rsid w:val="00180841"/>
    <w:rsid w:val="00180A99"/>
    <w:rsid w:val="00180E24"/>
    <w:rsid w:val="0018120D"/>
    <w:rsid w:val="00181413"/>
    <w:rsid w:val="00181A5F"/>
    <w:rsid w:val="00181FED"/>
    <w:rsid w:val="001820CE"/>
    <w:rsid w:val="00182233"/>
    <w:rsid w:val="0018274E"/>
    <w:rsid w:val="00182987"/>
    <w:rsid w:val="001829BE"/>
    <w:rsid w:val="00182AFA"/>
    <w:rsid w:val="00182C12"/>
    <w:rsid w:val="00182FE1"/>
    <w:rsid w:val="0018348A"/>
    <w:rsid w:val="001850AF"/>
    <w:rsid w:val="001856DD"/>
    <w:rsid w:val="00185E96"/>
    <w:rsid w:val="00185EC0"/>
    <w:rsid w:val="00186082"/>
    <w:rsid w:val="00187DB2"/>
    <w:rsid w:val="00187E5E"/>
    <w:rsid w:val="001905F0"/>
    <w:rsid w:val="001908E5"/>
    <w:rsid w:val="00190C56"/>
    <w:rsid w:val="00191610"/>
    <w:rsid w:val="00191DCC"/>
    <w:rsid w:val="00192071"/>
    <w:rsid w:val="001925BE"/>
    <w:rsid w:val="00192B39"/>
    <w:rsid w:val="00192D83"/>
    <w:rsid w:val="0019309E"/>
    <w:rsid w:val="001935FD"/>
    <w:rsid w:val="0019375C"/>
    <w:rsid w:val="00193CC8"/>
    <w:rsid w:val="00193D1C"/>
    <w:rsid w:val="00193F90"/>
    <w:rsid w:val="0019406D"/>
    <w:rsid w:val="00194197"/>
    <w:rsid w:val="001943F3"/>
    <w:rsid w:val="001946CF"/>
    <w:rsid w:val="00194DB1"/>
    <w:rsid w:val="00195986"/>
    <w:rsid w:val="001962E9"/>
    <w:rsid w:val="0019645B"/>
    <w:rsid w:val="00196673"/>
    <w:rsid w:val="001969EB"/>
    <w:rsid w:val="001970AF"/>
    <w:rsid w:val="001977C5"/>
    <w:rsid w:val="001A0654"/>
    <w:rsid w:val="001A073A"/>
    <w:rsid w:val="001A0B8E"/>
    <w:rsid w:val="001A0C5E"/>
    <w:rsid w:val="001A1230"/>
    <w:rsid w:val="001A1678"/>
    <w:rsid w:val="001A1BA7"/>
    <w:rsid w:val="001A2F84"/>
    <w:rsid w:val="001A3AF9"/>
    <w:rsid w:val="001A3B98"/>
    <w:rsid w:val="001A52E3"/>
    <w:rsid w:val="001A52ED"/>
    <w:rsid w:val="001A55D4"/>
    <w:rsid w:val="001A58E1"/>
    <w:rsid w:val="001A6022"/>
    <w:rsid w:val="001A698A"/>
    <w:rsid w:val="001A6C98"/>
    <w:rsid w:val="001A6CDC"/>
    <w:rsid w:val="001A741B"/>
    <w:rsid w:val="001A75D8"/>
    <w:rsid w:val="001A79D7"/>
    <w:rsid w:val="001A7E84"/>
    <w:rsid w:val="001B0BD6"/>
    <w:rsid w:val="001B1629"/>
    <w:rsid w:val="001B194B"/>
    <w:rsid w:val="001B1BCF"/>
    <w:rsid w:val="001B2255"/>
    <w:rsid w:val="001B2273"/>
    <w:rsid w:val="001B2E68"/>
    <w:rsid w:val="001B2ECD"/>
    <w:rsid w:val="001B31DB"/>
    <w:rsid w:val="001B3262"/>
    <w:rsid w:val="001B3355"/>
    <w:rsid w:val="001B347C"/>
    <w:rsid w:val="001B3570"/>
    <w:rsid w:val="001B3C9E"/>
    <w:rsid w:val="001B4634"/>
    <w:rsid w:val="001B48BD"/>
    <w:rsid w:val="001B4C4B"/>
    <w:rsid w:val="001B4D1E"/>
    <w:rsid w:val="001B51C8"/>
    <w:rsid w:val="001B53E3"/>
    <w:rsid w:val="001B586A"/>
    <w:rsid w:val="001B5EA7"/>
    <w:rsid w:val="001B6062"/>
    <w:rsid w:val="001B61C6"/>
    <w:rsid w:val="001B6265"/>
    <w:rsid w:val="001B6C4D"/>
    <w:rsid w:val="001B6CFD"/>
    <w:rsid w:val="001B6F85"/>
    <w:rsid w:val="001B7772"/>
    <w:rsid w:val="001C01CE"/>
    <w:rsid w:val="001C0310"/>
    <w:rsid w:val="001C082F"/>
    <w:rsid w:val="001C0B4D"/>
    <w:rsid w:val="001C0D54"/>
    <w:rsid w:val="001C174E"/>
    <w:rsid w:val="001C1C43"/>
    <w:rsid w:val="001C1C7E"/>
    <w:rsid w:val="001C2667"/>
    <w:rsid w:val="001C2DCE"/>
    <w:rsid w:val="001C362F"/>
    <w:rsid w:val="001C3FB2"/>
    <w:rsid w:val="001C4644"/>
    <w:rsid w:val="001C4DD1"/>
    <w:rsid w:val="001C510D"/>
    <w:rsid w:val="001C58EE"/>
    <w:rsid w:val="001C5B76"/>
    <w:rsid w:val="001C62D0"/>
    <w:rsid w:val="001C62E0"/>
    <w:rsid w:val="001C6506"/>
    <w:rsid w:val="001C6A29"/>
    <w:rsid w:val="001C6CAD"/>
    <w:rsid w:val="001C7934"/>
    <w:rsid w:val="001D03A5"/>
    <w:rsid w:val="001D049F"/>
    <w:rsid w:val="001D1B3C"/>
    <w:rsid w:val="001D1C3B"/>
    <w:rsid w:val="001D27F5"/>
    <w:rsid w:val="001D2FA6"/>
    <w:rsid w:val="001D32F4"/>
    <w:rsid w:val="001D3319"/>
    <w:rsid w:val="001D33DB"/>
    <w:rsid w:val="001D37F1"/>
    <w:rsid w:val="001D38B5"/>
    <w:rsid w:val="001D4218"/>
    <w:rsid w:val="001D4A54"/>
    <w:rsid w:val="001D5391"/>
    <w:rsid w:val="001D5534"/>
    <w:rsid w:val="001D6442"/>
    <w:rsid w:val="001D6577"/>
    <w:rsid w:val="001D65C8"/>
    <w:rsid w:val="001D7618"/>
    <w:rsid w:val="001D79D1"/>
    <w:rsid w:val="001D7BC7"/>
    <w:rsid w:val="001E0439"/>
    <w:rsid w:val="001E05F2"/>
    <w:rsid w:val="001E0E7F"/>
    <w:rsid w:val="001E161C"/>
    <w:rsid w:val="001E1EDD"/>
    <w:rsid w:val="001E24AC"/>
    <w:rsid w:val="001E27A6"/>
    <w:rsid w:val="001E2EE2"/>
    <w:rsid w:val="001E366C"/>
    <w:rsid w:val="001E3747"/>
    <w:rsid w:val="001E3ACC"/>
    <w:rsid w:val="001E440F"/>
    <w:rsid w:val="001E4486"/>
    <w:rsid w:val="001E4850"/>
    <w:rsid w:val="001E554A"/>
    <w:rsid w:val="001E58E4"/>
    <w:rsid w:val="001E59A5"/>
    <w:rsid w:val="001E5A0D"/>
    <w:rsid w:val="001E5BE7"/>
    <w:rsid w:val="001E5DAB"/>
    <w:rsid w:val="001E5E81"/>
    <w:rsid w:val="001E615E"/>
    <w:rsid w:val="001E64C9"/>
    <w:rsid w:val="001E6755"/>
    <w:rsid w:val="001E743C"/>
    <w:rsid w:val="001E7528"/>
    <w:rsid w:val="001E7680"/>
    <w:rsid w:val="001E773C"/>
    <w:rsid w:val="001E791A"/>
    <w:rsid w:val="001E7C87"/>
    <w:rsid w:val="001E7FBB"/>
    <w:rsid w:val="001F12EB"/>
    <w:rsid w:val="001F1B5F"/>
    <w:rsid w:val="001F2114"/>
    <w:rsid w:val="001F2D3A"/>
    <w:rsid w:val="001F2DF4"/>
    <w:rsid w:val="001F35BE"/>
    <w:rsid w:val="001F5F80"/>
    <w:rsid w:val="001F696A"/>
    <w:rsid w:val="001F6DEE"/>
    <w:rsid w:val="001F781C"/>
    <w:rsid w:val="001F7A79"/>
    <w:rsid w:val="001F7CF4"/>
    <w:rsid w:val="0020071A"/>
    <w:rsid w:val="002012CD"/>
    <w:rsid w:val="002013BA"/>
    <w:rsid w:val="00201457"/>
    <w:rsid w:val="0020150C"/>
    <w:rsid w:val="00201660"/>
    <w:rsid w:val="00201702"/>
    <w:rsid w:val="00201C60"/>
    <w:rsid w:val="00201C78"/>
    <w:rsid w:val="002029B1"/>
    <w:rsid w:val="002035FE"/>
    <w:rsid w:val="00203F0C"/>
    <w:rsid w:val="00204151"/>
    <w:rsid w:val="00204253"/>
    <w:rsid w:val="00205950"/>
    <w:rsid w:val="00205E34"/>
    <w:rsid w:val="00205EDD"/>
    <w:rsid w:val="0020734E"/>
    <w:rsid w:val="002073EF"/>
    <w:rsid w:val="00210429"/>
    <w:rsid w:val="00210EEC"/>
    <w:rsid w:val="00210EF9"/>
    <w:rsid w:val="00210F6B"/>
    <w:rsid w:val="002112D3"/>
    <w:rsid w:val="00211474"/>
    <w:rsid w:val="00211543"/>
    <w:rsid w:val="00211950"/>
    <w:rsid w:val="00212117"/>
    <w:rsid w:val="00212433"/>
    <w:rsid w:val="002126CC"/>
    <w:rsid w:val="00212E83"/>
    <w:rsid w:val="002132E7"/>
    <w:rsid w:val="002133AC"/>
    <w:rsid w:val="002134A8"/>
    <w:rsid w:val="0021388B"/>
    <w:rsid w:val="00213D37"/>
    <w:rsid w:val="00213DC2"/>
    <w:rsid w:val="00213E68"/>
    <w:rsid w:val="00214AF8"/>
    <w:rsid w:val="00214C5A"/>
    <w:rsid w:val="0021529F"/>
    <w:rsid w:val="002157B2"/>
    <w:rsid w:val="00215A3A"/>
    <w:rsid w:val="0021603D"/>
    <w:rsid w:val="002168B9"/>
    <w:rsid w:val="00216BD5"/>
    <w:rsid w:val="00216C5D"/>
    <w:rsid w:val="00216CF1"/>
    <w:rsid w:val="00216D26"/>
    <w:rsid w:val="00216D97"/>
    <w:rsid w:val="00217878"/>
    <w:rsid w:val="002208BB"/>
    <w:rsid w:val="002211B0"/>
    <w:rsid w:val="0022165A"/>
    <w:rsid w:val="00222FBD"/>
    <w:rsid w:val="00223302"/>
    <w:rsid w:val="0022365F"/>
    <w:rsid w:val="00223763"/>
    <w:rsid w:val="00223FBD"/>
    <w:rsid w:val="00224C3C"/>
    <w:rsid w:val="00224C69"/>
    <w:rsid w:val="00224E84"/>
    <w:rsid w:val="00225591"/>
    <w:rsid w:val="00225AC9"/>
    <w:rsid w:val="00225B36"/>
    <w:rsid w:val="00225C04"/>
    <w:rsid w:val="0022628E"/>
    <w:rsid w:val="00226951"/>
    <w:rsid w:val="00226AFA"/>
    <w:rsid w:val="00226B7B"/>
    <w:rsid w:val="00226C88"/>
    <w:rsid w:val="00227233"/>
    <w:rsid w:val="002272A5"/>
    <w:rsid w:val="002272C4"/>
    <w:rsid w:val="00227D0D"/>
    <w:rsid w:val="00230687"/>
    <w:rsid w:val="0023094D"/>
    <w:rsid w:val="00230C48"/>
    <w:rsid w:val="00230C81"/>
    <w:rsid w:val="00231066"/>
    <w:rsid w:val="0023107C"/>
    <w:rsid w:val="00231439"/>
    <w:rsid w:val="00231C30"/>
    <w:rsid w:val="00231E9A"/>
    <w:rsid w:val="00232C83"/>
    <w:rsid w:val="00233D45"/>
    <w:rsid w:val="002349F5"/>
    <w:rsid w:val="002352E0"/>
    <w:rsid w:val="00235B12"/>
    <w:rsid w:val="002365CB"/>
    <w:rsid w:val="00236766"/>
    <w:rsid w:val="00236865"/>
    <w:rsid w:val="0023687A"/>
    <w:rsid w:val="00236D7A"/>
    <w:rsid w:val="00237566"/>
    <w:rsid w:val="002400B2"/>
    <w:rsid w:val="00240A7A"/>
    <w:rsid w:val="002415D2"/>
    <w:rsid w:val="00241762"/>
    <w:rsid w:val="00241961"/>
    <w:rsid w:val="002421B2"/>
    <w:rsid w:val="002425BA"/>
    <w:rsid w:val="00242C8C"/>
    <w:rsid w:val="00242CE8"/>
    <w:rsid w:val="00242D13"/>
    <w:rsid w:val="00242E61"/>
    <w:rsid w:val="002431FD"/>
    <w:rsid w:val="0024338B"/>
    <w:rsid w:val="0024349B"/>
    <w:rsid w:val="00243804"/>
    <w:rsid w:val="00243A30"/>
    <w:rsid w:val="00243AE4"/>
    <w:rsid w:val="00243FF2"/>
    <w:rsid w:val="0024408B"/>
    <w:rsid w:val="002440D1"/>
    <w:rsid w:val="00244387"/>
    <w:rsid w:val="002447D9"/>
    <w:rsid w:val="00244B79"/>
    <w:rsid w:val="00244EDE"/>
    <w:rsid w:val="00245020"/>
    <w:rsid w:val="00245239"/>
    <w:rsid w:val="002465D3"/>
    <w:rsid w:val="002469D8"/>
    <w:rsid w:val="00247515"/>
    <w:rsid w:val="002475F3"/>
    <w:rsid w:val="0024780D"/>
    <w:rsid w:val="002478D8"/>
    <w:rsid w:val="00247DD0"/>
    <w:rsid w:val="0025011C"/>
    <w:rsid w:val="00250426"/>
    <w:rsid w:val="00251080"/>
    <w:rsid w:val="0025182D"/>
    <w:rsid w:val="002521C6"/>
    <w:rsid w:val="0025244F"/>
    <w:rsid w:val="002525AD"/>
    <w:rsid w:val="0025273C"/>
    <w:rsid w:val="00252C74"/>
    <w:rsid w:val="002531FA"/>
    <w:rsid w:val="002535A4"/>
    <w:rsid w:val="00253CB4"/>
    <w:rsid w:val="002542DD"/>
    <w:rsid w:val="00254420"/>
    <w:rsid w:val="00254474"/>
    <w:rsid w:val="00255A1D"/>
    <w:rsid w:val="002565F9"/>
    <w:rsid w:val="00256B1C"/>
    <w:rsid w:val="0025743E"/>
    <w:rsid w:val="00260978"/>
    <w:rsid w:val="00260AEC"/>
    <w:rsid w:val="00260D37"/>
    <w:rsid w:val="00261010"/>
    <w:rsid w:val="00261916"/>
    <w:rsid w:val="00262B6C"/>
    <w:rsid w:val="002633F5"/>
    <w:rsid w:val="002636DD"/>
    <w:rsid w:val="00264AC9"/>
    <w:rsid w:val="00264B01"/>
    <w:rsid w:val="00264FED"/>
    <w:rsid w:val="0026503D"/>
    <w:rsid w:val="00265362"/>
    <w:rsid w:val="002654E8"/>
    <w:rsid w:val="002655C4"/>
    <w:rsid w:val="0026574E"/>
    <w:rsid w:val="00265858"/>
    <w:rsid w:val="00265B5D"/>
    <w:rsid w:val="00265C76"/>
    <w:rsid w:val="00266112"/>
    <w:rsid w:val="002661A5"/>
    <w:rsid w:val="0026652B"/>
    <w:rsid w:val="00266BE3"/>
    <w:rsid w:val="0026704C"/>
    <w:rsid w:val="002673F3"/>
    <w:rsid w:val="00267657"/>
    <w:rsid w:val="0026792D"/>
    <w:rsid w:val="00267A3D"/>
    <w:rsid w:val="00267A3F"/>
    <w:rsid w:val="00270506"/>
    <w:rsid w:val="00270966"/>
    <w:rsid w:val="00270C46"/>
    <w:rsid w:val="00270E42"/>
    <w:rsid w:val="002710CC"/>
    <w:rsid w:val="00271DF4"/>
    <w:rsid w:val="002737E0"/>
    <w:rsid w:val="00273B99"/>
    <w:rsid w:val="00274251"/>
    <w:rsid w:val="00274CFF"/>
    <w:rsid w:val="0027521C"/>
    <w:rsid w:val="00275BC2"/>
    <w:rsid w:val="00276D97"/>
    <w:rsid w:val="0027772A"/>
    <w:rsid w:val="002777E5"/>
    <w:rsid w:val="00277A95"/>
    <w:rsid w:val="00277B74"/>
    <w:rsid w:val="00277CE8"/>
    <w:rsid w:val="00277E27"/>
    <w:rsid w:val="0028020B"/>
    <w:rsid w:val="002807F5"/>
    <w:rsid w:val="00280BAE"/>
    <w:rsid w:val="00281D24"/>
    <w:rsid w:val="0028296F"/>
    <w:rsid w:val="00282DB0"/>
    <w:rsid w:val="00283338"/>
    <w:rsid w:val="00283503"/>
    <w:rsid w:val="002842A9"/>
    <w:rsid w:val="00284EDD"/>
    <w:rsid w:val="00284EE2"/>
    <w:rsid w:val="00284F89"/>
    <w:rsid w:val="00285278"/>
    <w:rsid w:val="00285517"/>
    <w:rsid w:val="00285EED"/>
    <w:rsid w:val="00286F6E"/>
    <w:rsid w:val="002873C4"/>
    <w:rsid w:val="00287BEB"/>
    <w:rsid w:val="00290110"/>
    <w:rsid w:val="00290378"/>
    <w:rsid w:val="00290713"/>
    <w:rsid w:val="0029133F"/>
    <w:rsid w:val="00291D72"/>
    <w:rsid w:val="002921BF"/>
    <w:rsid w:val="0029242B"/>
    <w:rsid w:val="002924F1"/>
    <w:rsid w:val="00292A7A"/>
    <w:rsid w:val="00292B20"/>
    <w:rsid w:val="002931E7"/>
    <w:rsid w:val="00293318"/>
    <w:rsid w:val="0029379D"/>
    <w:rsid w:val="00293A4C"/>
    <w:rsid w:val="00293D5E"/>
    <w:rsid w:val="00293DBB"/>
    <w:rsid w:val="00293F45"/>
    <w:rsid w:val="00294403"/>
    <w:rsid w:val="002944CE"/>
    <w:rsid w:val="00294C1B"/>
    <w:rsid w:val="00295048"/>
    <w:rsid w:val="0029571A"/>
    <w:rsid w:val="002959AC"/>
    <w:rsid w:val="002959E4"/>
    <w:rsid w:val="00295C17"/>
    <w:rsid w:val="00296987"/>
    <w:rsid w:val="00297118"/>
    <w:rsid w:val="00297422"/>
    <w:rsid w:val="002979A4"/>
    <w:rsid w:val="00297FE6"/>
    <w:rsid w:val="002A1325"/>
    <w:rsid w:val="002A148D"/>
    <w:rsid w:val="002A161A"/>
    <w:rsid w:val="002A3467"/>
    <w:rsid w:val="002A399D"/>
    <w:rsid w:val="002A430C"/>
    <w:rsid w:val="002A43E2"/>
    <w:rsid w:val="002A4971"/>
    <w:rsid w:val="002A540B"/>
    <w:rsid w:val="002A5A6C"/>
    <w:rsid w:val="002A5C17"/>
    <w:rsid w:val="002A6DB6"/>
    <w:rsid w:val="002A6EFF"/>
    <w:rsid w:val="002A74BF"/>
    <w:rsid w:val="002A7634"/>
    <w:rsid w:val="002A7763"/>
    <w:rsid w:val="002A7CFB"/>
    <w:rsid w:val="002B037D"/>
    <w:rsid w:val="002B124A"/>
    <w:rsid w:val="002B1889"/>
    <w:rsid w:val="002B1BCE"/>
    <w:rsid w:val="002B1D27"/>
    <w:rsid w:val="002B1E8B"/>
    <w:rsid w:val="002B2030"/>
    <w:rsid w:val="002B2D61"/>
    <w:rsid w:val="002B2F86"/>
    <w:rsid w:val="002B2FC6"/>
    <w:rsid w:val="002B3177"/>
    <w:rsid w:val="002B3210"/>
    <w:rsid w:val="002B3BFC"/>
    <w:rsid w:val="002B3D91"/>
    <w:rsid w:val="002B450C"/>
    <w:rsid w:val="002B4C76"/>
    <w:rsid w:val="002B4EC8"/>
    <w:rsid w:val="002B53C4"/>
    <w:rsid w:val="002B53CF"/>
    <w:rsid w:val="002B5759"/>
    <w:rsid w:val="002B5941"/>
    <w:rsid w:val="002B5ACF"/>
    <w:rsid w:val="002B5CB5"/>
    <w:rsid w:val="002B73D8"/>
    <w:rsid w:val="002B7827"/>
    <w:rsid w:val="002C00C1"/>
    <w:rsid w:val="002C03C3"/>
    <w:rsid w:val="002C05A8"/>
    <w:rsid w:val="002C0673"/>
    <w:rsid w:val="002C1222"/>
    <w:rsid w:val="002C1513"/>
    <w:rsid w:val="002C19FF"/>
    <w:rsid w:val="002C1CCB"/>
    <w:rsid w:val="002C2045"/>
    <w:rsid w:val="002C2080"/>
    <w:rsid w:val="002C2E2A"/>
    <w:rsid w:val="002C2F47"/>
    <w:rsid w:val="002C363E"/>
    <w:rsid w:val="002C3BB3"/>
    <w:rsid w:val="002C4253"/>
    <w:rsid w:val="002C4A6C"/>
    <w:rsid w:val="002C4C14"/>
    <w:rsid w:val="002C4FCD"/>
    <w:rsid w:val="002C5338"/>
    <w:rsid w:val="002C5F4F"/>
    <w:rsid w:val="002C601E"/>
    <w:rsid w:val="002C657A"/>
    <w:rsid w:val="002C7076"/>
    <w:rsid w:val="002C7127"/>
    <w:rsid w:val="002C75EA"/>
    <w:rsid w:val="002C76B0"/>
    <w:rsid w:val="002D1078"/>
    <w:rsid w:val="002D199A"/>
    <w:rsid w:val="002D199D"/>
    <w:rsid w:val="002D1C46"/>
    <w:rsid w:val="002D299A"/>
    <w:rsid w:val="002D2BB2"/>
    <w:rsid w:val="002D2D78"/>
    <w:rsid w:val="002D312F"/>
    <w:rsid w:val="002D3F0A"/>
    <w:rsid w:val="002D46DD"/>
    <w:rsid w:val="002D4BE1"/>
    <w:rsid w:val="002D51F8"/>
    <w:rsid w:val="002D5510"/>
    <w:rsid w:val="002D6038"/>
    <w:rsid w:val="002D6203"/>
    <w:rsid w:val="002D6C97"/>
    <w:rsid w:val="002D6F8A"/>
    <w:rsid w:val="002D74F2"/>
    <w:rsid w:val="002D7569"/>
    <w:rsid w:val="002D7776"/>
    <w:rsid w:val="002D7F8A"/>
    <w:rsid w:val="002E0757"/>
    <w:rsid w:val="002E07A3"/>
    <w:rsid w:val="002E0D5F"/>
    <w:rsid w:val="002E0E21"/>
    <w:rsid w:val="002E0F46"/>
    <w:rsid w:val="002E1C8B"/>
    <w:rsid w:val="002E2597"/>
    <w:rsid w:val="002E2646"/>
    <w:rsid w:val="002E27AB"/>
    <w:rsid w:val="002E30EA"/>
    <w:rsid w:val="002E389E"/>
    <w:rsid w:val="002E3F6C"/>
    <w:rsid w:val="002E48A1"/>
    <w:rsid w:val="002E4A59"/>
    <w:rsid w:val="002E4AF7"/>
    <w:rsid w:val="002E4B76"/>
    <w:rsid w:val="002E5530"/>
    <w:rsid w:val="002E57FA"/>
    <w:rsid w:val="002E5D79"/>
    <w:rsid w:val="002E5D99"/>
    <w:rsid w:val="002E5ED6"/>
    <w:rsid w:val="002E5FB6"/>
    <w:rsid w:val="002E62BD"/>
    <w:rsid w:val="002E65AD"/>
    <w:rsid w:val="002E6640"/>
    <w:rsid w:val="002E69EB"/>
    <w:rsid w:val="002E6B59"/>
    <w:rsid w:val="002E6B9E"/>
    <w:rsid w:val="002E7128"/>
    <w:rsid w:val="002E7607"/>
    <w:rsid w:val="002E760E"/>
    <w:rsid w:val="002E7EDD"/>
    <w:rsid w:val="002F0DCE"/>
    <w:rsid w:val="002F115D"/>
    <w:rsid w:val="002F1C1C"/>
    <w:rsid w:val="002F2963"/>
    <w:rsid w:val="002F2A88"/>
    <w:rsid w:val="002F325C"/>
    <w:rsid w:val="002F3472"/>
    <w:rsid w:val="002F34B1"/>
    <w:rsid w:val="002F353C"/>
    <w:rsid w:val="002F35E5"/>
    <w:rsid w:val="002F3E86"/>
    <w:rsid w:val="002F4441"/>
    <w:rsid w:val="002F4759"/>
    <w:rsid w:val="002F4B99"/>
    <w:rsid w:val="002F4C90"/>
    <w:rsid w:val="002F5BA6"/>
    <w:rsid w:val="002F6307"/>
    <w:rsid w:val="002F76EC"/>
    <w:rsid w:val="002F7BF5"/>
    <w:rsid w:val="003000E6"/>
    <w:rsid w:val="0030017C"/>
    <w:rsid w:val="003005EC"/>
    <w:rsid w:val="0030086A"/>
    <w:rsid w:val="00300E35"/>
    <w:rsid w:val="003014F7"/>
    <w:rsid w:val="00301962"/>
    <w:rsid w:val="0030261A"/>
    <w:rsid w:val="003028ED"/>
    <w:rsid w:val="00302ED6"/>
    <w:rsid w:val="00303AC6"/>
    <w:rsid w:val="00303AE0"/>
    <w:rsid w:val="00303B5C"/>
    <w:rsid w:val="00303B9F"/>
    <w:rsid w:val="00303F8D"/>
    <w:rsid w:val="00304D7F"/>
    <w:rsid w:val="0030518B"/>
    <w:rsid w:val="0030528D"/>
    <w:rsid w:val="003052DB"/>
    <w:rsid w:val="00305F53"/>
    <w:rsid w:val="00305F7B"/>
    <w:rsid w:val="00306596"/>
    <w:rsid w:val="003066CD"/>
    <w:rsid w:val="00306CF3"/>
    <w:rsid w:val="00306D3A"/>
    <w:rsid w:val="00307546"/>
    <w:rsid w:val="003101C1"/>
    <w:rsid w:val="0031065A"/>
    <w:rsid w:val="00310BE0"/>
    <w:rsid w:val="00311113"/>
    <w:rsid w:val="00311557"/>
    <w:rsid w:val="00311D97"/>
    <w:rsid w:val="00312470"/>
    <w:rsid w:val="0031280C"/>
    <w:rsid w:val="00312E1F"/>
    <w:rsid w:val="00312F7F"/>
    <w:rsid w:val="003134F8"/>
    <w:rsid w:val="00313A1F"/>
    <w:rsid w:val="003141D9"/>
    <w:rsid w:val="003141F7"/>
    <w:rsid w:val="003150FA"/>
    <w:rsid w:val="0031518A"/>
    <w:rsid w:val="003162A3"/>
    <w:rsid w:val="003164A4"/>
    <w:rsid w:val="00316542"/>
    <w:rsid w:val="0031733E"/>
    <w:rsid w:val="0031766C"/>
    <w:rsid w:val="00317CDD"/>
    <w:rsid w:val="00320551"/>
    <w:rsid w:val="00320F10"/>
    <w:rsid w:val="0032151A"/>
    <w:rsid w:val="00321609"/>
    <w:rsid w:val="00321612"/>
    <w:rsid w:val="0032196B"/>
    <w:rsid w:val="0032324E"/>
    <w:rsid w:val="003239D2"/>
    <w:rsid w:val="00323F04"/>
    <w:rsid w:val="00324787"/>
    <w:rsid w:val="00324A34"/>
    <w:rsid w:val="00324A9B"/>
    <w:rsid w:val="00324C39"/>
    <w:rsid w:val="003251DE"/>
    <w:rsid w:val="0032541D"/>
    <w:rsid w:val="00325514"/>
    <w:rsid w:val="0032566C"/>
    <w:rsid w:val="00325707"/>
    <w:rsid w:val="00325F25"/>
    <w:rsid w:val="00326643"/>
    <w:rsid w:val="003273EE"/>
    <w:rsid w:val="00327743"/>
    <w:rsid w:val="00327C91"/>
    <w:rsid w:val="003300A4"/>
    <w:rsid w:val="0033143F"/>
    <w:rsid w:val="0033249D"/>
    <w:rsid w:val="00332A42"/>
    <w:rsid w:val="003331E2"/>
    <w:rsid w:val="00333363"/>
    <w:rsid w:val="0033345B"/>
    <w:rsid w:val="0033357E"/>
    <w:rsid w:val="00333B43"/>
    <w:rsid w:val="00333DFC"/>
    <w:rsid w:val="00334919"/>
    <w:rsid w:val="0033516F"/>
    <w:rsid w:val="00335506"/>
    <w:rsid w:val="003355EC"/>
    <w:rsid w:val="00335826"/>
    <w:rsid w:val="00335ACA"/>
    <w:rsid w:val="00336C6E"/>
    <w:rsid w:val="0033725A"/>
    <w:rsid w:val="003375CE"/>
    <w:rsid w:val="00337CD5"/>
    <w:rsid w:val="00337F70"/>
    <w:rsid w:val="003400B8"/>
    <w:rsid w:val="003401CF"/>
    <w:rsid w:val="00340781"/>
    <w:rsid w:val="003409D8"/>
    <w:rsid w:val="00340B2D"/>
    <w:rsid w:val="00340CB5"/>
    <w:rsid w:val="00342285"/>
    <w:rsid w:val="0034232F"/>
    <w:rsid w:val="00343082"/>
    <w:rsid w:val="00343232"/>
    <w:rsid w:val="00343965"/>
    <w:rsid w:val="00343A56"/>
    <w:rsid w:val="00343FB5"/>
    <w:rsid w:val="00344BDD"/>
    <w:rsid w:val="00345338"/>
    <w:rsid w:val="00345A03"/>
    <w:rsid w:val="00345F91"/>
    <w:rsid w:val="0034675A"/>
    <w:rsid w:val="003467B5"/>
    <w:rsid w:val="00346898"/>
    <w:rsid w:val="003469F4"/>
    <w:rsid w:val="00346BCA"/>
    <w:rsid w:val="00347110"/>
    <w:rsid w:val="0034767A"/>
    <w:rsid w:val="00347AE0"/>
    <w:rsid w:val="00347D73"/>
    <w:rsid w:val="00347FC6"/>
    <w:rsid w:val="003503E3"/>
    <w:rsid w:val="0035068C"/>
    <w:rsid w:val="00350E02"/>
    <w:rsid w:val="00351938"/>
    <w:rsid w:val="00351C89"/>
    <w:rsid w:val="00351CA8"/>
    <w:rsid w:val="00352F21"/>
    <w:rsid w:val="003531CF"/>
    <w:rsid w:val="0035365F"/>
    <w:rsid w:val="003536C8"/>
    <w:rsid w:val="003548DC"/>
    <w:rsid w:val="003548F6"/>
    <w:rsid w:val="00354C21"/>
    <w:rsid w:val="0035506A"/>
    <w:rsid w:val="00355994"/>
    <w:rsid w:val="00355E77"/>
    <w:rsid w:val="00356981"/>
    <w:rsid w:val="00356B5D"/>
    <w:rsid w:val="00356BB9"/>
    <w:rsid w:val="00356BBD"/>
    <w:rsid w:val="00356C59"/>
    <w:rsid w:val="00356C8E"/>
    <w:rsid w:val="00356DD4"/>
    <w:rsid w:val="00357119"/>
    <w:rsid w:val="0035714B"/>
    <w:rsid w:val="00357633"/>
    <w:rsid w:val="00360537"/>
    <w:rsid w:val="0036072A"/>
    <w:rsid w:val="0036191C"/>
    <w:rsid w:val="00361B0B"/>
    <w:rsid w:val="00361CE7"/>
    <w:rsid w:val="003622D1"/>
    <w:rsid w:val="00362D97"/>
    <w:rsid w:val="00362E04"/>
    <w:rsid w:val="00363569"/>
    <w:rsid w:val="00363998"/>
    <w:rsid w:val="00363FE8"/>
    <w:rsid w:val="00364032"/>
    <w:rsid w:val="003640B7"/>
    <w:rsid w:val="003644A2"/>
    <w:rsid w:val="00364B0C"/>
    <w:rsid w:val="00364BDA"/>
    <w:rsid w:val="00364DBB"/>
    <w:rsid w:val="0036528C"/>
    <w:rsid w:val="003658DE"/>
    <w:rsid w:val="00365B32"/>
    <w:rsid w:val="003666F6"/>
    <w:rsid w:val="00366EC2"/>
    <w:rsid w:val="0036706D"/>
    <w:rsid w:val="00367425"/>
    <w:rsid w:val="0036778C"/>
    <w:rsid w:val="00370227"/>
    <w:rsid w:val="00370238"/>
    <w:rsid w:val="00370746"/>
    <w:rsid w:val="00370D2F"/>
    <w:rsid w:val="0037157A"/>
    <w:rsid w:val="003718B5"/>
    <w:rsid w:val="00371D88"/>
    <w:rsid w:val="00371F47"/>
    <w:rsid w:val="00372410"/>
    <w:rsid w:val="0037251F"/>
    <w:rsid w:val="003725C3"/>
    <w:rsid w:val="00372C4B"/>
    <w:rsid w:val="003733AA"/>
    <w:rsid w:val="00373450"/>
    <w:rsid w:val="0037433C"/>
    <w:rsid w:val="00374519"/>
    <w:rsid w:val="00374777"/>
    <w:rsid w:val="00374A27"/>
    <w:rsid w:val="00374DCA"/>
    <w:rsid w:val="00375189"/>
    <w:rsid w:val="0037593B"/>
    <w:rsid w:val="00375E47"/>
    <w:rsid w:val="00375FF1"/>
    <w:rsid w:val="00376094"/>
    <w:rsid w:val="003761EF"/>
    <w:rsid w:val="00376366"/>
    <w:rsid w:val="00376519"/>
    <w:rsid w:val="0037658D"/>
    <w:rsid w:val="003769F2"/>
    <w:rsid w:val="00376C18"/>
    <w:rsid w:val="00376D80"/>
    <w:rsid w:val="003771FC"/>
    <w:rsid w:val="0037754E"/>
    <w:rsid w:val="0037761A"/>
    <w:rsid w:val="003801C1"/>
    <w:rsid w:val="00380875"/>
    <w:rsid w:val="0038087A"/>
    <w:rsid w:val="00381BAF"/>
    <w:rsid w:val="00381BDB"/>
    <w:rsid w:val="00381C20"/>
    <w:rsid w:val="00381FA2"/>
    <w:rsid w:val="0038210D"/>
    <w:rsid w:val="003824E9"/>
    <w:rsid w:val="00382629"/>
    <w:rsid w:val="00382DD2"/>
    <w:rsid w:val="00382F3B"/>
    <w:rsid w:val="0038336F"/>
    <w:rsid w:val="003835EA"/>
    <w:rsid w:val="00383A70"/>
    <w:rsid w:val="0038475E"/>
    <w:rsid w:val="00384A9C"/>
    <w:rsid w:val="00385865"/>
    <w:rsid w:val="003859EF"/>
    <w:rsid w:val="00385B7A"/>
    <w:rsid w:val="0038637D"/>
    <w:rsid w:val="0038668D"/>
    <w:rsid w:val="00386DE3"/>
    <w:rsid w:val="00386DF2"/>
    <w:rsid w:val="00387176"/>
    <w:rsid w:val="003875FD"/>
    <w:rsid w:val="00387A62"/>
    <w:rsid w:val="00387B41"/>
    <w:rsid w:val="00387C3E"/>
    <w:rsid w:val="0039003E"/>
    <w:rsid w:val="0039021D"/>
    <w:rsid w:val="003911CF"/>
    <w:rsid w:val="00391216"/>
    <w:rsid w:val="0039231B"/>
    <w:rsid w:val="00393C2E"/>
    <w:rsid w:val="00394227"/>
    <w:rsid w:val="00394278"/>
    <w:rsid w:val="00394570"/>
    <w:rsid w:val="0039480F"/>
    <w:rsid w:val="00394D02"/>
    <w:rsid w:val="00394D20"/>
    <w:rsid w:val="0039530C"/>
    <w:rsid w:val="003955DD"/>
    <w:rsid w:val="00395758"/>
    <w:rsid w:val="00395814"/>
    <w:rsid w:val="0039599D"/>
    <w:rsid w:val="00396344"/>
    <w:rsid w:val="00396491"/>
    <w:rsid w:val="00396D93"/>
    <w:rsid w:val="003972FE"/>
    <w:rsid w:val="0039751D"/>
    <w:rsid w:val="0039792C"/>
    <w:rsid w:val="003A0410"/>
    <w:rsid w:val="003A052F"/>
    <w:rsid w:val="003A054C"/>
    <w:rsid w:val="003A0886"/>
    <w:rsid w:val="003A2166"/>
    <w:rsid w:val="003A2317"/>
    <w:rsid w:val="003A2615"/>
    <w:rsid w:val="003A282A"/>
    <w:rsid w:val="003A285D"/>
    <w:rsid w:val="003A3CEA"/>
    <w:rsid w:val="003A44E9"/>
    <w:rsid w:val="003A4865"/>
    <w:rsid w:val="003A51E0"/>
    <w:rsid w:val="003A52D2"/>
    <w:rsid w:val="003A6D1C"/>
    <w:rsid w:val="003A78B3"/>
    <w:rsid w:val="003B00E6"/>
    <w:rsid w:val="003B0A78"/>
    <w:rsid w:val="003B12E0"/>
    <w:rsid w:val="003B1305"/>
    <w:rsid w:val="003B1947"/>
    <w:rsid w:val="003B2925"/>
    <w:rsid w:val="003B2F32"/>
    <w:rsid w:val="003B2FF2"/>
    <w:rsid w:val="003B42F4"/>
    <w:rsid w:val="003B4331"/>
    <w:rsid w:val="003B482B"/>
    <w:rsid w:val="003B4876"/>
    <w:rsid w:val="003B4B53"/>
    <w:rsid w:val="003B60F2"/>
    <w:rsid w:val="003B63A6"/>
    <w:rsid w:val="003B63D1"/>
    <w:rsid w:val="003B6810"/>
    <w:rsid w:val="003B6D13"/>
    <w:rsid w:val="003B6F90"/>
    <w:rsid w:val="003B79C2"/>
    <w:rsid w:val="003C0411"/>
    <w:rsid w:val="003C0872"/>
    <w:rsid w:val="003C0C14"/>
    <w:rsid w:val="003C17AD"/>
    <w:rsid w:val="003C1ECF"/>
    <w:rsid w:val="003C2347"/>
    <w:rsid w:val="003C2712"/>
    <w:rsid w:val="003C3C3F"/>
    <w:rsid w:val="003C3E7D"/>
    <w:rsid w:val="003C4128"/>
    <w:rsid w:val="003C4B51"/>
    <w:rsid w:val="003C4E45"/>
    <w:rsid w:val="003C532A"/>
    <w:rsid w:val="003C5507"/>
    <w:rsid w:val="003C58DD"/>
    <w:rsid w:val="003C5AEC"/>
    <w:rsid w:val="003C5F62"/>
    <w:rsid w:val="003C63A2"/>
    <w:rsid w:val="003C69AE"/>
    <w:rsid w:val="003C6A3D"/>
    <w:rsid w:val="003C6C47"/>
    <w:rsid w:val="003C6E66"/>
    <w:rsid w:val="003C73C6"/>
    <w:rsid w:val="003C74AA"/>
    <w:rsid w:val="003D00DE"/>
    <w:rsid w:val="003D0209"/>
    <w:rsid w:val="003D0232"/>
    <w:rsid w:val="003D0F49"/>
    <w:rsid w:val="003D1C60"/>
    <w:rsid w:val="003D2168"/>
    <w:rsid w:val="003D297A"/>
    <w:rsid w:val="003D2A93"/>
    <w:rsid w:val="003D3901"/>
    <w:rsid w:val="003D3BBB"/>
    <w:rsid w:val="003D3D70"/>
    <w:rsid w:val="003D4D54"/>
    <w:rsid w:val="003D5326"/>
    <w:rsid w:val="003D57E4"/>
    <w:rsid w:val="003D5F0D"/>
    <w:rsid w:val="003D744D"/>
    <w:rsid w:val="003D78B3"/>
    <w:rsid w:val="003D7C08"/>
    <w:rsid w:val="003D7F51"/>
    <w:rsid w:val="003E02D9"/>
    <w:rsid w:val="003E0777"/>
    <w:rsid w:val="003E0CF6"/>
    <w:rsid w:val="003E1370"/>
    <w:rsid w:val="003E1A8C"/>
    <w:rsid w:val="003E1CFF"/>
    <w:rsid w:val="003E1DE1"/>
    <w:rsid w:val="003E1F72"/>
    <w:rsid w:val="003E229F"/>
    <w:rsid w:val="003E3287"/>
    <w:rsid w:val="003E3A7F"/>
    <w:rsid w:val="003E40A4"/>
    <w:rsid w:val="003E4406"/>
    <w:rsid w:val="003E44CC"/>
    <w:rsid w:val="003E4940"/>
    <w:rsid w:val="003E49A1"/>
    <w:rsid w:val="003E4B66"/>
    <w:rsid w:val="003E4EA7"/>
    <w:rsid w:val="003E505C"/>
    <w:rsid w:val="003E60DD"/>
    <w:rsid w:val="003E6726"/>
    <w:rsid w:val="003E6D83"/>
    <w:rsid w:val="003E6E6C"/>
    <w:rsid w:val="003E7321"/>
    <w:rsid w:val="003E748F"/>
    <w:rsid w:val="003E7704"/>
    <w:rsid w:val="003E7DC7"/>
    <w:rsid w:val="003F0348"/>
    <w:rsid w:val="003F0A87"/>
    <w:rsid w:val="003F0B26"/>
    <w:rsid w:val="003F1104"/>
    <w:rsid w:val="003F1835"/>
    <w:rsid w:val="003F19BC"/>
    <w:rsid w:val="003F2172"/>
    <w:rsid w:val="003F2627"/>
    <w:rsid w:val="003F2941"/>
    <w:rsid w:val="003F2B91"/>
    <w:rsid w:val="003F3173"/>
    <w:rsid w:val="003F3ACC"/>
    <w:rsid w:val="003F3C5F"/>
    <w:rsid w:val="003F4A5E"/>
    <w:rsid w:val="003F5306"/>
    <w:rsid w:val="003F555C"/>
    <w:rsid w:val="003F5719"/>
    <w:rsid w:val="003F5D94"/>
    <w:rsid w:val="003F6421"/>
    <w:rsid w:val="003F669E"/>
    <w:rsid w:val="003F6842"/>
    <w:rsid w:val="003F6F53"/>
    <w:rsid w:val="003F718D"/>
    <w:rsid w:val="003F731F"/>
    <w:rsid w:val="003F74FF"/>
    <w:rsid w:val="003F7578"/>
    <w:rsid w:val="003F7831"/>
    <w:rsid w:val="003F795D"/>
    <w:rsid w:val="003F7F5B"/>
    <w:rsid w:val="0040029F"/>
    <w:rsid w:val="004003FA"/>
    <w:rsid w:val="00400423"/>
    <w:rsid w:val="00400561"/>
    <w:rsid w:val="00401974"/>
    <w:rsid w:val="00401B65"/>
    <w:rsid w:val="0040245B"/>
    <w:rsid w:val="00402621"/>
    <w:rsid w:val="004034F0"/>
    <w:rsid w:val="004036E5"/>
    <w:rsid w:val="004037D9"/>
    <w:rsid w:val="00403968"/>
    <w:rsid w:val="00403E18"/>
    <w:rsid w:val="004040D4"/>
    <w:rsid w:val="0040455D"/>
    <w:rsid w:val="00404C56"/>
    <w:rsid w:val="00405C66"/>
    <w:rsid w:val="00405CD3"/>
    <w:rsid w:val="0040705D"/>
    <w:rsid w:val="00407A2C"/>
    <w:rsid w:val="00407C5B"/>
    <w:rsid w:val="0041024F"/>
    <w:rsid w:val="004102E7"/>
    <w:rsid w:val="0041083B"/>
    <w:rsid w:val="00410999"/>
    <w:rsid w:val="00410CE2"/>
    <w:rsid w:val="00411226"/>
    <w:rsid w:val="0041187C"/>
    <w:rsid w:val="00411DB1"/>
    <w:rsid w:val="004120B9"/>
    <w:rsid w:val="0041285A"/>
    <w:rsid w:val="004129BD"/>
    <w:rsid w:val="00413473"/>
    <w:rsid w:val="0041418D"/>
    <w:rsid w:val="004145EC"/>
    <w:rsid w:val="0041460F"/>
    <w:rsid w:val="00415119"/>
    <w:rsid w:val="00415296"/>
    <w:rsid w:val="00415496"/>
    <w:rsid w:val="00415F02"/>
    <w:rsid w:val="00415F69"/>
    <w:rsid w:val="00416B92"/>
    <w:rsid w:val="00417076"/>
    <w:rsid w:val="004175BB"/>
    <w:rsid w:val="004202D5"/>
    <w:rsid w:val="004204B4"/>
    <w:rsid w:val="0042091D"/>
    <w:rsid w:val="00420F85"/>
    <w:rsid w:val="004212EA"/>
    <w:rsid w:val="0042144C"/>
    <w:rsid w:val="004214BF"/>
    <w:rsid w:val="004221CC"/>
    <w:rsid w:val="0042230B"/>
    <w:rsid w:val="00422CE0"/>
    <w:rsid w:val="0042349D"/>
    <w:rsid w:val="00423DC1"/>
    <w:rsid w:val="0042408D"/>
    <w:rsid w:val="00424B98"/>
    <w:rsid w:val="004253E8"/>
    <w:rsid w:val="0042543B"/>
    <w:rsid w:val="00425E46"/>
    <w:rsid w:val="00425F87"/>
    <w:rsid w:val="00426C42"/>
    <w:rsid w:val="00426CC6"/>
    <w:rsid w:val="0042738F"/>
    <w:rsid w:val="00427CBB"/>
    <w:rsid w:val="0043026B"/>
    <w:rsid w:val="00430700"/>
    <w:rsid w:val="00430C6A"/>
    <w:rsid w:val="00430D40"/>
    <w:rsid w:val="00431966"/>
    <w:rsid w:val="00432A56"/>
    <w:rsid w:val="00432DC2"/>
    <w:rsid w:val="004335CF"/>
    <w:rsid w:val="004338BB"/>
    <w:rsid w:val="00433D70"/>
    <w:rsid w:val="00433F42"/>
    <w:rsid w:val="00434716"/>
    <w:rsid w:val="00434B6A"/>
    <w:rsid w:val="00434F40"/>
    <w:rsid w:val="00435A08"/>
    <w:rsid w:val="00435FE0"/>
    <w:rsid w:val="00436596"/>
    <w:rsid w:val="00436F07"/>
    <w:rsid w:val="00436FC9"/>
    <w:rsid w:val="0043703B"/>
    <w:rsid w:val="0043714F"/>
    <w:rsid w:val="0043742E"/>
    <w:rsid w:val="004375B8"/>
    <w:rsid w:val="00440639"/>
    <w:rsid w:val="00440727"/>
    <w:rsid w:val="00441F21"/>
    <w:rsid w:val="0044241C"/>
    <w:rsid w:val="004425C6"/>
    <w:rsid w:val="00442A6F"/>
    <w:rsid w:val="00442BD5"/>
    <w:rsid w:val="00442F4D"/>
    <w:rsid w:val="00442F95"/>
    <w:rsid w:val="00442FBD"/>
    <w:rsid w:val="004433C4"/>
    <w:rsid w:val="00443810"/>
    <w:rsid w:val="004439CD"/>
    <w:rsid w:val="00443DFD"/>
    <w:rsid w:val="00443FCE"/>
    <w:rsid w:val="00444390"/>
    <w:rsid w:val="00444C28"/>
    <w:rsid w:val="00444FCE"/>
    <w:rsid w:val="00445141"/>
    <w:rsid w:val="004451BE"/>
    <w:rsid w:val="004454E4"/>
    <w:rsid w:val="00445FA8"/>
    <w:rsid w:val="004466F1"/>
    <w:rsid w:val="00446755"/>
    <w:rsid w:val="00446B11"/>
    <w:rsid w:val="00446D82"/>
    <w:rsid w:val="00447116"/>
    <w:rsid w:val="004477BD"/>
    <w:rsid w:val="00447A4A"/>
    <w:rsid w:val="00450394"/>
    <w:rsid w:val="004507B2"/>
    <w:rsid w:val="00450F01"/>
    <w:rsid w:val="00451113"/>
    <w:rsid w:val="0045122A"/>
    <w:rsid w:val="00451553"/>
    <w:rsid w:val="00451630"/>
    <w:rsid w:val="00451A19"/>
    <w:rsid w:val="00452EF9"/>
    <w:rsid w:val="00452FA0"/>
    <w:rsid w:val="004535D4"/>
    <w:rsid w:val="00453CDA"/>
    <w:rsid w:val="00453FA5"/>
    <w:rsid w:val="004541C1"/>
    <w:rsid w:val="004543D3"/>
    <w:rsid w:val="00454995"/>
    <w:rsid w:val="00454DE1"/>
    <w:rsid w:val="004553FB"/>
    <w:rsid w:val="00455802"/>
    <w:rsid w:val="00455907"/>
    <w:rsid w:val="00455BAC"/>
    <w:rsid w:val="00455C96"/>
    <w:rsid w:val="004568CD"/>
    <w:rsid w:val="00456FCD"/>
    <w:rsid w:val="00457359"/>
    <w:rsid w:val="00457739"/>
    <w:rsid w:val="00460106"/>
    <w:rsid w:val="0046020E"/>
    <w:rsid w:val="004604D4"/>
    <w:rsid w:val="00460827"/>
    <w:rsid w:val="00460C06"/>
    <w:rsid w:val="00460DCE"/>
    <w:rsid w:val="00461F29"/>
    <w:rsid w:val="004621AD"/>
    <w:rsid w:val="00462842"/>
    <w:rsid w:val="004628A5"/>
    <w:rsid w:val="004629AB"/>
    <w:rsid w:val="00462A84"/>
    <w:rsid w:val="00462E19"/>
    <w:rsid w:val="00463390"/>
    <w:rsid w:val="00463755"/>
    <w:rsid w:val="00463A82"/>
    <w:rsid w:val="00463C4C"/>
    <w:rsid w:val="00464899"/>
    <w:rsid w:val="004649A7"/>
    <w:rsid w:val="00464BD0"/>
    <w:rsid w:val="00464DE2"/>
    <w:rsid w:val="00464FEC"/>
    <w:rsid w:val="00465089"/>
    <w:rsid w:val="004650FE"/>
    <w:rsid w:val="00465191"/>
    <w:rsid w:val="00465452"/>
    <w:rsid w:val="0046560A"/>
    <w:rsid w:val="00465F91"/>
    <w:rsid w:val="0046646F"/>
    <w:rsid w:val="00466888"/>
    <w:rsid w:val="0046691F"/>
    <w:rsid w:val="00466A47"/>
    <w:rsid w:val="00467578"/>
    <w:rsid w:val="004678BC"/>
    <w:rsid w:val="00467ACE"/>
    <w:rsid w:val="00467B6D"/>
    <w:rsid w:val="00467D3F"/>
    <w:rsid w:val="00467ECC"/>
    <w:rsid w:val="004702E1"/>
    <w:rsid w:val="004712D3"/>
    <w:rsid w:val="004720ED"/>
    <w:rsid w:val="00472302"/>
    <w:rsid w:val="004727D3"/>
    <w:rsid w:val="00472B68"/>
    <w:rsid w:val="00472B84"/>
    <w:rsid w:val="00472E41"/>
    <w:rsid w:val="004732CA"/>
    <w:rsid w:val="004732E4"/>
    <w:rsid w:val="0047356D"/>
    <w:rsid w:val="00473587"/>
    <w:rsid w:val="00473953"/>
    <w:rsid w:val="00473E4A"/>
    <w:rsid w:val="00474913"/>
    <w:rsid w:val="00475089"/>
    <w:rsid w:val="00475786"/>
    <w:rsid w:val="0047669D"/>
    <w:rsid w:val="00476783"/>
    <w:rsid w:val="004767B7"/>
    <w:rsid w:val="00476995"/>
    <w:rsid w:val="00476D70"/>
    <w:rsid w:val="00476F5D"/>
    <w:rsid w:val="0047774D"/>
    <w:rsid w:val="00477C7D"/>
    <w:rsid w:val="0048002F"/>
    <w:rsid w:val="00481008"/>
    <w:rsid w:val="004816B8"/>
    <w:rsid w:val="0048180C"/>
    <w:rsid w:val="004820F9"/>
    <w:rsid w:val="0048212E"/>
    <w:rsid w:val="00482265"/>
    <w:rsid w:val="004824D6"/>
    <w:rsid w:val="00482FDA"/>
    <w:rsid w:val="004832F8"/>
    <w:rsid w:val="00484196"/>
    <w:rsid w:val="00484529"/>
    <w:rsid w:val="00484BFA"/>
    <w:rsid w:val="004850FE"/>
    <w:rsid w:val="004856CE"/>
    <w:rsid w:val="00485BAC"/>
    <w:rsid w:val="004867DB"/>
    <w:rsid w:val="00486A43"/>
    <w:rsid w:val="00486EE1"/>
    <w:rsid w:val="00487017"/>
    <w:rsid w:val="00487269"/>
    <w:rsid w:val="004875A6"/>
    <w:rsid w:val="00487998"/>
    <w:rsid w:val="00490393"/>
    <w:rsid w:val="0049169E"/>
    <w:rsid w:val="00491906"/>
    <w:rsid w:val="00491B0C"/>
    <w:rsid w:val="004925A2"/>
    <w:rsid w:val="004928EB"/>
    <w:rsid w:val="00493C4B"/>
    <w:rsid w:val="00493D66"/>
    <w:rsid w:val="00493DC0"/>
    <w:rsid w:val="00493E54"/>
    <w:rsid w:val="0049444E"/>
    <w:rsid w:val="00494F6F"/>
    <w:rsid w:val="0049528E"/>
    <w:rsid w:val="00496162"/>
    <w:rsid w:val="004961BB"/>
    <w:rsid w:val="004968A2"/>
    <w:rsid w:val="004968CF"/>
    <w:rsid w:val="00496B55"/>
    <w:rsid w:val="00496C7A"/>
    <w:rsid w:val="00497024"/>
    <w:rsid w:val="004977D9"/>
    <w:rsid w:val="00497A8C"/>
    <w:rsid w:val="004A03BC"/>
    <w:rsid w:val="004A0443"/>
    <w:rsid w:val="004A0451"/>
    <w:rsid w:val="004A0507"/>
    <w:rsid w:val="004A1223"/>
    <w:rsid w:val="004A138B"/>
    <w:rsid w:val="004A1D09"/>
    <w:rsid w:val="004A2ABC"/>
    <w:rsid w:val="004A2F34"/>
    <w:rsid w:val="004A366C"/>
    <w:rsid w:val="004A3F96"/>
    <w:rsid w:val="004A4204"/>
    <w:rsid w:val="004A420F"/>
    <w:rsid w:val="004A4AB3"/>
    <w:rsid w:val="004A4BD5"/>
    <w:rsid w:val="004A4E8C"/>
    <w:rsid w:val="004A515A"/>
    <w:rsid w:val="004A65E6"/>
    <w:rsid w:val="004A679E"/>
    <w:rsid w:val="004A691C"/>
    <w:rsid w:val="004A6F2C"/>
    <w:rsid w:val="004A75A7"/>
    <w:rsid w:val="004A763C"/>
    <w:rsid w:val="004A7A88"/>
    <w:rsid w:val="004B004C"/>
    <w:rsid w:val="004B024E"/>
    <w:rsid w:val="004B0853"/>
    <w:rsid w:val="004B0869"/>
    <w:rsid w:val="004B1819"/>
    <w:rsid w:val="004B25D5"/>
    <w:rsid w:val="004B289E"/>
    <w:rsid w:val="004B29C3"/>
    <w:rsid w:val="004B34A0"/>
    <w:rsid w:val="004B36CF"/>
    <w:rsid w:val="004B3C2A"/>
    <w:rsid w:val="004B4065"/>
    <w:rsid w:val="004B4DB2"/>
    <w:rsid w:val="004B501A"/>
    <w:rsid w:val="004B53BE"/>
    <w:rsid w:val="004B5DA7"/>
    <w:rsid w:val="004B612F"/>
    <w:rsid w:val="004B6678"/>
    <w:rsid w:val="004B6BA8"/>
    <w:rsid w:val="004B7313"/>
    <w:rsid w:val="004B7EDC"/>
    <w:rsid w:val="004C04A0"/>
    <w:rsid w:val="004C0B41"/>
    <w:rsid w:val="004C1627"/>
    <w:rsid w:val="004C1AA0"/>
    <w:rsid w:val="004C1BFD"/>
    <w:rsid w:val="004C1F58"/>
    <w:rsid w:val="004C222B"/>
    <w:rsid w:val="004C2AD2"/>
    <w:rsid w:val="004C3313"/>
    <w:rsid w:val="004C3AE8"/>
    <w:rsid w:val="004C3D24"/>
    <w:rsid w:val="004C3F38"/>
    <w:rsid w:val="004C485E"/>
    <w:rsid w:val="004C499C"/>
    <w:rsid w:val="004C50A4"/>
    <w:rsid w:val="004C538E"/>
    <w:rsid w:val="004C5F26"/>
    <w:rsid w:val="004C6352"/>
    <w:rsid w:val="004C665A"/>
    <w:rsid w:val="004C698E"/>
    <w:rsid w:val="004C7440"/>
    <w:rsid w:val="004C7714"/>
    <w:rsid w:val="004C79A2"/>
    <w:rsid w:val="004C7D7A"/>
    <w:rsid w:val="004C7E2F"/>
    <w:rsid w:val="004C7E31"/>
    <w:rsid w:val="004D01FD"/>
    <w:rsid w:val="004D0557"/>
    <w:rsid w:val="004D0632"/>
    <w:rsid w:val="004D0926"/>
    <w:rsid w:val="004D0B10"/>
    <w:rsid w:val="004D0CC2"/>
    <w:rsid w:val="004D133A"/>
    <w:rsid w:val="004D16B1"/>
    <w:rsid w:val="004D2203"/>
    <w:rsid w:val="004D2C7D"/>
    <w:rsid w:val="004D2CA4"/>
    <w:rsid w:val="004D33E0"/>
    <w:rsid w:val="004D397C"/>
    <w:rsid w:val="004D4261"/>
    <w:rsid w:val="004D464C"/>
    <w:rsid w:val="004D4685"/>
    <w:rsid w:val="004D47ED"/>
    <w:rsid w:val="004D4BFA"/>
    <w:rsid w:val="004D57C7"/>
    <w:rsid w:val="004D5821"/>
    <w:rsid w:val="004D5EAA"/>
    <w:rsid w:val="004D600A"/>
    <w:rsid w:val="004D6508"/>
    <w:rsid w:val="004D6DDC"/>
    <w:rsid w:val="004D755A"/>
    <w:rsid w:val="004D7735"/>
    <w:rsid w:val="004D79D4"/>
    <w:rsid w:val="004D7B27"/>
    <w:rsid w:val="004E0164"/>
    <w:rsid w:val="004E04D3"/>
    <w:rsid w:val="004E08F8"/>
    <w:rsid w:val="004E1068"/>
    <w:rsid w:val="004E10C5"/>
    <w:rsid w:val="004E12D6"/>
    <w:rsid w:val="004E1687"/>
    <w:rsid w:val="004E1A27"/>
    <w:rsid w:val="004E20DA"/>
    <w:rsid w:val="004E25BF"/>
    <w:rsid w:val="004E286A"/>
    <w:rsid w:val="004E2AEF"/>
    <w:rsid w:val="004E309B"/>
    <w:rsid w:val="004E383F"/>
    <w:rsid w:val="004E391E"/>
    <w:rsid w:val="004E3B66"/>
    <w:rsid w:val="004E4473"/>
    <w:rsid w:val="004E54F7"/>
    <w:rsid w:val="004E6565"/>
    <w:rsid w:val="004E789A"/>
    <w:rsid w:val="004E79D5"/>
    <w:rsid w:val="004F0244"/>
    <w:rsid w:val="004F07DA"/>
    <w:rsid w:val="004F09F1"/>
    <w:rsid w:val="004F0C1B"/>
    <w:rsid w:val="004F1183"/>
    <w:rsid w:val="004F167E"/>
    <w:rsid w:val="004F1704"/>
    <w:rsid w:val="004F1C73"/>
    <w:rsid w:val="004F2E9B"/>
    <w:rsid w:val="004F3C7B"/>
    <w:rsid w:val="004F3F43"/>
    <w:rsid w:val="004F4B93"/>
    <w:rsid w:val="004F5751"/>
    <w:rsid w:val="004F5B2E"/>
    <w:rsid w:val="004F5F4A"/>
    <w:rsid w:val="004F65AE"/>
    <w:rsid w:val="004F664E"/>
    <w:rsid w:val="004F6710"/>
    <w:rsid w:val="004F6E69"/>
    <w:rsid w:val="004F76CF"/>
    <w:rsid w:val="004F7DB3"/>
    <w:rsid w:val="004F7F50"/>
    <w:rsid w:val="005001FC"/>
    <w:rsid w:val="0050022E"/>
    <w:rsid w:val="0050039B"/>
    <w:rsid w:val="005008AA"/>
    <w:rsid w:val="00500A58"/>
    <w:rsid w:val="00500A71"/>
    <w:rsid w:val="005018D7"/>
    <w:rsid w:val="00501D3C"/>
    <w:rsid w:val="00501E50"/>
    <w:rsid w:val="00502037"/>
    <w:rsid w:val="005021AD"/>
    <w:rsid w:val="005022AE"/>
    <w:rsid w:val="005024A2"/>
    <w:rsid w:val="00502ACF"/>
    <w:rsid w:val="005035EF"/>
    <w:rsid w:val="005038C5"/>
    <w:rsid w:val="00503CFD"/>
    <w:rsid w:val="0050466E"/>
    <w:rsid w:val="00504B5A"/>
    <w:rsid w:val="00505379"/>
    <w:rsid w:val="00505753"/>
    <w:rsid w:val="00505928"/>
    <w:rsid w:val="005059F7"/>
    <w:rsid w:val="00505A50"/>
    <w:rsid w:val="00505B67"/>
    <w:rsid w:val="0050681C"/>
    <w:rsid w:val="005076F1"/>
    <w:rsid w:val="00510282"/>
    <w:rsid w:val="005107FA"/>
    <w:rsid w:val="00510E56"/>
    <w:rsid w:val="005111DB"/>
    <w:rsid w:val="00511284"/>
    <w:rsid w:val="00511866"/>
    <w:rsid w:val="00511879"/>
    <w:rsid w:val="0051187C"/>
    <w:rsid w:val="00511DA3"/>
    <w:rsid w:val="00511EE1"/>
    <w:rsid w:val="005120B5"/>
    <w:rsid w:val="005121C7"/>
    <w:rsid w:val="00512892"/>
    <w:rsid w:val="0051314A"/>
    <w:rsid w:val="0051350A"/>
    <w:rsid w:val="00513CD4"/>
    <w:rsid w:val="00513F47"/>
    <w:rsid w:val="00514322"/>
    <w:rsid w:val="00514695"/>
    <w:rsid w:val="005161EC"/>
    <w:rsid w:val="00517AD9"/>
    <w:rsid w:val="00517CE4"/>
    <w:rsid w:val="00520D57"/>
    <w:rsid w:val="00521254"/>
    <w:rsid w:val="00521505"/>
    <w:rsid w:val="005218FF"/>
    <w:rsid w:val="00521F74"/>
    <w:rsid w:val="00521F86"/>
    <w:rsid w:val="00522520"/>
    <w:rsid w:val="00522569"/>
    <w:rsid w:val="00522B5C"/>
    <w:rsid w:val="0052303F"/>
    <w:rsid w:val="00523197"/>
    <w:rsid w:val="00523602"/>
    <w:rsid w:val="00523A18"/>
    <w:rsid w:val="00523D1A"/>
    <w:rsid w:val="00524406"/>
    <w:rsid w:val="00524DC2"/>
    <w:rsid w:val="00525C5C"/>
    <w:rsid w:val="005267F9"/>
    <w:rsid w:val="005267FD"/>
    <w:rsid w:val="005268F5"/>
    <w:rsid w:val="00526FCF"/>
    <w:rsid w:val="005270F7"/>
    <w:rsid w:val="00527214"/>
    <w:rsid w:val="0052731A"/>
    <w:rsid w:val="0052737C"/>
    <w:rsid w:val="00527442"/>
    <w:rsid w:val="005279E7"/>
    <w:rsid w:val="00527C66"/>
    <w:rsid w:val="005301DD"/>
    <w:rsid w:val="005306E3"/>
    <w:rsid w:val="00530711"/>
    <w:rsid w:val="005307C2"/>
    <w:rsid w:val="00530A9B"/>
    <w:rsid w:val="00530ACA"/>
    <w:rsid w:val="00531153"/>
    <w:rsid w:val="00531855"/>
    <w:rsid w:val="00531937"/>
    <w:rsid w:val="00532570"/>
    <w:rsid w:val="005332FE"/>
    <w:rsid w:val="00533CC7"/>
    <w:rsid w:val="005341A4"/>
    <w:rsid w:val="00534796"/>
    <w:rsid w:val="00534E3B"/>
    <w:rsid w:val="0053538B"/>
    <w:rsid w:val="00535471"/>
    <w:rsid w:val="005357C9"/>
    <w:rsid w:val="00535A77"/>
    <w:rsid w:val="00535BBB"/>
    <w:rsid w:val="00535E7D"/>
    <w:rsid w:val="00535F8E"/>
    <w:rsid w:val="00535FE6"/>
    <w:rsid w:val="005365A9"/>
    <w:rsid w:val="00536682"/>
    <w:rsid w:val="00536EAE"/>
    <w:rsid w:val="00537477"/>
    <w:rsid w:val="00537A46"/>
    <w:rsid w:val="00537D5D"/>
    <w:rsid w:val="005401FF"/>
    <w:rsid w:val="005404D8"/>
    <w:rsid w:val="005406E4"/>
    <w:rsid w:val="00540705"/>
    <w:rsid w:val="005408A3"/>
    <w:rsid w:val="00540963"/>
    <w:rsid w:val="005413C6"/>
    <w:rsid w:val="005417B4"/>
    <w:rsid w:val="005418D1"/>
    <w:rsid w:val="0054230A"/>
    <w:rsid w:val="00542698"/>
    <w:rsid w:val="00542B29"/>
    <w:rsid w:val="00542C84"/>
    <w:rsid w:val="00542F2A"/>
    <w:rsid w:val="00543138"/>
    <w:rsid w:val="005431FE"/>
    <w:rsid w:val="005443F8"/>
    <w:rsid w:val="00544A2D"/>
    <w:rsid w:val="00544B5F"/>
    <w:rsid w:val="00545CBE"/>
    <w:rsid w:val="0054666C"/>
    <w:rsid w:val="005466CA"/>
    <w:rsid w:val="00546A7A"/>
    <w:rsid w:val="00546F3F"/>
    <w:rsid w:val="00547149"/>
    <w:rsid w:val="005471EA"/>
    <w:rsid w:val="005473E1"/>
    <w:rsid w:val="0054776C"/>
    <w:rsid w:val="00547E62"/>
    <w:rsid w:val="0055020D"/>
    <w:rsid w:val="005506EF"/>
    <w:rsid w:val="00550C65"/>
    <w:rsid w:val="005510F4"/>
    <w:rsid w:val="005513B4"/>
    <w:rsid w:val="00551BE4"/>
    <w:rsid w:val="005523E8"/>
    <w:rsid w:val="00552485"/>
    <w:rsid w:val="00552969"/>
    <w:rsid w:val="0055297C"/>
    <w:rsid w:val="005539EE"/>
    <w:rsid w:val="00554A2C"/>
    <w:rsid w:val="00554E6F"/>
    <w:rsid w:val="00554FB2"/>
    <w:rsid w:val="00555131"/>
    <w:rsid w:val="005551F2"/>
    <w:rsid w:val="005553FD"/>
    <w:rsid w:val="00555EE6"/>
    <w:rsid w:val="005567A8"/>
    <w:rsid w:val="005568F8"/>
    <w:rsid w:val="00556CD3"/>
    <w:rsid w:val="005575FD"/>
    <w:rsid w:val="0055765F"/>
    <w:rsid w:val="005603EC"/>
    <w:rsid w:val="0056092E"/>
    <w:rsid w:val="00560C50"/>
    <w:rsid w:val="00561052"/>
    <w:rsid w:val="00561089"/>
    <w:rsid w:val="0056159A"/>
    <w:rsid w:val="005615EA"/>
    <w:rsid w:val="00561946"/>
    <w:rsid w:val="005623E6"/>
    <w:rsid w:val="005626FA"/>
    <w:rsid w:val="0056306B"/>
    <w:rsid w:val="005630CA"/>
    <w:rsid w:val="005632D2"/>
    <w:rsid w:val="0056338D"/>
    <w:rsid w:val="00563B8E"/>
    <w:rsid w:val="00563D83"/>
    <w:rsid w:val="005642BE"/>
    <w:rsid w:val="00564B1B"/>
    <w:rsid w:val="00564B77"/>
    <w:rsid w:val="00564CDA"/>
    <w:rsid w:val="00564D78"/>
    <w:rsid w:val="00565377"/>
    <w:rsid w:val="00565537"/>
    <w:rsid w:val="0056563D"/>
    <w:rsid w:val="00565805"/>
    <w:rsid w:val="00565BDB"/>
    <w:rsid w:val="00565CE3"/>
    <w:rsid w:val="00566100"/>
    <w:rsid w:val="005664A3"/>
    <w:rsid w:val="00566AAF"/>
    <w:rsid w:val="00566AC0"/>
    <w:rsid w:val="005672AE"/>
    <w:rsid w:val="0056749E"/>
    <w:rsid w:val="005676F7"/>
    <w:rsid w:val="0057010A"/>
    <w:rsid w:val="0057059F"/>
    <w:rsid w:val="00570FB6"/>
    <w:rsid w:val="005714FF"/>
    <w:rsid w:val="00571653"/>
    <w:rsid w:val="00571949"/>
    <w:rsid w:val="00571DFF"/>
    <w:rsid w:val="00572C32"/>
    <w:rsid w:val="00572CCD"/>
    <w:rsid w:val="00572D96"/>
    <w:rsid w:val="00572E37"/>
    <w:rsid w:val="00573EE6"/>
    <w:rsid w:val="00574464"/>
    <w:rsid w:val="005744FA"/>
    <w:rsid w:val="00574992"/>
    <w:rsid w:val="00574C8A"/>
    <w:rsid w:val="005753F9"/>
    <w:rsid w:val="0057586C"/>
    <w:rsid w:val="0057725E"/>
    <w:rsid w:val="00577500"/>
    <w:rsid w:val="0057786D"/>
    <w:rsid w:val="00577931"/>
    <w:rsid w:val="00577994"/>
    <w:rsid w:val="005800A3"/>
    <w:rsid w:val="005808D4"/>
    <w:rsid w:val="00580947"/>
    <w:rsid w:val="005810B1"/>
    <w:rsid w:val="0058148E"/>
    <w:rsid w:val="00581857"/>
    <w:rsid w:val="00581A59"/>
    <w:rsid w:val="00581B6E"/>
    <w:rsid w:val="0058266B"/>
    <w:rsid w:val="00582EDA"/>
    <w:rsid w:val="0058321C"/>
    <w:rsid w:val="005833CE"/>
    <w:rsid w:val="00583992"/>
    <w:rsid w:val="00583C1D"/>
    <w:rsid w:val="00584FE8"/>
    <w:rsid w:val="005854D7"/>
    <w:rsid w:val="005856A1"/>
    <w:rsid w:val="00585F37"/>
    <w:rsid w:val="00586C95"/>
    <w:rsid w:val="0058701C"/>
    <w:rsid w:val="00587478"/>
    <w:rsid w:val="005875F8"/>
    <w:rsid w:val="00587969"/>
    <w:rsid w:val="00587C37"/>
    <w:rsid w:val="00587E30"/>
    <w:rsid w:val="00587F83"/>
    <w:rsid w:val="00590600"/>
    <w:rsid w:val="00590903"/>
    <w:rsid w:val="00590E96"/>
    <w:rsid w:val="00590F38"/>
    <w:rsid w:val="00590F7D"/>
    <w:rsid w:val="0059100A"/>
    <w:rsid w:val="00591134"/>
    <w:rsid w:val="005912F9"/>
    <w:rsid w:val="00591817"/>
    <w:rsid w:val="005918BD"/>
    <w:rsid w:val="00591A6C"/>
    <w:rsid w:val="00591C9F"/>
    <w:rsid w:val="00591DD4"/>
    <w:rsid w:val="0059219A"/>
    <w:rsid w:val="0059283C"/>
    <w:rsid w:val="00593064"/>
    <w:rsid w:val="0059327B"/>
    <w:rsid w:val="00593A89"/>
    <w:rsid w:val="00593D00"/>
    <w:rsid w:val="005943C6"/>
    <w:rsid w:val="00595304"/>
    <w:rsid w:val="00595421"/>
    <w:rsid w:val="00595751"/>
    <w:rsid w:val="005957B1"/>
    <w:rsid w:val="00595C3D"/>
    <w:rsid w:val="00595F43"/>
    <w:rsid w:val="0059622E"/>
    <w:rsid w:val="005962CC"/>
    <w:rsid w:val="0059764B"/>
    <w:rsid w:val="0059786D"/>
    <w:rsid w:val="00597E7E"/>
    <w:rsid w:val="005A02DF"/>
    <w:rsid w:val="005A0532"/>
    <w:rsid w:val="005A094A"/>
    <w:rsid w:val="005A164B"/>
    <w:rsid w:val="005A199D"/>
    <w:rsid w:val="005A1CA5"/>
    <w:rsid w:val="005A2288"/>
    <w:rsid w:val="005A22B3"/>
    <w:rsid w:val="005A22EC"/>
    <w:rsid w:val="005A2BA8"/>
    <w:rsid w:val="005A2D80"/>
    <w:rsid w:val="005A322B"/>
    <w:rsid w:val="005A33F3"/>
    <w:rsid w:val="005A39CF"/>
    <w:rsid w:val="005A3E02"/>
    <w:rsid w:val="005A3E12"/>
    <w:rsid w:val="005A3F57"/>
    <w:rsid w:val="005A47AB"/>
    <w:rsid w:val="005A5910"/>
    <w:rsid w:val="005A596A"/>
    <w:rsid w:val="005A5C67"/>
    <w:rsid w:val="005A5CE9"/>
    <w:rsid w:val="005A6115"/>
    <w:rsid w:val="005A6244"/>
    <w:rsid w:val="005A670D"/>
    <w:rsid w:val="005A6E54"/>
    <w:rsid w:val="005A7355"/>
    <w:rsid w:val="005A73D6"/>
    <w:rsid w:val="005A7725"/>
    <w:rsid w:val="005A7937"/>
    <w:rsid w:val="005A7EAE"/>
    <w:rsid w:val="005B0079"/>
    <w:rsid w:val="005B0AC5"/>
    <w:rsid w:val="005B1100"/>
    <w:rsid w:val="005B1671"/>
    <w:rsid w:val="005B1755"/>
    <w:rsid w:val="005B1CA6"/>
    <w:rsid w:val="005B1CB9"/>
    <w:rsid w:val="005B30AA"/>
    <w:rsid w:val="005B32FB"/>
    <w:rsid w:val="005B3903"/>
    <w:rsid w:val="005B3A3E"/>
    <w:rsid w:val="005B4314"/>
    <w:rsid w:val="005B47EF"/>
    <w:rsid w:val="005B51DC"/>
    <w:rsid w:val="005B532E"/>
    <w:rsid w:val="005B554C"/>
    <w:rsid w:val="005B5566"/>
    <w:rsid w:val="005B583F"/>
    <w:rsid w:val="005B59CF"/>
    <w:rsid w:val="005B5FF1"/>
    <w:rsid w:val="005B640A"/>
    <w:rsid w:val="005B682B"/>
    <w:rsid w:val="005B6C1A"/>
    <w:rsid w:val="005B7FB1"/>
    <w:rsid w:val="005C0550"/>
    <w:rsid w:val="005C0D2E"/>
    <w:rsid w:val="005C0F2F"/>
    <w:rsid w:val="005C12BF"/>
    <w:rsid w:val="005C1E5C"/>
    <w:rsid w:val="005C1EDC"/>
    <w:rsid w:val="005C1F80"/>
    <w:rsid w:val="005C2486"/>
    <w:rsid w:val="005C27B9"/>
    <w:rsid w:val="005C2D57"/>
    <w:rsid w:val="005C30F4"/>
    <w:rsid w:val="005C4792"/>
    <w:rsid w:val="005C4DCC"/>
    <w:rsid w:val="005C5F39"/>
    <w:rsid w:val="005C6C34"/>
    <w:rsid w:val="005C7AF9"/>
    <w:rsid w:val="005C7E8C"/>
    <w:rsid w:val="005D05B5"/>
    <w:rsid w:val="005D05BF"/>
    <w:rsid w:val="005D08EB"/>
    <w:rsid w:val="005D0C8D"/>
    <w:rsid w:val="005D14FE"/>
    <w:rsid w:val="005D15F9"/>
    <w:rsid w:val="005D19F7"/>
    <w:rsid w:val="005D1A1A"/>
    <w:rsid w:val="005D1D6C"/>
    <w:rsid w:val="005D1EAE"/>
    <w:rsid w:val="005D219B"/>
    <w:rsid w:val="005D24FF"/>
    <w:rsid w:val="005D2B95"/>
    <w:rsid w:val="005D2EB4"/>
    <w:rsid w:val="005D2FB8"/>
    <w:rsid w:val="005D3281"/>
    <w:rsid w:val="005D33E6"/>
    <w:rsid w:val="005D374A"/>
    <w:rsid w:val="005D3D0E"/>
    <w:rsid w:val="005D40E8"/>
    <w:rsid w:val="005D5336"/>
    <w:rsid w:val="005D5657"/>
    <w:rsid w:val="005D58CE"/>
    <w:rsid w:val="005D59EF"/>
    <w:rsid w:val="005D5A13"/>
    <w:rsid w:val="005D5B90"/>
    <w:rsid w:val="005D5FEF"/>
    <w:rsid w:val="005D671F"/>
    <w:rsid w:val="005D7169"/>
    <w:rsid w:val="005D72D3"/>
    <w:rsid w:val="005D732C"/>
    <w:rsid w:val="005D7874"/>
    <w:rsid w:val="005D7C02"/>
    <w:rsid w:val="005E02FB"/>
    <w:rsid w:val="005E0A50"/>
    <w:rsid w:val="005E1AD2"/>
    <w:rsid w:val="005E1D4A"/>
    <w:rsid w:val="005E1FFC"/>
    <w:rsid w:val="005E235F"/>
    <w:rsid w:val="005E2A92"/>
    <w:rsid w:val="005E2B2E"/>
    <w:rsid w:val="005E2B8B"/>
    <w:rsid w:val="005E2BCC"/>
    <w:rsid w:val="005E2D98"/>
    <w:rsid w:val="005E2F9B"/>
    <w:rsid w:val="005E323D"/>
    <w:rsid w:val="005E3247"/>
    <w:rsid w:val="005E327C"/>
    <w:rsid w:val="005E3A97"/>
    <w:rsid w:val="005E55D9"/>
    <w:rsid w:val="005E5885"/>
    <w:rsid w:val="005E59CF"/>
    <w:rsid w:val="005E5A95"/>
    <w:rsid w:val="005E5F3E"/>
    <w:rsid w:val="005E6122"/>
    <w:rsid w:val="005E630A"/>
    <w:rsid w:val="005E6620"/>
    <w:rsid w:val="005E6823"/>
    <w:rsid w:val="005E6B43"/>
    <w:rsid w:val="005E71B3"/>
    <w:rsid w:val="005E728C"/>
    <w:rsid w:val="005E75F0"/>
    <w:rsid w:val="005E781F"/>
    <w:rsid w:val="005F065E"/>
    <w:rsid w:val="005F08EC"/>
    <w:rsid w:val="005F0AB3"/>
    <w:rsid w:val="005F1365"/>
    <w:rsid w:val="005F143F"/>
    <w:rsid w:val="005F1497"/>
    <w:rsid w:val="005F149D"/>
    <w:rsid w:val="005F366B"/>
    <w:rsid w:val="005F3E1D"/>
    <w:rsid w:val="005F478D"/>
    <w:rsid w:val="005F47E6"/>
    <w:rsid w:val="005F4ACA"/>
    <w:rsid w:val="005F54DF"/>
    <w:rsid w:val="005F5A4F"/>
    <w:rsid w:val="005F5EA5"/>
    <w:rsid w:val="005F6C51"/>
    <w:rsid w:val="005F6E29"/>
    <w:rsid w:val="005F711D"/>
    <w:rsid w:val="005F74E0"/>
    <w:rsid w:val="005F7D80"/>
    <w:rsid w:val="006004F3"/>
    <w:rsid w:val="00601086"/>
    <w:rsid w:val="006010D7"/>
    <w:rsid w:val="00601796"/>
    <w:rsid w:val="0060356F"/>
    <w:rsid w:val="00603BA8"/>
    <w:rsid w:val="006041DA"/>
    <w:rsid w:val="006041FF"/>
    <w:rsid w:val="006046F1"/>
    <w:rsid w:val="0060507F"/>
    <w:rsid w:val="00605E33"/>
    <w:rsid w:val="00606205"/>
    <w:rsid w:val="00606858"/>
    <w:rsid w:val="00607610"/>
    <w:rsid w:val="00607644"/>
    <w:rsid w:val="00610556"/>
    <w:rsid w:val="0061184F"/>
    <w:rsid w:val="00611ADA"/>
    <w:rsid w:val="00611DE3"/>
    <w:rsid w:val="00613069"/>
    <w:rsid w:val="006137B0"/>
    <w:rsid w:val="0061428B"/>
    <w:rsid w:val="00614900"/>
    <w:rsid w:val="00614CDC"/>
    <w:rsid w:val="00614E97"/>
    <w:rsid w:val="006151FB"/>
    <w:rsid w:val="006154C8"/>
    <w:rsid w:val="0061600C"/>
    <w:rsid w:val="006162F0"/>
    <w:rsid w:val="0061724A"/>
    <w:rsid w:val="00617436"/>
    <w:rsid w:val="0061745F"/>
    <w:rsid w:val="00617BD5"/>
    <w:rsid w:val="00617DD6"/>
    <w:rsid w:val="00620177"/>
    <w:rsid w:val="00620819"/>
    <w:rsid w:val="00620A9F"/>
    <w:rsid w:val="00620B21"/>
    <w:rsid w:val="00621563"/>
    <w:rsid w:val="006219D4"/>
    <w:rsid w:val="00621F6B"/>
    <w:rsid w:val="006226A2"/>
    <w:rsid w:val="00622897"/>
    <w:rsid w:val="00622D66"/>
    <w:rsid w:val="0062300C"/>
    <w:rsid w:val="00623059"/>
    <w:rsid w:val="00623619"/>
    <w:rsid w:val="00623D95"/>
    <w:rsid w:val="00624A57"/>
    <w:rsid w:val="00625A17"/>
    <w:rsid w:val="00626105"/>
    <w:rsid w:val="006262CD"/>
    <w:rsid w:val="0062631F"/>
    <w:rsid w:val="006266D4"/>
    <w:rsid w:val="006269FD"/>
    <w:rsid w:val="006276CD"/>
    <w:rsid w:val="00627862"/>
    <w:rsid w:val="006309FA"/>
    <w:rsid w:val="00632018"/>
    <w:rsid w:val="006322C1"/>
    <w:rsid w:val="00632474"/>
    <w:rsid w:val="006324C2"/>
    <w:rsid w:val="006328DE"/>
    <w:rsid w:val="006337A8"/>
    <w:rsid w:val="006340CA"/>
    <w:rsid w:val="0063468B"/>
    <w:rsid w:val="00635180"/>
    <w:rsid w:val="006354FE"/>
    <w:rsid w:val="0063582C"/>
    <w:rsid w:val="006359F2"/>
    <w:rsid w:val="00635C7C"/>
    <w:rsid w:val="00635FAF"/>
    <w:rsid w:val="00635FF2"/>
    <w:rsid w:val="006361CC"/>
    <w:rsid w:val="00636323"/>
    <w:rsid w:val="0063634A"/>
    <w:rsid w:val="0063717A"/>
    <w:rsid w:val="00641463"/>
    <w:rsid w:val="006416E1"/>
    <w:rsid w:val="00641810"/>
    <w:rsid w:val="00641C98"/>
    <w:rsid w:val="00642ED5"/>
    <w:rsid w:val="006436FA"/>
    <w:rsid w:val="00643B1A"/>
    <w:rsid w:val="006440EB"/>
    <w:rsid w:val="00644609"/>
    <w:rsid w:val="00644649"/>
    <w:rsid w:val="00644B93"/>
    <w:rsid w:val="006450A9"/>
    <w:rsid w:val="006451E1"/>
    <w:rsid w:val="006452B4"/>
    <w:rsid w:val="00645BE1"/>
    <w:rsid w:val="00645E6A"/>
    <w:rsid w:val="006464A9"/>
    <w:rsid w:val="006464B7"/>
    <w:rsid w:val="006464D5"/>
    <w:rsid w:val="006468BF"/>
    <w:rsid w:val="006478E5"/>
    <w:rsid w:val="00651183"/>
    <w:rsid w:val="0065175C"/>
    <w:rsid w:val="00651BFD"/>
    <w:rsid w:val="0065207F"/>
    <w:rsid w:val="0065259E"/>
    <w:rsid w:val="006529CE"/>
    <w:rsid w:val="00652C0F"/>
    <w:rsid w:val="00652CB0"/>
    <w:rsid w:val="006530D8"/>
    <w:rsid w:val="0065330C"/>
    <w:rsid w:val="00653369"/>
    <w:rsid w:val="0065338C"/>
    <w:rsid w:val="006535C7"/>
    <w:rsid w:val="006538BF"/>
    <w:rsid w:val="00653DEA"/>
    <w:rsid w:val="00654759"/>
    <w:rsid w:val="00654F93"/>
    <w:rsid w:val="0065509A"/>
    <w:rsid w:val="00655B6F"/>
    <w:rsid w:val="006561B1"/>
    <w:rsid w:val="006569EA"/>
    <w:rsid w:val="00656B7D"/>
    <w:rsid w:val="00656C35"/>
    <w:rsid w:val="00657B9B"/>
    <w:rsid w:val="006603FA"/>
    <w:rsid w:val="00660574"/>
    <w:rsid w:val="00661050"/>
    <w:rsid w:val="00661155"/>
    <w:rsid w:val="00661972"/>
    <w:rsid w:val="00661D25"/>
    <w:rsid w:val="00661DAF"/>
    <w:rsid w:val="00662046"/>
    <w:rsid w:val="00662CAD"/>
    <w:rsid w:val="00663061"/>
    <w:rsid w:val="0066334B"/>
    <w:rsid w:val="00664149"/>
    <w:rsid w:val="00664243"/>
    <w:rsid w:val="00664CD1"/>
    <w:rsid w:val="00664DD3"/>
    <w:rsid w:val="0066525E"/>
    <w:rsid w:val="00665703"/>
    <w:rsid w:val="00665807"/>
    <w:rsid w:val="00665D6E"/>
    <w:rsid w:val="0066605F"/>
    <w:rsid w:val="0066623E"/>
    <w:rsid w:val="00666C02"/>
    <w:rsid w:val="006673D0"/>
    <w:rsid w:val="00667900"/>
    <w:rsid w:val="00667BBA"/>
    <w:rsid w:val="00667D0C"/>
    <w:rsid w:val="00667F28"/>
    <w:rsid w:val="00667F98"/>
    <w:rsid w:val="0067067F"/>
    <w:rsid w:val="00670E2B"/>
    <w:rsid w:val="0067153D"/>
    <w:rsid w:val="0067175C"/>
    <w:rsid w:val="00671A17"/>
    <w:rsid w:val="00672107"/>
    <w:rsid w:val="00672A1B"/>
    <w:rsid w:val="00673042"/>
    <w:rsid w:val="00673165"/>
    <w:rsid w:val="00673324"/>
    <w:rsid w:val="006733D4"/>
    <w:rsid w:val="0067354A"/>
    <w:rsid w:val="0067369B"/>
    <w:rsid w:val="00673FBC"/>
    <w:rsid w:val="0067402A"/>
    <w:rsid w:val="006740ED"/>
    <w:rsid w:val="006741FE"/>
    <w:rsid w:val="006743AF"/>
    <w:rsid w:val="0067443D"/>
    <w:rsid w:val="00674846"/>
    <w:rsid w:val="006754B8"/>
    <w:rsid w:val="00675FE8"/>
    <w:rsid w:val="00676995"/>
    <w:rsid w:val="00676B22"/>
    <w:rsid w:val="00676B53"/>
    <w:rsid w:val="00676FE6"/>
    <w:rsid w:val="00677362"/>
    <w:rsid w:val="00680504"/>
    <w:rsid w:val="00680D72"/>
    <w:rsid w:val="006816D9"/>
    <w:rsid w:val="00681A88"/>
    <w:rsid w:val="00682175"/>
    <w:rsid w:val="006824A7"/>
    <w:rsid w:val="006825F5"/>
    <w:rsid w:val="006829EF"/>
    <w:rsid w:val="0068320A"/>
    <w:rsid w:val="006834EA"/>
    <w:rsid w:val="006836A1"/>
    <w:rsid w:val="00683805"/>
    <w:rsid w:val="00683EE0"/>
    <w:rsid w:val="00684096"/>
    <w:rsid w:val="006843E4"/>
    <w:rsid w:val="00685BE0"/>
    <w:rsid w:val="00685D53"/>
    <w:rsid w:val="00685D7F"/>
    <w:rsid w:val="00686166"/>
    <w:rsid w:val="00686619"/>
    <w:rsid w:val="0068661A"/>
    <w:rsid w:val="00686CDA"/>
    <w:rsid w:val="00686DB3"/>
    <w:rsid w:val="00687219"/>
    <w:rsid w:val="00690108"/>
    <w:rsid w:val="0069038F"/>
    <w:rsid w:val="006903DA"/>
    <w:rsid w:val="00690461"/>
    <w:rsid w:val="006904E3"/>
    <w:rsid w:val="006907A9"/>
    <w:rsid w:val="00691391"/>
    <w:rsid w:val="006917A2"/>
    <w:rsid w:val="00691E14"/>
    <w:rsid w:val="00691E1D"/>
    <w:rsid w:val="0069275C"/>
    <w:rsid w:val="00694A3B"/>
    <w:rsid w:val="00694DBD"/>
    <w:rsid w:val="0069516D"/>
    <w:rsid w:val="00695522"/>
    <w:rsid w:val="006958A9"/>
    <w:rsid w:val="00696B66"/>
    <w:rsid w:val="00696CED"/>
    <w:rsid w:val="00696D79"/>
    <w:rsid w:val="00697CE2"/>
    <w:rsid w:val="00697EE3"/>
    <w:rsid w:val="006A0FE3"/>
    <w:rsid w:val="006A1567"/>
    <w:rsid w:val="006A17D9"/>
    <w:rsid w:val="006A1B61"/>
    <w:rsid w:val="006A1C39"/>
    <w:rsid w:val="006A248A"/>
    <w:rsid w:val="006A2CB4"/>
    <w:rsid w:val="006A32A4"/>
    <w:rsid w:val="006A33F7"/>
    <w:rsid w:val="006A34F6"/>
    <w:rsid w:val="006A3B83"/>
    <w:rsid w:val="006A4AD4"/>
    <w:rsid w:val="006A56DD"/>
    <w:rsid w:val="006A590E"/>
    <w:rsid w:val="006A5C1E"/>
    <w:rsid w:val="006A5D33"/>
    <w:rsid w:val="006A68E9"/>
    <w:rsid w:val="006A722A"/>
    <w:rsid w:val="006A7769"/>
    <w:rsid w:val="006A7BC0"/>
    <w:rsid w:val="006A7CAA"/>
    <w:rsid w:val="006A7CDB"/>
    <w:rsid w:val="006A7E83"/>
    <w:rsid w:val="006A7F5C"/>
    <w:rsid w:val="006B0952"/>
    <w:rsid w:val="006B0C57"/>
    <w:rsid w:val="006B1243"/>
    <w:rsid w:val="006B12FB"/>
    <w:rsid w:val="006B14E8"/>
    <w:rsid w:val="006B1770"/>
    <w:rsid w:val="006B1BE8"/>
    <w:rsid w:val="006B1EEE"/>
    <w:rsid w:val="006B24A2"/>
    <w:rsid w:val="006B25F4"/>
    <w:rsid w:val="006B27FC"/>
    <w:rsid w:val="006B2A9B"/>
    <w:rsid w:val="006B36FD"/>
    <w:rsid w:val="006B3762"/>
    <w:rsid w:val="006B3B12"/>
    <w:rsid w:val="006B3C34"/>
    <w:rsid w:val="006B45E4"/>
    <w:rsid w:val="006B49B1"/>
    <w:rsid w:val="006B4C5F"/>
    <w:rsid w:val="006B55A4"/>
    <w:rsid w:val="006B625B"/>
    <w:rsid w:val="006B6757"/>
    <w:rsid w:val="006B6A84"/>
    <w:rsid w:val="006B6F0B"/>
    <w:rsid w:val="006B7364"/>
    <w:rsid w:val="006B796C"/>
    <w:rsid w:val="006B7CE4"/>
    <w:rsid w:val="006C03A7"/>
    <w:rsid w:val="006C0831"/>
    <w:rsid w:val="006C0ACA"/>
    <w:rsid w:val="006C153D"/>
    <w:rsid w:val="006C1BF3"/>
    <w:rsid w:val="006C1DF8"/>
    <w:rsid w:val="006C268C"/>
    <w:rsid w:val="006C2D83"/>
    <w:rsid w:val="006C30FD"/>
    <w:rsid w:val="006C3474"/>
    <w:rsid w:val="006C3873"/>
    <w:rsid w:val="006C421D"/>
    <w:rsid w:val="006C44FE"/>
    <w:rsid w:val="006C4940"/>
    <w:rsid w:val="006C4B42"/>
    <w:rsid w:val="006C5047"/>
    <w:rsid w:val="006C59B6"/>
    <w:rsid w:val="006C5CAA"/>
    <w:rsid w:val="006C672D"/>
    <w:rsid w:val="006C683B"/>
    <w:rsid w:val="006C6B59"/>
    <w:rsid w:val="006C6EEF"/>
    <w:rsid w:val="006C7816"/>
    <w:rsid w:val="006C7835"/>
    <w:rsid w:val="006C7838"/>
    <w:rsid w:val="006D0358"/>
    <w:rsid w:val="006D0CAA"/>
    <w:rsid w:val="006D102C"/>
    <w:rsid w:val="006D117C"/>
    <w:rsid w:val="006D1CF9"/>
    <w:rsid w:val="006D29F0"/>
    <w:rsid w:val="006D30DF"/>
    <w:rsid w:val="006D3C32"/>
    <w:rsid w:val="006D5258"/>
    <w:rsid w:val="006D56AF"/>
    <w:rsid w:val="006D6280"/>
    <w:rsid w:val="006D64E1"/>
    <w:rsid w:val="006D694C"/>
    <w:rsid w:val="006D7429"/>
    <w:rsid w:val="006D7537"/>
    <w:rsid w:val="006D7AE9"/>
    <w:rsid w:val="006D7C2B"/>
    <w:rsid w:val="006E018C"/>
    <w:rsid w:val="006E066E"/>
    <w:rsid w:val="006E07F7"/>
    <w:rsid w:val="006E095C"/>
    <w:rsid w:val="006E1B7C"/>
    <w:rsid w:val="006E2C73"/>
    <w:rsid w:val="006E34A5"/>
    <w:rsid w:val="006E39E1"/>
    <w:rsid w:val="006E4C13"/>
    <w:rsid w:val="006E4DF2"/>
    <w:rsid w:val="006E4FE8"/>
    <w:rsid w:val="006E618F"/>
    <w:rsid w:val="006E683E"/>
    <w:rsid w:val="006E694C"/>
    <w:rsid w:val="006E6AD0"/>
    <w:rsid w:val="006E6DBA"/>
    <w:rsid w:val="006E6E54"/>
    <w:rsid w:val="006E7108"/>
    <w:rsid w:val="006E7457"/>
    <w:rsid w:val="006E792E"/>
    <w:rsid w:val="006E7B05"/>
    <w:rsid w:val="006F03A6"/>
    <w:rsid w:val="006F0A3C"/>
    <w:rsid w:val="006F0E6A"/>
    <w:rsid w:val="006F1847"/>
    <w:rsid w:val="006F2AC2"/>
    <w:rsid w:val="006F332B"/>
    <w:rsid w:val="006F362D"/>
    <w:rsid w:val="006F3B3C"/>
    <w:rsid w:val="006F3BAA"/>
    <w:rsid w:val="006F3F82"/>
    <w:rsid w:val="006F4783"/>
    <w:rsid w:val="006F4D00"/>
    <w:rsid w:val="006F5346"/>
    <w:rsid w:val="006F53C4"/>
    <w:rsid w:val="006F5431"/>
    <w:rsid w:val="006F5F8A"/>
    <w:rsid w:val="006F7173"/>
    <w:rsid w:val="006F756E"/>
    <w:rsid w:val="006F7976"/>
    <w:rsid w:val="006F7C45"/>
    <w:rsid w:val="007007C0"/>
    <w:rsid w:val="00700D87"/>
    <w:rsid w:val="00700F6C"/>
    <w:rsid w:val="00701CA6"/>
    <w:rsid w:val="00702BC0"/>
    <w:rsid w:val="00702C08"/>
    <w:rsid w:val="00703A89"/>
    <w:rsid w:val="00704429"/>
    <w:rsid w:val="0070457E"/>
    <w:rsid w:val="0070467E"/>
    <w:rsid w:val="007047CE"/>
    <w:rsid w:val="007049EA"/>
    <w:rsid w:val="007049FB"/>
    <w:rsid w:val="00704F5F"/>
    <w:rsid w:val="0070506D"/>
    <w:rsid w:val="007051D4"/>
    <w:rsid w:val="007051F8"/>
    <w:rsid w:val="00706023"/>
    <w:rsid w:val="00706175"/>
    <w:rsid w:val="00706390"/>
    <w:rsid w:val="00706411"/>
    <w:rsid w:val="00706E5D"/>
    <w:rsid w:val="00706EAC"/>
    <w:rsid w:val="007079B4"/>
    <w:rsid w:val="00710048"/>
    <w:rsid w:val="007105AE"/>
    <w:rsid w:val="0071060E"/>
    <w:rsid w:val="007106D3"/>
    <w:rsid w:val="007109DA"/>
    <w:rsid w:val="00710CE9"/>
    <w:rsid w:val="00710E7C"/>
    <w:rsid w:val="00711228"/>
    <w:rsid w:val="00711572"/>
    <w:rsid w:val="00711FE8"/>
    <w:rsid w:val="00712DDA"/>
    <w:rsid w:val="00712DF2"/>
    <w:rsid w:val="00712F96"/>
    <w:rsid w:val="00713AEB"/>
    <w:rsid w:val="00713E79"/>
    <w:rsid w:val="00713EB4"/>
    <w:rsid w:val="007144D8"/>
    <w:rsid w:val="0071496A"/>
    <w:rsid w:val="00715321"/>
    <w:rsid w:val="00715487"/>
    <w:rsid w:val="00716210"/>
    <w:rsid w:val="00716E91"/>
    <w:rsid w:val="00716EC7"/>
    <w:rsid w:val="00717811"/>
    <w:rsid w:val="007200E2"/>
    <w:rsid w:val="00720A37"/>
    <w:rsid w:val="007217AC"/>
    <w:rsid w:val="00721A92"/>
    <w:rsid w:val="0072214F"/>
    <w:rsid w:val="00722731"/>
    <w:rsid w:val="007237B9"/>
    <w:rsid w:val="007238A1"/>
    <w:rsid w:val="007239F5"/>
    <w:rsid w:val="00723DAD"/>
    <w:rsid w:val="00724067"/>
    <w:rsid w:val="007240D4"/>
    <w:rsid w:val="0072421C"/>
    <w:rsid w:val="0072547C"/>
    <w:rsid w:val="00725DD5"/>
    <w:rsid w:val="00725F79"/>
    <w:rsid w:val="00726003"/>
    <w:rsid w:val="00726F3F"/>
    <w:rsid w:val="00726FF2"/>
    <w:rsid w:val="00727B38"/>
    <w:rsid w:val="00730E51"/>
    <w:rsid w:val="00731C66"/>
    <w:rsid w:val="00731F0D"/>
    <w:rsid w:val="00731F43"/>
    <w:rsid w:val="00732583"/>
    <w:rsid w:val="00732C43"/>
    <w:rsid w:val="00732F17"/>
    <w:rsid w:val="007334F1"/>
    <w:rsid w:val="00733AAC"/>
    <w:rsid w:val="00733B92"/>
    <w:rsid w:val="00734D68"/>
    <w:rsid w:val="00734FEA"/>
    <w:rsid w:val="007351E9"/>
    <w:rsid w:val="00735CEE"/>
    <w:rsid w:val="00735D9D"/>
    <w:rsid w:val="0073652C"/>
    <w:rsid w:val="00736938"/>
    <w:rsid w:val="00736C48"/>
    <w:rsid w:val="0073702F"/>
    <w:rsid w:val="007370A2"/>
    <w:rsid w:val="00737158"/>
    <w:rsid w:val="0073758D"/>
    <w:rsid w:val="00737D33"/>
    <w:rsid w:val="00740560"/>
    <w:rsid w:val="007409BF"/>
    <w:rsid w:val="00740ACC"/>
    <w:rsid w:val="00740AFF"/>
    <w:rsid w:val="00740DA0"/>
    <w:rsid w:val="00741B68"/>
    <w:rsid w:val="0074209C"/>
    <w:rsid w:val="007435AC"/>
    <w:rsid w:val="00743790"/>
    <w:rsid w:val="0074426D"/>
    <w:rsid w:val="007445A2"/>
    <w:rsid w:val="00744707"/>
    <w:rsid w:val="00744CE9"/>
    <w:rsid w:val="007450F5"/>
    <w:rsid w:val="007453AC"/>
    <w:rsid w:val="00746576"/>
    <w:rsid w:val="00746827"/>
    <w:rsid w:val="0074697A"/>
    <w:rsid w:val="007469B3"/>
    <w:rsid w:val="00746BAB"/>
    <w:rsid w:val="00746CF6"/>
    <w:rsid w:val="00746E52"/>
    <w:rsid w:val="00746F55"/>
    <w:rsid w:val="00747538"/>
    <w:rsid w:val="00747709"/>
    <w:rsid w:val="00747940"/>
    <w:rsid w:val="00747A68"/>
    <w:rsid w:val="00747FD3"/>
    <w:rsid w:val="007502C6"/>
    <w:rsid w:val="00750794"/>
    <w:rsid w:val="00751989"/>
    <w:rsid w:val="00752A4E"/>
    <w:rsid w:val="00752A78"/>
    <w:rsid w:val="00752AFB"/>
    <w:rsid w:val="007531B8"/>
    <w:rsid w:val="007532B4"/>
    <w:rsid w:val="00753B0F"/>
    <w:rsid w:val="00753BB2"/>
    <w:rsid w:val="00753BD2"/>
    <w:rsid w:val="00753ECF"/>
    <w:rsid w:val="00753F0B"/>
    <w:rsid w:val="00754520"/>
    <w:rsid w:val="00754762"/>
    <w:rsid w:val="00754A74"/>
    <w:rsid w:val="007553FD"/>
    <w:rsid w:val="00755EA1"/>
    <w:rsid w:val="00756313"/>
    <w:rsid w:val="00756E80"/>
    <w:rsid w:val="007573A1"/>
    <w:rsid w:val="00757BFF"/>
    <w:rsid w:val="007601BE"/>
    <w:rsid w:val="00760548"/>
    <w:rsid w:val="007607D4"/>
    <w:rsid w:val="00760B7E"/>
    <w:rsid w:val="00761268"/>
    <w:rsid w:val="0076151E"/>
    <w:rsid w:val="00761A11"/>
    <w:rsid w:val="00762246"/>
    <w:rsid w:val="0076233E"/>
    <w:rsid w:val="007626FC"/>
    <w:rsid w:val="00762A0E"/>
    <w:rsid w:val="00762A81"/>
    <w:rsid w:val="00762D16"/>
    <w:rsid w:val="00762FCB"/>
    <w:rsid w:val="00763549"/>
    <w:rsid w:val="00763572"/>
    <w:rsid w:val="00763AD5"/>
    <w:rsid w:val="00763B9F"/>
    <w:rsid w:val="00764D9C"/>
    <w:rsid w:val="00764EF1"/>
    <w:rsid w:val="00765510"/>
    <w:rsid w:val="007658D4"/>
    <w:rsid w:val="00765B94"/>
    <w:rsid w:val="00765CE1"/>
    <w:rsid w:val="00765D14"/>
    <w:rsid w:val="00766B10"/>
    <w:rsid w:val="00766FC2"/>
    <w:rsid w:val="007671FD"/>
    <w:rsid w:val="007678E7"/>
    <w:rsid w:val="00770217"/>
    <w:rsid w:val="007708C4"/>
    <w:rsid w:val="00770A02"/>
    <w:rsid w:val="00770AF9"/>
    <w:rsid w:val="00770B35"/>
    <w:rsid w:val="00770F59"/>
    <w:rsid w:val="00771038"/>
    <w:rsid w:val="007715BF"/>
    <w:rsid w:val="0077178B"/>
    <w:rsid w:val="00771990"/>
    <w:rsid w:val="007725C2"/>
    <w:rsid w:val="00772AE1"/>
    <w:rsid w:val="00772D1D"/>
    <w:rsid w:val="00772F57"/>
    <w:rsid w:val="00772FF8"/>
    <w:rsid w:val="0077342A"/>
    <w:rsid w:val="00773ED6"/>
    <w:rsid w:val="007742A2"/>
    <w:rsid w:val="0077435F"/>
    <w:rsid w:val="007750EE"/>
    <w:rsid w:val="007752C0"/>
    <w:rsid w:val="00775771"/>
    <w:rsid w:val="007758BD"/>
    <w:rsid w:val="0077591D"/>
    <w:rsid w:val="00776D9B"/>
    <w:rsid w:val="00776E9E"/>
    <w:rsid w:val="00776EBA"/>
    <w:rsid w:val="00777504"/>
    <w:rsid w:val="00777A3D"/>
    <w:rsid w:val="00777FF0"/>
    <w:rsid w:val="00780274"/>
    <w:rsid w:val="007803B0"/>
    <w:rsid w:val="00780F70"/>
    <w:rsid w:val="00781867"/>
    <w:rsid w:val="00781E8A"/>
    <w:rsid w:val="00781E9A"/>
    <w:rsid w:val="00782154"/>
    <w:rsid w:val="00782920"/>
    <w:rsid w:val="00782A83"/>
    <w:rsid w:val="00782EB9"/>
    <w:rsid w:val="007834E1"/>
    <w:rsid w:val="00783BB1"/>
    <w:rsid w:val="00783F33"/>
    <w:rsid w:val="00783F50"/>
    <w:rsid w:val="00784A81"/>
    <w:rsid w:val="00784E36"/>
    <w:rsid w:val="007857F4"/>
    <w:rsid w:val="00785ED6"/>
    <w:rsid w:val="00786BB8"/>
    <w:rsid w:val="00786BBB"/>
    <w:rsid w:val="00786C23"/>
    <w:rsid w:val="00786E71"/>
    <w:rsid w:val="00787384"/>
    <w:rsid w:val="0078767A"/>
    <w:rsid w:val="0078790A"/>
    <w:rsid w:val="00787C50"/>
    <w:rsid w:val="00787F6B"/>
    <w:rsid w:val="00790794"/>
    <w:rsid w:val="00790BCF"/>
    <w:rsid w:val="00790BFE"/>
    <w:rsid w:val="00790E01"/>
    <w:rsid w:val="00791A31"/>
    <w:rsid w:val="00791B6E"/>
    <w:rsid w:val="00792C7F"/>
    <w:rsid w:val="0079474A"/>
    <w:rsid w:val="007948CF"/>
    <w:rsid w:val="0079599B"/>
    <w:rsid w:val="00795AEA"/>
    <w:rsid w:val="00795CF3"/>
    <w:rsid w:val="00796BE0"/>
    <w:rsid w:val="00796F78"/>
    <w:rsid w:val="00797B5C"/>
    <w:rsid w:val="007A0254"/>
    <w:rsid w:val="007A0658"/>
    <w:rsid w:val="007A1470"/>
    <w:rsid w:val="007A1542"/>
    <w:rsid w:val="007A1807"/>
    <w:rsid w:val="007A1D7A"/>
    <w:rsid w:val="007A1FC6"/>
    <w:rsid w:val="007A237D"/>
    <w:rsid w:val="007A28BE"/>
    <w:rsid w:val="007A2BB1"/>
    <w:rsid w:val="007A3AA7"/>
    <w:rsid w:val="007A3FB9"/>
    <w:rsid w:val="007A569D"/>
    <w:rsid w:val="007A5883"/>
    <w:rsid w:val="007A5969"/>
    <w:rsid w:val="007A5BCE"/>
    <w:rsid w:val="007A5EDC"/>
    <w:rsid w:val="007A6A53"/>
    <w:rsid w:val="007A7C6B"/>
    <w:rsid w:val="007B027F"/>
    <w:rsid w:val="007B0D79"/>
    <w:rsid w:val="007B10E8"/>
    <w:rsid w:val="007B151B"/>
    <w:rsid w:val="007B1B3E"/>
    <w:rsid w:val="007B2117"/>
    <w:rsid w:val="007B27B0"/>
    <w:rsid w:val="007B2917"/>
    <w:rsid w:val="007B2936"/>
    <w:rsid w:val="007B2DFC"/>
    <w:rsid w:val="007B2EFD"/>
    <w:rsid w:val="007B35DD"/>
    <w:rsid w:val="007B3668"/>
    <w:rsid w:val="007B3B2F"/>
    <w:rsid w:val="007B42F9"/>
    <w:rsid w:val="007B4673"/>
    <w:rsid w:val="007B4DB2"/>
    <w:rsid w:val="007B4FF9"/>
    <w:rsid w:val="007B5288"/>
    <w:rsid w:val="007B54D5"/>
    <w:rsid w:val="007B5728"/>
    <w:rsid w:val="007B708E"/>
    <w:rsid w:val="007B7190"/>
    <w:rsid w:val="007B71F6"/>
    <w:rsid w:val="007B76BD"/>
    <w:rsid w:val="007B7ADA"/>
    <w:rsid w:val="007C00F5"/>
    <w:rsid w:val="007C06E5"/>
    <w:rsid w:val="007C08C3"/>
    <w:rsid w:val="007C10DE"/>
    <w:rsid w:val="007C19D7"/>
    <w:rsid w:val="007C23DC"/>
    <w:rsid w:val="007C2903"/>
    <w:rsid w:val="007C2D71"/>
    <w:rsid w:val="007C2E45"/>
    <w:rsid w:val="007C3CED"/>
    <w:rsid w:val="007C4637"/>
    <w:rsid w:val="007C4CD3"/>
    <w:rsid w:val="007C52AE"/>
    <w:rsid w:val="007C5731"/>
    <w:rsid w:val="007C5B77"/>
    <w:rsid w:val="007C5D73"/>
    <w:rsid w:val="007C6909"/>
    <w:rsid w:val="007C69CB"/>
    <w:rsid w:val="007C69F0"/>
    <w:rsid w:val="007C6D7A"/>
    <w:rsid w:val="007C6F8C"/>
    <w:rsid w:val="007C731A"/>
    <w:rsid w:val="007C73F3"/>
    <w:rsid w:val="007C7614"/>
    <w:rsid w:val="007D04E6"/>
    <w:rsid w:val="007D0E85"/>
    <w:rsid w:val="007D1161"/>
    <w:rsid w:val="007D1C3F"/>
    <w:rsid w:val="007D2647"/>
    <w:rsid w:val="007D2733"/>
    <w:rsid w:val="007D291E"/>
    <w:rsid w:val="007D3045"/>
    <w:rsid w:val="007D333F"/>
    <w:rsid w:val="007D3405"/>
    <w:rsid w:val="007D36F5"/>
    <w:rsid w:val="007D3E50"/>
    <w:rsid w:val="007D465F"/>
    <w:rsid w:val="007D4AFA"/>
    <w:rsid w:val="007D5254"/>
    <w:rsid w:val="007D52A4"/>
    <w:rsid w:val="007D5583"/>
    <w:rsid w:val="007D5A3F"/>
    <w:rsid w:val="007D6324"/>
    <w:rsid w:val="007D636F"/>
    <w:rsid w:val="007D6380"/>
    <w:rsid w:val="007D64BA"/>
    <w:rsid w:val="007D69EB"/>
    <w:rsid w:val="007D6D1D"/>
    <w:rsid w:val="007D6D61"/>
    <w:rsid w:val="007D7E00"/>
    <w:rsid w:val="007E0067"/>
    <w:rsid w:val="007E011B"/>
    <w:rsid w:val="007E01AC"/>
    <w:rsid w:val="007E07B5"/>
    <w:rsid w:val="007E08A0"/>
    <w:rsid w:val="007E0DD2"/>
    <w:rsid w:val="007E139A"/>
    <w:rsid w:val="007E13F9"/>
    <w:rsid w:val="007E2838"/>
    <w:rsid w:val="007E2D4F"/>
    <w:rsid w:val="007E2F7C"/>
    <w:rsid w:val="007E40A2"/>
    <w:rsid w:val="007E44FA"/>
    <w:rsid w:val="007E46C5"/>
    <w:rsid w:val="007E5219"/>
    <w:rsid w:val="007E521F"/>
    <w:rsid w:val="007E55D8"/>
    <w:rsid w:val="007E57C5"/>
    <w:rsid w:val="007E61A3"/>
    <w:rsid w:val="007E639F"/>
    <w:rsid w:val="007E6C73"/>
    <w:rsid w:val="007E6D4A"/>
    <w:rsid w:val="007E73A4"/>
    <w:rsid w:val="007E758B"/>
    <w:rsid w:val="007E75DA"/>
    <w:rsid w:val="007E771B"/>
    <w:rsid w:val="007F064D"/>
    <w:rsid w:val="007F1A26"/>
    <w:rsid w:val="007F1B80"/>
    <w:rsid w:val="007F21C2"/>
    <w:rsid w:val="007F2887"/>
    <w:rsid w:val="007F29BE"/>
    <w:rsid w:val="007F2DB1"/>
    <w:rsid w:val="007F3011"/>
    <w:rsid w:val="007F415A"/>
    <w:rsid w:val="007F51BB"/>
    <w:rsid w:val="007F521C"/>
    <w:rsid w:val="007F55DC"/>
    <w:rsid w:val="007F591F"/>
    <w:rsid w:val="007F64B4"/>
    <w:rsid w:val="007F6714"/>
    <w:rsid w:val="007F6A04"/>
    <w:rsid w:val="007F6EC7"/>
    <w:rsid w:val="00800339"/>
    <w:rsid w:val="0080091A"/>
    <w:rsid w:val="00800956"/>
    <w:rsid w:val="00801501"/>
    <w:rsid w:val="00801D8E"/>
    <w:rsid w:val="008022D3"/>
    <w:rsid w:val="0080268E"/>
    <w:rsid w:val="008029E3"/>
    <w:rsid w:val="00802E95"/>
    <w:rsid w:val="00803263"/>
    <w:rsid w:val="0080331D"/>
    <w:rsid w:val="00803819"/>
    <w:rsid w:val="00804170"/>
    <w:rsid w:val="00804636"/>
    <w:rsid w:val="00804F3D"/>
    <w:rsid w:val="00806182"/>
    <w:rsid w:val="008061B3"/>
    <w:rsid w:val="00806325"/>
    <w:rsid w:val="0080635E"/>
    <w:rsid w:val="0080668C"/>
    <w:rsid w:val="00806846"/>
    <w:rsid w:val="008071DC"/>
    <w:rsid w:val="00807550"/>
    <w:rsid w:val="008078E7"/>
    <w:rsid w:val="00807924"/>
    <w:rsid w:val="0080792E"/>
    <w:rsid w:val="008109C3"/>
    <w:rsid w:val="00810B0E"/>
    <w:rsid w:val="00810B51"/>
    <w:rsid w:val="0081135D"/>
    <w:rsid w:val="008115DB"/>
    <w:rsid w:val="00811B03"/>
    <w:rsid w:val="00811D00"/>
    <w:rsid w:val="00812035"/>
    <w:rsid w:val="008121C9"/>
    <w:rsid w:val="0081249D"/>
    <w:rsid w:val="0081339F"/>
    <w:rsid w:val="008134AE"/>
    <w:rsid w:val="008134CE"/>
    <w:rsid w:val="00813E8D"/>
    <w:rsid w:val="00813F36"/>
    <w:rsid w:val="008140CD"/>
    <w:rsid w:val="00814288"/>
    <w:rsid w:val="00814B0E"/>
    <w:rsid w:val="00814C02"/>
    <w:rsid w:val="00814CE9"/>
    <w:rsid w:val="00815ADE"/>
    <w:rsid w:val="00817F68"/>
    <w:rsid w:val="008201EB"/>
    <w:rsid w:val="00820594"/>
    <w:rsid w:val="00820772"/>
    <w:rsid w:val="00820D8F"/>
    <w:rsid w:val="00820F47"/>
    <w:rsid w:val="008213E1"/>
    <w:rsid w:val="00821E14"/>
    <w:rsid w:val="00822601"/>
    <w:rsid w:val="00822B6B"/>
    <w:rsid w:val="00822CCF"/>
    <w:rsid w:val="00822E55"/>
    <w:rsid w:val="008234C3"/>
    <w:rsid w:val="0082426C"/>
    <w:rsid w:val="00824414"/>
    <w:rsid w:val="00825633"/>
    <w:rsid w:val="00825654"/>
    <w:rsid w:val="008256BF"/>
    <w:rsid w:val="00826051"/>
    <w:rsid w:val="008261F6"/>
    <w:rsid w:val="008272A1"/>
    <w:rsid w:val="008272A9"/>
    <w:rsid w:val="0082765F"/>
    <w:rsid w:val="00830019"/>
    <w:rsid w:val="008300C3"/>
    <w:rsid w:val="008300F5"/>
    <w:rsid w:val="008301D6"/>
    <w:rsid w:val="00830406"/>
    <w:rsid w:val="00830E9E"/>
    <w:rsid w:val="00831A0A"/>
    <w:rsid w:val="00832855"/>
    <w:rsid w:val="00832A5E"/>
    <w:rsid w:val="008330C0"/>
    <w:rsid w:val="00833150"/>
    <w:rsid w:val="00833968"/>
    <w:rsid w:val="00833B1E"/>
    <w:rsid w:val="00833C0A"/>
    <w:rsid w:val="00833D9D"/>
    <w:rsid w:val="00833FA3"/>
    <w:rsid w:val="00834C26"/>
    <w:rsid w:val="008350AC"/>
    <w:rsid w:val="0083519A"/>
    <w:rsid w:val="00835567"/>
    <w:rsid w:val="00836286"/>
    <w:rsid w:val="00836326"/>
    <w:rsid w:val="008363E0"/>
    <w:rsid w:val="00836CEA"/>
    <w:rsid w:val="008375A2"/>
    <w:rsid w:val="00837B55"/>
    <w:rsid w:val="0084031B"/>
    <w:rsid w:val="0084069C"/>
    <w:rsid w:val="0084072A"/>
    <w:rsid w:val="00840879"/>
    <w:rsid w:val="008417C0"/>
    <w:rsid w:val="00842C13"/>
    <w:rsid w:val="00843089"/>
    <w:rsid w:val="00843D70"/>
    <w:rsid w:val="0084417B"/>
    <w:rsid w:val="008441DA"/>
    <w:rsid w:val="00844984"/>
    <w:rsid w:val="00844B15"/>
    <w:rsid w:val="0084527C"/>
    <w:rsid w:val="0084576B"/>
    <w:rsid w:val="00846A18"/>
    <w:rsid w:val="00846CAF"/>
    <w:rsid w:val="00846E63"/>
    <w:rsid w:val="00846F34"/>
    <w:rsid w:val="008470A4"/>
    <w:rsid w:val="0084781D"/>
    <w:rsid w:val="00847C07"/>
    <w:rsid w:val="00847C8C"/>
    <w:rsid w:val="00847EE2"/>
    <w:rsid w:val="00847FBA"/>
    <w:rsid w:val="0085046C"/>
    <w:rsid w:val="00850886"/>
    <w:rsid w:val="00850ED3"/>
    <w:rsid w:val="008511EF"/>
    <w:rsid w:val="008513ED"/>
    <w:rsid w:val="00851464"/>
    <w:rsid w:val="00851851"/>
    <w:rsid w:val="008519A3"/>
    <w:rsid w:val="00851CE9"/>
    <w:rsid w:val="0085201C"/>
    <w:rsid w:val="008522B4"/>
    <w:rsid w:val="00852301"/>
    <w:rsid w:val="00852702"/>
    <w:rsid w:val="008528C1"/>
    <w:rsid w:val="008537F0"/>
    <w:rsid w:val="00853C74"/>
    <w:rsid w:val="00853D30"/>
    <w:rsid w:val="00853EA3"/>
    <w:rsid w:val="00853F02"/>
    <w:rsid w:val="008545FB"/>
    <w:rsid w:val="00854E9A"/>
    <w:rsid w:val="008562A7"/>
    <w:rsid w:val="00856850"/>
    <w:rsid w:val="00857418"/>
    <w:rsid w:val="00857A03"/>
    <w:rsid w:val="00857EA0"/>
    <w:rsid w:val="00857F16"/>
    <w:rsid w:val="00860254"/>
    <w:rsid w:val="00860558"/>
    <w:rsid w:val="0086095B"/>
    <w:rsid w:val="00861252"/>
    <w:rsid w:val="008618A9"/>
    <w:rsid w:val="00862245"/>
    <w:rsid w:val="00862419"/>
    <w:rsid w:val="00862CF5"/>
    <w:rsid w:val="00862F11"/>
    <w:rsid w:val="008635C0"/>
    <w:rsid w:val="00863DA1"/>
    <w:rsid w:val="00863DAD"/>
    <w:rsid w:val="008640BD"/>
    <w:rsid w:val="008640EF"/>
    <w:rsid w:val="0086548C"/>
    <w:rsid w:val="00865AC3"/>
    <w:rsid w:val="00865B87"/>
    <w:rsid w:val="00865C3C"/>
    <w:rsid w:val="00865D0F"/>
    <w:rsid w:val="00866BA7"/>
    <w:rsid w:val="00866E4E"/>
    <w:rsid w:val="0086762A"/>
    <w:rsid w:val="00867D23"/>
    <w:rsid w:val="00867FD6"/>
    <w:rsid w:val="008701A3"/>
    <w:rsid w:val="00870FA3"/>
    <w:rsid w:val="00871505"/>
    <w:rsid w:val="00871782"/>
    <w:rsid w:val="00871BAE"/>
    <w:rsid w:val="00871EF1"/>
    <w:rsid w:val="00871FFD"/>
    <w:rsid w:val="00872E49"/>
    <w:rsid w:val="0087388F"/>
    <w:rsid w:val="00874191"/>
    <w:rsid w:val="00874506"/>
    <w:rsid w:val="008745A2"/>
    <w:rsid w:val="008746AD"/>
    <w:rsid w:val="00874832"/>
    <w:rsid w:val="008748C9"/>
    <w:rsid w:val="00874A53"/>
    <w:rsid w:val="00874B27"/>
    <w:rsid w:val="00874E74"/>
    <w:rsid w:val="008754D2"/>
    <w:rsid w:val="008757E0"/>
    <w:rsid w:val="0087658C"/>
    <w:rsid w:val="00876B59"/>
    <w:rsid w:val="00876BE1"/>
    <w:rsid w:val="00877904"/>
    <w:rsid w:val="00880108"/>
    <w:rsid w:val="0088040F"/>
    <w:rsid w:val="0088116B"/>
    <w:rsid w:val="008815C9"/>
    <w:rsid w:val="00881810"/>
    <w:rsid w:val="00881987"/>
    <w:rsid w:val="0088225E"/>
    <w:rsid w:val="00882BCD"/>
    <w:rsid w:val="00883644"/>
    <w:rsid w:val="008838D8"/>
    <w:rsid w:val="008845B8"/>
    <w:rsid w:val="00884626"/>
    <w:rsid w:val="0088494B"/>
    <w:rsid w:val="00884AE5"/>
    <w:rsid w:val="00884B2F"/>
    <w:rsid w:val="00884E6F"/>
    <w:rsid w:val="00885921"/>
    <w:rsid w:val="00885D87"/>
    <w:rsid w:val="00885DA3"/>
    <w:rsid w:val="008868F2"/>
    <w:rsid w:val="00886DAD"/>
    <w:rsid w:val="00886FC5"/>
    <w:rsid w:val="0088730C"/>
    <w:rsid w:val="00887C2F"/>
    <w:rsid w:val="00887C93"/>
    <w:rsid w:val="00890578"/>
    <w:rsid w:val="008905EB"/>
    <w:rsid w:val="00890CC0"/>
    <w:rsid w:val="00890FCA"/>
    <w:rsid w:val="008911B2"/>
    <w:rsid w:val="00891BCC"/>
    <w:rsid w:val="00892372"/>
    <w:rsid w:val="00892700"/>
    <w:rsid w:val="00892B09"/>
    <w:rsid w:val="00892B8F"/>
    <w:rsid w:val="00892C69"/>
    <w:rsid w:val="00893324"/>
    <w:rsid w:val="00893E13"/>
    <w:rsid w:val="008940D0"/>
    <w:rsid w:val="0089493D"/>
    <w:rsid w:val="00894C29"/>
    <w:rsid w:val="00895025"/>
    <w:rsid w:val="0089520E"/>
    <w:rsid w:val="00895287"/>
    <w:rsid w:val="00895764"/>
    <w:rsid w:val="008966C7"/>
    <w:rsid w:val="00897305"/>
    <w:rsid w:val="0089752A"/>
    <w:rsid w:val="00897C36"/>
    <w:rsid w:val="008A01D0"/>
    <w:rsid w:val="008A03B9"/>
    <w:rsid w:val="008A043B"/>
    <w:rsid w:val="008A0892"/>
    <w:rsid w:val="008A0BF8"/>
    <w:rsid w:val="008A0DDA"/>
    <w:rsid w:val="008A0E1E"/>
    <w:rsid w:val="008A0E78"/>
    <w:rsid w:val="008A103B"/>
    <w:rsid w:val="008A14E6"/>
    <w:rsid w:val="008A28CA"/>
    <w:rsid w:val="008A2C67"/>
    <w:rsid w:val="008A2F81"/>
    <w:rsid w:val="008A31B5"/>
    <w:rsid w:val="008A337D"/>
    <w:rsid w:val="008A3D58"/>
    <w:rsid w:val="008A53AA"/>
    <w:rsid w:val="008A5E3A"/>
    <w:rsid w:val="008A60C1"/>
    <w:rsid w:val="008A613D"/>
    <w:rsid w:val="008A6C47"/>
    <w:rsid w:val="008A6E74"/>
    <w:rsid w:val="008A7162"/>
    <w:rsid w:val="008B0422"/>
    <w:rsid w:val="008B0BA1"/>
    <w:rsid w:val="008B0C17"/>
    <w:rsid w:val="008B0EE2"/>
    <w:rsid w:val="008B18C2"/>
    <w:rsid w:val="008B1CA8"/>
    <w:rsid w:val="008B1EB5"/>
    <w:rsid w:val="008B217D"/>
    <w:rsid w:val="008B2887"/>
    <w:rsid w:val="008B2EB5"/>
    <w:rsid w:val="008B46E4"/>
    <w:rsid w:val="008B4731"/>
    <w:rsid w:val="008B4B18"/>
    <w:rsid w:val="008B4D7E"/>
    <w:rsid w:val="008B55F3"/>
    <w:rsid w:val="008B57F0"/>
    <w:rsid w:val="008B593E"/>
    <w:rsid w:val="008B620A"/>
    <w:rsid w:val="008B640E"/>
    <w:rsid w:val="008B686C"/>
    <w:rsid w:val="008B6989"/>
    <w:rsid w:val="008B6B67"/>
    <w:rsid w:val="008B6F50"/>
    <w:rsid w:val="008B713F"/>
    <w:rsid w:val="008B73AF"/>
    <w:rsid w:val="008B74DC"/>
    <w:rsid w:val="008B78C4"/>
    <w:rsid w:val="008B7A69"/>
    <w:rsid w:val="008C0721"/>
    <w:rsid w:val="008C4457"/>
    <w:rsid w:val="008C4725"/>
    <w:rsid w:val="008C480D"/>
    <w:rsid w:val="008C4B43"/>
    <w:rsid w:val="008C4B57"/>
    <w:rsid w:val="008C4E39"/>
    <w:rsid w:val="008C5411"/>
    <w:rsid w:val="008C5BB8"/>
    <w:rsid w:val="008C5CF1"/>
    <w:rsid w:val="008C5D65"/>
    <w:rsid w:val="008C5EE9"/>
    <w:rsid w:val="008C60D7"/>
    <w:rsid w:val="008C73C3"/>
    <w:rsid w:val="008C79BA"/>
    <w:rsid w:val="008C7B56"/>
    <w:rsid w:val="008C7DD7"/>
    <w:rsid w:val="008C7EA1"/>
    <w:rsid w:val="008D060A"/>
    <w:rsid w:val="008D0936"/>
    <w:rsid w:val="008D0A69"/>
    <w:rsid w:val="008D0B50"/>
    <w:rsid w:val="008D0B72"/>
    <w:rsid w:val="008D0BBE"/>
    <w:rsid w:val="008D0C9B"/>
    <w:rsid w:val="008D1303"/>
    <w:rsid w:val="008D15BF"/>
    <w:rsid w:val="008D1C03"/>
    <w:rsid w:val="008D28BF"/>
    <w:rsid w:val="008D2DF0"/>
    <w:rsid w:val="008D3AE7"/>
    <w:rsid w:val="008D4199"/>
    <w:rsid w:val="008D4540"/>
    <w:rsid w:val="008D4693"/>
    <w:rsid w:val="008D4702"/>
    <w:rsid w:val="008D478C"/>
    <w:rsid w:val="008D4BAB"/>
    <w:rsid w:val="008D4BD4"/>
    <w:rsid w:val="008D4E17"/>
    <w:rsid w:val="008D5168"/>
    <w:rsid w:val="008D5B2F"/>
    <w:rsid w:val="008D5F3E"/>
    <w:rsid w:val="008D618E"/>
    <w:rsid w:val="008D6243"/>
    <w:rsid w:val="008D6436"/>
    <w:rsid w:val="008D679C"/>
    <w:rsid w:val="008D7503"/>
    <w:rsid w:val="008D7659"/>
    <w:rsid w:val="008D76F7"/>
    <w:rsid w:val="008D7A7F"/>
    <w:rsid w:val="008E0267"/>
    <w:rsid w:val="008E04CF"/>
    <w:rsid w:val="008E0607"/>
    <w:rsid w:val="008E0A83"/>
    <w:rsid w:val="008E10FF"/>
    <w:rsid w:val="008E1837"/>
    <w:rsid w:val="008E198A"/>
    <w:rsid w:val="008E1BD9"/>
    <w:rsid w:val="008E1C33"/>
    <w:rsid w:val="008E1C38"/>
    <w:rsid w:val="008E1D80"/>
    <w:rsid w:val="008E27E9"/>
    <w:rsid w:val="008E29A6"/>
    <w:rsid w:val="008E2B96"/>
    <w:rsid w:val="008E2E96"/>
    <w:rsid w:val="008E37B2"/>
    <w:rsid w:val="008E3ECE"/>
    <w:rsid w:val="008E4379"/>
    <w:rsid w:val="008E4601"/>
    <w:rsid w:val="008E477C"/>
    <w:rsid w:val="008E4C08"/>
    <w:rsid w:val="008E56D4"/>
    <w:rsid w:val="008E5B83"/>
    <w:rsid w:val="008E6213"/>
    <w:rsid w:val="008E6909"/>
    <w:rsid w:val="008E6E10"/>
    <w:rsid w:val="008E6EC7"/>
    <w:rsid w:val="008E7032"/>
    <w:rsid w:val="008E7BD1"/>
    <w:rsid w:val="008F010B"/>
    <w:rsid w:val="008F070C"/>
    <w:rsid w:val="008F0727"/>
    <w:rsid w:val="008F0960"/>
    <w:rsid w:val="008F0BDE"/>
    <w:rsid w:val="008F0CCE"/>
    <w:rsid w:val="008F0E0D"/>
    <w:rsid w:val="008F1144"/>
    <w:rsid w:val="008F117F"/>
    <w:rsid w:val="008F11FA"/>
    <w:rsid w:val="008F19C7"/>
    <w:rsid w:val="008F1B3D"/>
    <w:rsid w:val="008F2B62"/>
    <w:rsid w:val="008F2BC4"/>
    <w:rsid w:val="008F2D12"/>
    <w:rsid w:val="008F2EE2"/>
    <w:rsid w:val="008F35A5"/>
    <w:rsid w:val="008F3CFE"/>
    <w:rsid w:val="008F4ECA"/>
    <w:rsid w:val="008F586E"/>
    <w:rsid w:val="008F5DC5"/>
    <w:rsid w:val="008F65A5"/>
    <w:rsid w:val="008F79BC"/>
    <w:rsid w:val="008F7BCF"/>
    <w:rsid w:val="008F7D69"/>
    <w:rsid w:val="008F7FBF"/>
    <w:rsid w:val="008F7FEE"/>
    <w:rsid w:val="00900533"/>
    <w:rsid w:val="00900963"/>
    <w:rsid w:val="00900CBE"/>
    <w:rsid w:val="00900D3F"/>
    <w:rsid w:val="009010E0"/>
    <w:rsid w:val="00901E4A"/>
    <w:rsid w:val="00902320"/>
    <w:rsid w:val="00903AF2"/>
    <w:rsid w:val="00903C54"/>
    <w:rsid w:val="00904934"/>
    <w:rsid w:val="00904A97"/>
    <w:rsid w:val="00905092"/>
    <w:rsid w:val="009050DC"/>
    <w:rsid w:val="00905292"/>
    <w:rsid w:val="009053C3"/>
    <w:rsid w:val="009055AC"/>
    <w:rsid w:val="00905751"/>
    <w:rsid w:val="0090575E"/>
    <w:rsid w:val="00906567"/>
    <w:rsid w:val="009065C2"/>
    <w:rsid w:val="009070E2"/>
    <w:rsid w:val="009076B9"/>
    <w:rsid w:val="00907A40"/>
    <w:rsid w:val="00907E65"/>
    <w:rsid w:val="0091079D"/>
    <w:rsid w:val="009116C0"/>
    <w:rsid w:val="00911766"/>
    <w:rsid w:val="009122E4"/>
    <w:rsid w:val="00912410"/>
    <w:rsid w:val="00912500"/>
    <w:rsid w:val="0091283F"/>
    <w:rsid w:val="0091297F"/>
    <w:rsid w:val="00912ECE"/>
    <w:rsid w:val="009138D5"/>
    <w:rsid w:val="00913923"/>
    <w:rsid w:val="00913AF7"/>
    <w:rsid w:val="00913F44"/>
    <w:rsid w:val="00914269"/>
    <w:rsid w:val="0091489F"/>
    <w:rsid w:val="009148D3"/>
    <w:rsid w:val="00914C59"/>
    <w:rsid w:val="00914D13"/>
    <w:rsid w:val="00914EAC"/>
    <w:rsid w:val="00914EE9"/>
    <w:rsid w:val="00915455"/>
    <w:rsid w:val="009164EF"/>
    <w:rsid w:val="009169D0"/>
    <w:rsid w:val="00916BF9"/>
    <w:rsid w:val="009176B4"/>
    <w:rsid w:val="0091789D"/>
    <w:rsid w:val="00917CA4"/>
    <w:rsid w:val="00920A43"/>
    <w:rsid w:val="00920D28"/>
    <w:rsid w:val="009212D0"/>
    <w:rsid w:val="00921F76"/>
    <w:rsid w:val="009222D1"/>
    <w:rsid w:val="009226C6"/>
    <w:rsid w:val="00922E18"/>
    <w:rsid w:val="0092307D"/>
    <w:rsid w:val="009235CF"/>
    <w:rsid w:val="00923851"/>
    <w:rsid w:val="00923875"/>
    <w:rsid w:val="00923C89"/>
    <w:rsid w:val="00923E0F"/>
    <w:rsid w:val="009241B4"/>
    <w:rsid w:val="0092498D"/>
    <w:rsid w:val="00924B75"/>
    <w:rsid w:val="00924F5C"/>
    <w:rsid w:val="00926E62"/>
    <w:rsid w:val="00927CB7"/>
    <w:rsid w:val="00927FFB"/>
    <w:rsid w:val="009306B7"/>
    <w:rsid w:val="00930D3B"/>
    <w:rsid w:val="009310B1"/>
    <w:rsid w:val="009312E5"/>
    <w:rsid w:val="0093172C"/>
    <w:rsid w:val="00933A4D"/>
    <w:rsid w:val="00935B80"/>
    <w:rsid w:val="00936272"/>
    <w:rsid w:val="009364C0"/>
    <w:rsid w:val="009365D8"/>
    <w:rsid w:val="00936929"/>
    <w:rsid w:val="00936B44"/>
    <w:rsid w:val="00936F3E"/>
    <w:rsid w:val="0093760E"/>
    <w:rsid w:val="009377A7"/>
    <w:rsid w:val="00937D5E"/>
    <w:rsid w:val="00940B84"/>
    <w:rsid w:val="00940D62"/>
    <w:rsid w:val="009413C2"/>
    <w:rsid w:val="009420D5"/>
    <w:rsid w:val="00942796"/>
    <w:rsid w:val="009434E8"/>
    <w:rsid w:val="009437AE"/>
    <w:rsid w:val="00943B2A"/>
    <w:rsid w:val="00943F73"/>
    <w:rsid w:val="0094404C"/>
    <w:rsid w:val="00944364"/>
    <w:rsid w:val="00944512"/>
    <w:rsid w:val="009446B9"/>
    <w:rsid w:val="0094484D"/>
    <w:rsid w:val="00944E89"/>
    <w:rsid w:val="0094534C"/>
    <w:rsid w:val="009455C2"/>
    <w:rsid w:val="009462A2"/>
    <w:rsid w:val="00946447"/>
    <w:rsid w:val="009466B2"/>
    <w:rsid w:val="00946B28"/>
    <w:rsid w:val="00946D60"/>
    <w:rsid w:val="0094787D"/>
    <w:rsid w:val="00947DEE"/>
    <w:rsid w:val="0095009F"/>
    <w:rsid w:val="009504B0"/>
    <w:rsid w:val="00950B57"/>
    <w:rsid w:val="00950BC1"/>
    <w:rsid w:val="00950D8A"/>
    <w:rsid w:val="00950ED3"/>
    <w:rsid w:val="00951258"/>
    <w:rsid w:val="0095169E"/>
    <w:rsid w:val="00951E96"/>
    <w:rsid w:val="00952E81"/>
    <w:rsid w:val="009535F5"/>
    <w:rsid w:val="00953717"/>
    <w:rsid w:val="00953854"/>
    <w:rsid w:val="00953C86"/>
    <w:rsid w:val="00953F7A"/>
    <w:rsid w:val="00954678"/>
    <w:rsid w:val="00954CB5"/>
    <w:rsid w:val="00954D50"/>
    <w:rsid w:val="00955367"/>
    <w:rsid w:val="0095542E"/>
    <w:rsid w:val="00955511"/>
    <w:rsid w:val="009556DF"/>
    <w:rsid w:val="00955898"/>
    <w:rsid w:val="00955B79"/>
    <w:rsid w:val="00955ECC"/>
    <w:rsid w:val="0095619C"/>
    <w:rsid w:val="00956391"/>
    <w:rsid w:val="00956590"/>
    <w:rsid w:val="0095675A"/>
    <w:rsid w:val="00956FFE"/>
    <w:rsid w:val="0095705A"/>
    <w:rsid w:val="009575AB"/>
    <w:rsid w:val="00957961"/>
    <w:rsid w:val="00957E58"/>
    <w:rsid w:val="00957EB1"/>
    <w:rsid w:val="009608DF"/>
    <w:rsid w:val="00960BAC"/>
    <w:rsid w:val="00961631"/>
    <w:rsid w:val="009625AC"/>
    <w:rsid w:val="0096270E"/>
    <w:rsid w:val="009627ED"/>
    <w:rsid w:val="00962A2D"/>
    <w:rsid w:val="00962DFD"/>
    <w:rsid w:val="0096306B"/>
    <w:rsid w:val="00963AB7"/>
    <w:rsid w:val="00963B5C"/>
    <w:rsid w:val="00964863"/>
    <w:rsid w:val="00964BF8"/>
    <w:rsid w:val="00964EFC"/>
    <w:rsid w:val="0096535E"/>
    <w:rsid w:val="009658D3"/>
    <w:rsid w:val="00965924"/>
    <w:rsid w:val="009660AA"/>
    <w:rsid w:val="0096730E"/>
    <w:rsid w:val="00967A51"/>
    <w:rsid w:val="0097133F"/>
    <w:rsid w:val="009715D0"/>
    <w:rsid w:val="00971776"/>
    <w:rsid w:val="00971D1C"/>
    <w:rsid w:val="00972062"/>
    <w:rsid w:val="009721DE"/>
    <w:rsid w:val="009724C3"/>
    <w:rsid w:val="00972C40"/>
    <w:rsid w:val="00972FF4"/>
    <w:rsid w:val="00973107"/>
    <w:rsid w:val="00973330"/>
    <w:rsid w:val="00973562"/>
    <w:rsid w:val="00973674"/>
    <w:rsid w:val="009736F9"/>
    <w:rsid w:val="00975034"/>
    <w:rsid w:val="0097569A"/>
    <w:rsid w:val="00975DCC"/>
    <w:rsid w:val="00976770"/>
    <w:rsid w:val="0097685D"/>
    <w:rsid w:val="00976EEE"/>
    <w:rsid w:val="009772F6"/>
    <w:rsid w:val="0097777A"/>
    <w:rsid w:val="00977FCC"/>
    <w:rsid w:val="009803CD"/>
    <w:rsid w:val="00980745"/>
    <w:rsid w:val="00980A80"/>
    <w:rsid w:val="00980D4C"/>
    <w:rsid w:val="00980E48"/>
    <w:rsid w:val="00980E68"/>
    <w:rsid w:val="009817CF"/>
    <w:rsid w:val="00981F72"/>
    <w:rsid w:val="00982000"/>
    <w:rsid w:val="009824A0"/>
    <w:rsid w:val="009827CD"/>
    <w:rsid w:val="009829FB"/>
    <w:rsid w:val="00982C7E"/>
    <w:rsid w:val="00982D62"/>
    <w:rsid w:val="0098320E"/>
    <w:rsid w:val="0098350E"/>
    <w:rsid w:val="00983830"/>
    <w:rsid w:val="00983F5A"/>
    <w:rsid w:val="00984AEB"/>
    <w:rsid w:val="00985BF7"/>
    <w:rsid w:val="0098604F"/>
    <w:rsid w:val="0098648A"/>
    <w:rsid w:val="009874C4"/>
    <w:rsid w:val="0099022D"/>
    <w:rsid w:val="00990341"/>
    <w:rsid w:val="00990A75"/>
    <w:rsid w:val="00990E2F"/>
    <w:rsid w:val="00990E9D"/>
    <w:rsid w:val="00991303"/>
    <w:rsid w:val="00991F56"/>
    <w:rsid w:val="00992FB3"/>
    <w:rsid w:val="0099396D"/>
    <w:rsid w:val="00993A61"/>
    <w:rsid w:val="00993FB9"/>
    <w:rsid w:val="0099483F"/>
    <w:rsid w:val="00994987"/>
    <w:rsid w:val="00994AA2"/>
    <w:rsid w:val="009961BC"/>
    <w:rsid w:val="00996334"/>
    <w:rsid w:val="00996618"/>
    <w:rsid w:val="00996723"/>
    <w:rsid w:val="00996E25"/>
    <w:rsid w:val="00997080"/>
    <w:rsid w:val="0099794E"/>
    <w:rsid w:val="00997B15"/>
    <w:rsid w:val="00997BBD"/>
    <w:rsid w:val="009A050F"/>
    <w:rsid w:val="009A05C1"/>
    <w:rsid w:val="009A0BF5"/>
    <w:rsid w:val="009A0CB9"/>
    <w:rsid w:val="009A0DFB"/>
    <w:rsid w:val="009A0EF2"/>
    <w:rsid w:val="009A0F20"/>
    <w:rsid w:val="009A1183"/>
    <w:rsid w:val="009A1212"/>
    <w:rsid w:val="009A1B67"/>
    <w:rsid w:val="009A1DE3"/>
    <w:rsid w:val="009A1E58"/>
    <w:rsid w:val="009A20F6"/>
    <w:rsid w:val="009A226F"/>
    <w:rsid w:val="009A2917"/>
    <w:rsid w:val="009A2B2A"/>
    <w:rsid w:val="009A30DF"/>
    <w:rsid w:val="009A34F2"/>
    <w:rsid w:val="009A38CF"/>
    <w:rsid w:val="009A3B18"/>
    <w:rsid w:val="009A412B"/>
    <w:rsid w:val="009A44DB"/>
    <w:rsid w:val="009A4EDC"/>
    <w:rsid w:val="009A5528"/>
    <w:rsid w:val="009A563B"/>
    <w:rsid w:val="009A6FCA"/>
    <w:rsid w:val="009A70B8"/>
    <w:rsid w:val="009A75DD"/>
    <w:rsid w:val="009A790F"/>
    <w:rsid w:val="009A7C57"/>
    <w:rsid w:val="009B0026"/>
    <w:rsid w:val="009B0034"/>
    <w:rsid w:val="009B0115"/>
    <w:rsid w:val="009B01AD"/>
    <w:rsid w:val="009B01E5"/>
    <w:rsid w:val="009B0A5D"/>
    <w:rsid w:val="009B0B72"/>
    <w:rsid w:val="009B0EE6"/>
    <w:rsid w:val="009B11D3"/>
    <w:rsid w:val="009B1568"/>
    <w:rsid w:val="009B1722"/>
    <w:rsid w:val="009B1814"/>
    <w:rsid w:val="009B19EF"/>
    <w:rsid w:val="009B201B"/>
    <w:rsid w:val="009B2207"/>
    <w:rsid w:val="009B25A5"/>
    <w:rsid w:val="009B2821"/>
    <w:rsid w:val="009B2A6A"/>
    <w:rsid w:val="009B2C09"/>
    <w:rsid w:val="009B2F82"/>
    <w:rsid w:val="009B35F7"/>
    <w:rsid w:val="009B3914"/>
    <w:rsid w:val="009B3B1F"/>
    <w:rsid w:val="009B3C85"/>
    <w:rsid w:val="009B4F47"/>
    <w:rsid w:val="009B5542"/>
    <w:rsid w:val="009B58CE"/>
    <w:rsid w:val="009B5D5E"/>
    <w:rsid w:val="009B609D"/>
    <w:rsid w:val="009B6811"/>
    <w:rsid w:val="009B6CD0"/>
    <w:rsid w:val="009B6EA4"/>
    <w:rsid w:val="009B70A6"/>
    <w:rsid w:val="009B722F"/>
    <w:rsid w:val="009B7437"/>
    <w:rsid w:val="009B74CF"/>
    <w:rsid w:val="009B74D0"/>
    <w:rsid w:val="009B7631"/>
    <w:rsid w:val="009C142B"/>
    <w:rsid w:val="009C14C8"/>
    <w:rsid w:val="009C1590"/>
    <w:rsid w:val="009C1863"/>
    <w:rsid w:val="009C1CC1"/>
    <w:rsid w:val="009C1E52"/>
    <w:rsid w:val="009C2F97"/>
    <w:rsid w:val="009C32A7"/>
    <w:rsid w:val="009C3399"/>
    <w:rsid w:val="009C35F3"/>
    <w:rsid w:val="009C408D"/>
    <w:rsid w:val="009C40E5"/>
    <w:rsid w:val="009C4930"/>
    <w:rsid w:val="009C4EB7"/>
    <w:rsid w:val="009C5033"/>
    <w:rsid w:val="009C52B6"/>
    <w:rsid w:val="009C5332"/>
    <w:rsid w:val="009C5361"/>
    <w:rsid w:val="009C5432"/>
    <w:rsid w:val="009C56F9"/>
    <w:rsid w:val="009C56FE"/>
    <w:rsid w:val="009C5764"/>
    <w:rsid w:val="009C5A12"/>
    <w:rsid w:val="009C5E8D"/>
    <w:rsid w:val="009C641C"/>
    <w:rsid w:val="009C686B"/>
    <w:rsid w:val="009C6A55"/>
    <w:rsid w:val="009C6EF3"/>
    <w:rsid w:val="009C78E7"/>
    <w:rsid w:val="009C7ED8"/>
    <w:rsid w:val="009D037E"/>
    <w:rsid w:val="009D0B87"/>
    <w:rsid w:val="009D0CC4"/>
    <w:rsid w:val="009D1182"/>
    <w:rsid w:val="009D11A1"/>
    <w:rsid w:val="009D1327"/>
    <w:rsid w:val="009D1710"/>
    <w:rsid w:val="009D1919"/>
    <w:rsid w:val="009D1E9A"/>
    <w:rsid w:val="009D24B4"/>
    <w:rsid w:val="009D2622"/>
    <w:rsid w:val="009D26FC"/>
    <w:rsid w:val="009D3316"/>
    <w:rsid w:val="009D341C"/>
    <w:rsid w:val="009D366E"/>
    <w:rsid w:val="009D36C8"/>
    <w:rsid w:val="009D4AA3"/>
    <w:rsid w:val="009D4DC6"/>
    <w:rsid w:val="009D588C"/>
    <w:rsid w:val="009D5A3F"/>
    <w:rsid w:val="009D5EF6"/>
    <w:rsid w:val="009D63A4"/>
    <w:rsid w:val="009D68E6"/>
    <w:rsid w:val="009D7023"/>
    <w:rsid w:val="009D706D"/>
    <w:rsid w:val="009D7F0F"/>
    <w:rsid w:val="009E0110"/>
    <w:rsid w:val="009E070D"/>
    <w:rsid w:val="009E0830"/>
    <w:rsid w:val="009E0ACD"/>
    <w:rsid w:val="009E1135"/>
    <w:rsid w:val="009E1655"/>
    <w:rsid w:val="009E1D2D"/>
    <w:rsid w:val="009E1FD2"/>
    <w:rsid w:val="009E24AC"/>
    <w:rsid w:val="009E2C96"/>
    <w:rsid w:val="009E2E2D"/>
    <w:rsid w:val="009E2EC5"/>
    <w:rsid w:val="009E3924"/>
    <w:rsid w:val="009E39F2"/>
    <w:rsid w:val="009E3E36"/>
    <w:rsid w:val="009E3ED6"/>
    <w:rsid w:val="009E4122"/>
    <w:rsid w:val="009E471E"/>
    <w:rsid w:val="009E472D"/>
    <w:rsid w:val="009E4AA4"/>
    <w:rsid w:val="009E5888"/>
    <w:rsid w:val="009E5FFD"/>
    <w:rsid w:val="009E6713"/>
    <w:rsid w:val="009E6CFD"/>
    <w:rsid w:val="009F0161"/>
    <w:rsid w:val="009F01C0"/>
    <w:rsid w:val="009F132C"/>
    <w:rsid w:val="009F148D"/>
    <w:rsid w:val="009F1FDC"/>
    <w:rsid w:val="009F21E7"/>
    <w:rsid w:val="009F245B"/>
    <w:rsid w:val="009F2750"/>
    <w:rsid w:val="009F287F"/>
    <w:rsid w:val="009F2898"/>
    <w:rsid w:val="009F2944"/>
    <w:rsid w:val="009F2BC8"/>
    <w:rsid w:val="009F2D67"/>
    <w:rsid w:val="009F30AC"/>
    <w:rsid w:val="009F406D"/>
    <w:rsid w:val="009F547E"/>
    <w:rsid w:val="009F57ED"/>
    <w:rsid w:val="009F5B16"/>
    <w:rsid w:val="009F640B"/>
    <w:rsid w:val="009F665E"/>
    <w:rsid w:val="009F66E8"/>
    <w:rsid w:val="009F6878"/>
    <w:rsid w:val="009F692A"/>
    <w:rsid w:val="009F6E68"/>
    <w:rsid w:val="009F6FF6"/>
    <w:rsid w:val="009F7789"/>
    <w:rsid w:val="009F79E3"/>
    <w:rsid w:val="009F7DAC"/>
    <w:rsid w:val="009F7DC3"/>
    <w:rsid w:val="00A00662"/>
    <w:rsid w:val="00A01194"/>
    <w:rsid w:val="00A01A8B"/>
    <w:rsid w:val="00A01D3D"/>
    <w:rsid w:val="00A022FE"/>
    <w:rsid w:val="00A0240E"/>
    <w:rsid w:val="00A025FB"/>
    <w:rsid w:val="00A03916"/>
    <w:rsid w:val="00A03A0B"/>
    <w:rsid w:val="00A03C94"/>
    <w:rsid w:val="00A0416C"/>
    <w:rsid w:val="00A04755"/>
    <w:rsid w:val="00A04809"/>
    <w:rsid w:val="00A04FF9"/>
    <w:rsid w:val="00A051D4"/>
    <w:rsid w:val="00A05A37"/>
    <w:rsid w:val="00A05B6F"/>
    <w:rsid w:val="00A06A62"/>
    <w:rsid w:val="00A06AF2"/>
    <w:rsid w:val="00A1000A"/>
    <w:rsid w:val="00A10588"/>
    <w:rsid w:val="00A10A6E"/>
    <w:rsid w:val="00A11D34"/>
    <w:rsid w:val="00A1233F"/>
    <w:rsid w:val="00A12B11"/>
    <w:rsid w:val="00A12BE0"/>
    <w:rsid w:val="00A13132"/>
    <w:rsid w:val="00A134C2"/>
    <w:rsid w:val="00A13B18"/>
    <w:rsid w:val="00A13DC6"/>
    <w:rsid w:val="00A14224"/>
    <w:rsid w:val="00A142CA"/>
    <w:rsid w:val="00A1495E"/>
    <w:rsid w:val="00A149B5"/>
    <w:rsid w:val="00A14A55"/>
    <w:rsid w:val="00A14AF0"/>
    <w:rsid w:val="00A154E9"/>
    <w:rsid w:val="00A15895"/>
    <w:rsid w:val="00A15ACC"/>
    <w:rsid w:val="00A15D2E"/>
    <w:rsid w:val="00A15F4C"/>
    <w:rsid w:val="00A160C0"/>
    <w:rsid w:val="00A16443"/>
    <w:rsid w:val="00A16707"/>
    <w:rsid w:val="00A170DA"/>
    <w:rsid w:val="00A173D3"/>
    <w:rsid w:val="00A1759D"/>
    <w:rsid w:val="00A1778C"/>
    <w:rsid w:val="00A17F26"/>
    <w:rsid w:val="00A20040"/>
    <w:rsid w:val="00A2051F"/>
    <w:rsid w:val="00A207C2"/>
    <w:rsid w:val="00A211A1"/>
    <w:rsid w:val="00A216A2"/>
    <w:rsid w:val="00A21944"/>
    <w:rsid w:val="00A21BA3"/>
    <w:rsid w:val="00A22130"/>
    <w:rsid w:val="00A22311"/>
    <w:rsid w:val="00A22578"/>
    <w:rsid w:val="00A22D09"/>
    <w:rsid w:val="00A22DBD"/>
    <w:rsid w:val="00A22E03"/>
    <w:rsid w:val="00A2304E"/>
    <w:rsid w:val="00A230BF"/>
    <w:rsid w:val="00A23967"/>
    <w:rsid w:val="00A23E8A"/>
    <w:rsid w:val="00A24010"/>
    <w:rsid w:val="00A240F0"/>
    <w:rsid w:val="00A24F15"/>
    <w:rsid w:val="00A25179"/>
    <w:rsid w:val="00A25943"/>
    <w:rsid w:val="00A25A05"/>
    <w:rsid w:val="00A25CC3"/>
    <w:rsid w:val="00A26156"/>
    <w:rsid w:val="00A2637C"/>
    <w:rsid w:val="00A2693A"/>
    <w:rsid w:val="00A26A40"/>
    <w:rsid w:val="00A26FE5"/>
    <w:rsid w:val="00A2710B"/>
    <w:rsid w:val="00A274B7"/>
    <w:rsid w:val="00A307F8"/>
    <w:rsid w:val="00A3089E"/>
    <w:rsid w:val="00A30EA0"/>
    <w:rsid w:val="00A30F3E"/>
    <w:rsid w:val="00A31FD0"/>
    <w:rsid w:val="00A32263"/>
    <w:rsid w:val="00A328A7"/>
    <w:rsid w:val="00A33222"/>
    <w:rsid w:val="00A33BF7"/>
    <w:rsid w:val="00A33ED1"/>
    <w:rsid w:val="00A340B6"/>
    <w:rsid w:val="00A34393"/>
    <w:rsid w:val="00A343F0"/>
    <w:rsid w:val="00A353E7"/>
    <w:rsid w:val="00A3547A"/>
    <w:rsid w:val="00A362E4"/>
    <w:rsid w:val="00A36570"/>
    <w:rsid w:val="00A3665F"/>
    <w:rsid w:val="00A36DC4"/>
    <w:rsid w:val="00A37221"/>
    <w:rsid w:val="00A37302"/>
    <w:rsid w:val="00A37459"/>
    <w:rsid w:val="00A37832"/>
    <w:rsid w:val="00A37914"/>
    <w:rsid w:val="00A4045E"/>
    <w:rsid w:val="00A40506"/>
    <w:rsid w:val="00A40B47"/>
    <w:rsid w:val="00A4122F"/>
    <w:rsid w:val="00A417E0"/>
    <w:rsid w:val="00A41CB0"/>
    <w:rsid w:val="00A42EE9"/>
    <w:rsid w:val="00A42F3B"/>
    <w:rsid w:val="00A43041"/>
    <w:rsid w:val="00A4354B"/>
    <w:rsid w:val="00A438CC"/>
    <w:rsid w:val="00A43C98"/>
    <w:rsid w:val="00A44042"/>
    <w:rsid w:val="00A44B2B"/>
    <w:rsid w:val="00A44BB5"/>
    <w:rsid w:val="00A4505D"/>
    <w:rsid w:val="00A4543E"/>
    <w:rsid w:val="00A45638"/>
    <w:rsid w:val="00A45644"/>
    <w:rsid w:val="00A45C0A"/>
    <w:rsid w:val="00A45CDE"/>
    <w:rsid w:val="00A46669"/>
    <w:rsid w:val="00A4678A"/>
    <w:rsid w:val="00A475D7"/>
    <w:rsid w:val="00A50817"/>
    <w:rsid w:val="00A517F3"/>
    <w:rsid w:val="00A518BC"/>
    <w:rsid w:val="00A51964"/>
    <w:rsid w:val="00A51E93"/>
    <w:rsid w:val="00A529CD"/>
    <w:rsid w:val="00A52A64"/>
    <w:rsid w:val="00A52BDE"/>
    <w:rsid w:val="00A52CDB"/>
    <w:rsid w:val="00A52EF1"/>
    <w:rsid w:val="00A53E04"/>
    <w:rsid w:val="00A53F7F"/>
    <w:rsid w:val="00A54011"/>
    <w:rsid w:val="00A5438D"/>
    <w:rsid w:val="00A5488D"/>
    <w:rsid w:val="00A5513B"/>
    <w:rsid w:val="00A55926"/>
    <w:rsid w:val="00A5650C"/>
    <w:rsid w:val="00A5673B"/>
    <w:rsid w:val="00A57173"/>
    <w:rsid w:val="00A572AA"/>
    <w:rsid w:val="00A57669"/>
    <w:rsid w:val="00A577F5"/>
    <w:rsid w:val="00A57A2A"/>
    <w:rsid w:val="00A57BA1"/>
    <w:rsid w:val="00A57C9A"/>
    <w:rsid w:val="00A602FD"/>
    <w:rsid w:val="00A612E5"/>
    <w:rsid w:val="00A61362"/>
    <w:rsid w:val="00A6155C"/>
    <w:rsid w:val="00A62CEA"/>
    <w:rsid w:val="00A62F98"/>
    <w:rsid w:val="00A62FF8"/>
    <w:rsid w:val="00A63B22"/>
    <w:rsid w:val="00A63DD4"/>
    <w:rsid w:val="00A643D5"/>
    <w:rsid w:val="00A645D1"/>
    <w:rsid w:val="00A6534F"/>
    <w:rsid w:val="00A65948"/>
    <w:rsid w:val="00A65F99"/>
    <w:rsid w:val="00A66136"/>
    <w:rsid w:val="00A66261"/>
    <w:rsid w:val="00A66676"/>
    <w:rsid w:val="00A66D09"/>
    <w:rsid w:val="00A66DCE"/>
    <w:rsid w:val="00A67B79"/>
    <w:rsid w:val="00A70029"/>
    <w:rsid w:val="00A707BE"/>
    <w:rsid w:val="00A70892"/>
    <w:rsid w:val="00A70BA7"/>
    <w:rsid w:val="00A719C8"/>
    <w:rsid w:val="00A71C24"/>
    <w:rsid w:val="00A71FA3"/>
    <w:rsid w:val="00A72554"/>
    <w:rsid w:val="00A725B7"/>
    <w:rsid w:val="00A72974"/>
    <w:rsid w:val="00A72FBA"/>
    <w:rsid w:val="00A73B62"/>
    <w:rsid w:val="00A740D3"/>
    <w:rsid w:val="00A74BD9"/>
    <w:rsid w:val="00A74D57"/>
    <w:rsid w:val="00A75231"/>
    <w:rsid w:val="00A758E6"/>
    <w:rsid w:val="00A75C6A"/>
    <w:rsid w:val="00A76C8C"/>
    <w:rsid w:val="00A76D05"/>
    <w:rsid w:val="00A76F87"/>
    <w:rsid w:val="00A77083"/>
    <w:rsid w:val="00A777C4"/>
    <w:rsid w:val="00A77938"/>
    <w:rsid w:val="00A77BEE"/>
    <w:rsid w:val="00A8056E"/>
    <w:rsid w:val="00A810C8"/>
    <w:rsid w:val="00A8149F"/>
    <w:rsid w:val="00A816AD"/>
    <w:rsid w:val="00A81D0A"/>
    <w:rsid w:val="00A820F2"/>
    <w:rsid w:val="00A821D8"/>
    <w:rsid w:val="00A82473"/>
    <w:rsid w:val="00A82D07"/>
    <w:rsid w:val="00A83C45"/>
    <w:rsid w:val="00A83F9E"/>
    <w:rsid w:val="00A847DD"/>
    <w:rsid w:val="00A8557C"/>
    <w:rsid w:val="00A86146"/>
    <w:rsid w:val="00A86235"/>
    <w:rsid w:val="00A863DA"/>
    <w:rsid w:val="00A86ABB"/>
    <w:rsid w:val="00A86C1B"/>
    <w:rsid w:val="00A871F5"/>
    <w:rsid w:val="00A87326"/>
    <w:rsid w:val="00A8739C"/>
    <w:rsid w:val="00A87940"/>
    <w:rsid w:val="00A87AFE"/>
    <w:rsid w:val="00A90448"/>
    <w:rsid w:val="00A90475"/>
    <w:rsid w:val="00A90576"/>
    <w:rsid w:val="00A90773"/>
    <w:rsid w:val="00A90850"/>
    <w:rsid w:val="00A908F1"/>
    <w:rsid w:val="00A90AEE"/>
    <w:rsid w:val="00A90D59"/>
    <w:rsid w:val="00A91547"/>
    <w:rsid w:val="00A9179E"/>
    <w:rsid w:val="00A924C8"/>
    <w:rsid w:val="00A929A2"/>
    <w:rsid w:val="00A92E6E"/>
    <w:rsid w:val="00A93990"/>
    <w:rsid w:val="00A94BEB"/>
    <w:rsid w:val="00A951C2"/>
    <w:rsid w:val="00A957AF"/>
    <w:rsid w:val="00A95D0D"/>
    <w:rsid w:val="00A95E63"/>
    <w:rsid w:val="00A965BF"/>
    <w:rsid w:val="00A96BB6"/>
    <w:rsid w:val="00A978EF"/>
    <w:rsid w:val="00A97BEA"/>
    <w:rsid w:val="00A97BF0"/>
    <w:rsid w:val="00A97C27"/>
    <w:rsid w:val="00A97FB3"/>
    <w:rsid w:val="00AA09C8"/>
    <w:rsid w:val="00AA09F7"/>
    <w:rsid w:val="00AA0A6C"/>
    <w:rsid w:val="00AA0B14"/>
    <w:rsid w:val="00AA1217"/>
    <w:rsid w:val="00AA1EA5"/>
    <w:rsid w:val="00AA2533"/>
    <w:rsid w:val="00AA2F86"/>
    <w:rsid w:val="00AA38CE"/>
    <w:rsid w:val="00AA3B7B"/>
    <w:rsid w:val="00AA3CF3"/>
    <w:rsid w:val="00AA5034"/>
    <w:rsid w:val="00AA57E1"/>
    <w:rsid w:val="00AA5B41"/>
    <w:rsid w:val="00AA5F45"/>
    <w:rsid w:val="00AA634C"/>
    <w:rsid w:val="00AA6C10"/>
    <w:rsid w:val="00AA7043"/>
    <w:rsid w:val="00AA725B"/>
    <w:rsid w:val="00AA72A7"/>
    <w:rsid w:val="00AA7444"/>
    <w:rsid w:val="00AA7725"/>
    <w:rsid w:val="00AA77EA"/>
    <w:rsid w:val="00AA7867"/>
    <w:rsid w:val="00AB00BE"/>
    <w:rsid w:val="00AB0BA6"/>
    <w:rsid w:val="00AB0D76"/>
    <w:rsid w:val="00AB0E06"/>
    <w:rsid w:val="00AB1380"/>
    <w:rsid w:val="00AB222F"/>
    <w:rsid w:val="00AB22E7"/>
    <w:rsid w:val="00AB3350"/>
    <w:rsid w:val="00AB3806"/>
    <w:rsid w:val="00AB3E1F"/>
    <w:rsid w:val="00AB3E84"/>
    <w:rsid w:val="00AB4041"/>
    <w:rsid w:val="00AB40BD"/>
    <w:rsid w:val="00AB40F2"/>
    <w:rsid w:val="00AB43E0"/>
    <w:rsid w:val="00AB4933"/>
    <w:rsid w:val="00AB5433"/>
    <w:rsid w:val="00AB5810"/>
    <w:rsid w:val="00AB588F"/>
    <w:rsid w:val="00AB58FB"/>
    <w:rsid w:val="00AB5ED7"/>
    <w:rsid w:val="00AB62EE"/>
    <w:rsid w:val="00AB667E"/>
    <w:rsid w:val="00AB79BC"/>
    <w:rsid w:val="00AC0575"/>
    <w:rsid w:val="00AC061B"/>
    <w:rsid w:val="00AC06F8"/>
    <w:rsid w:val="00AC081F"/>
    <w:rsid w:val="00AC0B0D"/>
    <w:rsid w:val="00AC0B8F"/>
    <w:rsid w:val="00AC1059"/>
    <w:rsid w:val="00AC13B0"/>
    <w:rsid w:val="00AC17AE"/>
    <w:rsid w:val="00AC1909"/>
    <w:rsid w:val="00AC19C7"/>
    <w:rsid w:val="00AC1B3D"/>
    <w:rsid w:val="00AC1BB7"/>
    <w:rsid w:val="00AC22E6"/>
    <w:rsid w:val="00AC237A"/>
    <w:rsid w:val="00AC2397"/>
    <w:rsid w:val="00AC2665"/>
    <w:rsid w:val="00AC28C7"/>
    <w:rsid w:val="00AC297A"/>
    <w:rsid w:val="00AC318E"/>
    <w:rsid w:val="00AC3399"/>
    <w:rsid w:val="00AC3BE5"/>
    <w:rsid w:val="00AC3E75"/>
    <w:rsid w:val="00AC4398"/>
    <w:rsid w:val="00AC4596"/>
    <w:rsid w:val="00AC46E3"/>
    <w:rsid w:val="00AC485D"/>
    <w:rsid w:val="00AC491B"/>
    <w:rsid w:val="00AC49EC"/>
    <w:rsid w:val="00AC4E50"/>
    <w:rsid w:val="00AC5345"/>
    <w:rsid w:val="00AC53C8"/>
    <w:rsid w:val="00AC5437"/>
    <w:rsid w:val="00AC563E"/>
    <w:rsid w:val="00AC5F98"/>
    <w:rsid w:val="00AC6518"/>
    <w:rsid w:val="00AC6679"/>
    <w:rsid w:val="00AC69BE"/>
    <w:rsid w:val="00AC7409"/>
    <w:rsid w:val="00AC7432"/>
    <w:rsid w:val="00AC776F"/>
    <w:rsid w:val="00AC7E97"/>
    <w:rsid w:val="00AD0450"/>
    <w:rsid w:val="00AD052B"/>
    <w:rsid w:val="00AD0772"/>
    <w:rsid w:val="00AD0FC4"/>
    <w:rsid w:val="00AD1C5F"/>
    <w:rsid w:val="00AD217E"/>
    <w:rsid w:val="00AD2D69"/>
    <w:rsid w:val="00AD2DDC"/>
    <w:rsid w:val="00AD3D1F"/>
    <w:rsid w:val="00AD43B2"/>
    <w:rsid w:val="00AD4912"/>
    <w:rsid w:val="00AD4B06"/>
    <w:rsid w:val="00AD4E29"/>
    <w:rsid w:val="00AD56BE"/>
    <w:rsid w:val="00AD58F8"/>
    <w:rsid w:val="00AD5A58"/>
    <w:rsid w:val="00AD5FC4"/>
    <w:rsid w:val="00AD6209"/>
    <w:rsid w:val="00AD6BFC"/>
    <w:rsid w:val="00AD7414"/>
    <w:rsid w:val="00AD7632"/>
    <w:rsid w:val="00AD76A3"/>
    <w:rsid w:val="00AE0291"/>
    <w:rsid w:val="00AE04C7"/>
    <w:rsid w:val="00AE088E"/>
    <w:rsid w:val="00AE1D92"/>
    <w:rsid w:val="00AE1FFB"/>
    <w:rsid w:val="00AE2230"/>
    <w:rsid w:val="00AE263F"/>
    <w:rsid w:val="00AE28EA"/>
    <w:rsid w:val="00AE290D"/>
    <w:rsid w:val="00AE2A0F"/>
    <w:rsid w:val="00AE322F"/>
    <w:rsid w:val="00AE3569"/>
    <w:rsid w:val="00AE399F"/>
    <w:rsid w:val="00AE46CC"/>
    <w:rsid w:val="00AE4CA7"/>
    <w:rsid w:val="00AE5A81"/>
    <w:rsid w:val="00AE5CA0"/>
    <w:rsid w:val="00AE619C"/>
    <w:rsid w:val="00AE6C36"/>
    <w:rsid w:val="00AE71B4"/>
    <w:rsid w:val="00AE741B"/>
    <w:rsid w:val="00AF0251"/>
    <w:rsid w:val="00AF0584"/>
    <w:rsid w:val="00AF05DE"/>
    <w:rsid w:val="00AF0F51"/>
    <w:rsid w:val="00AF1481"/>
    <w:rsid w:val="00AF1560"/>
    <w:rsid w:val="00AF192B"/>
    <w:rsid w:val="00AF1D1F"/>
    <w:rsid w:val="00AF1E1F"/>
    <w:rsid w:val="00AF1F6F"/>
    <w:rsid w:val="00AF2D3B"/>
    <w:rsid w:val="00AF2D59"/>
    <w:rsid w:val="00AF3591"/>
    <w:rsid w:val="00AF3600"/>
    <w:rsid w:val="00AF3DBA"/>
    <w:rsid w:val="00AF4496"/>
    <w:rsid w:val="00AF460B"/>
    <w:rsid w:val="00AF4DAB"/>
    <w:rsid w:val="00AF4E4D"/>
    <w:rsid w:val="00AF4EF7"/>
    <w:rsid w:val="00AF543A"/>
    <w:rsid w:val="00AF54E0"/>
    <w:rsid w:val="00AF5575"/>
    <w:rsid w:val="00AF584B"/>
    <w:rsid w:val="00AF5CB8"/>
    <w:rsid w:val="00AF5CF7"/>
    <w:rsid w:val="00AF66D7"/>
    <w:rsid w:val="00AF6969"/>
    <w:rsid w:val="00AF6AFC"/>
    <w:rsid w:val="00AF6B01"/>
    <w:rsid w:val="00AF7103"/>
    <w:rsid w:val="00AF7592"/>
    <w:rsid w:val="00AF78C9"/>
    <w:rsid w:val="00AF7E7A"/>
    <w:rsid w:val="00AF7FAB"/>
    <w:rsid w:val="00B0142D"/>
    <w:rsid w:val="00B01673"/>
    <w:rsid w:val="00B01AE9"/>
    <w:rsid w:val="00B02119"/>
    <w:rsid w:val="00B0225D"/>
    <w:rsid w:val="00B02272"/>
    <w:rsid w:val="00B024BA"/>
    <w:rsid w:val="00B02906"/>
    <w:rsid w:val="00B02977"/>
    <w:rsid w:val="00B0356A"/>
    <w:rsid w:val="00B0359D"/>
    <w:rsid w:val="00B03CF4"/>
    <w:rsid w:val="00B03CFD"/>
    <w:rsid w:val="00B03DD6"/>
    <w:rsid w:val="00B03F20"/>
    <w:rsid w:val="00B03F87"/>
    <w:rsid w:val="00B04804"/>
    <w:rsid w:val="00B04A7C"/>
    <w:rsid w:val="00B053E0"/>
    <w:rsid w:val="00B05575"/>
    <w:rsid w:val="00B056AC"/>
    <w:rsid w:val="00B0582D"/>
    <w:rsid w:val="00B058D1"/>
    <w:rsid w:val="00B05C51"/>
    <w:rsid w:val="00B05DD9"/>
    <w:rsid w:val="00B05E52"/>
    <w:rsid w:val="00B06048"/>
    <w:rsid w:val="00B06D7A"/>
    <w:rsid w:val="00B07C5D"/>
    <w:rsid w:val="00B07E99"/>
    <w:rsid w:val="00B07F16"/>
    <w:rsid w:val="00B10769"/>
    <w:rsid w:val="00B1111B"/>
    <w:rsid w:val="00B1149F"/>
    <w:rsid w:val="00B11781"/>
    <w:rsid w:val="00B11CEF"/>
    <w:rsid w:val="00B12DD1"/>
    <w:rsid w:val="00B13127"/>
    <w:rsid w:val="00B13162"/>
    <w:rsid w:val="00B13453"/>
    <w:rsid w:val="00B135C6"/>
    <w:rsid w:val="00B136AF"/>
    <w:rsid w:val="00B14142"/>
    <w:rsid w:val="00B14220"/>
    <w:rsid w:val="00B14E75"/>
    <w:rsid w:val="00B14EC2"/>
    <w:rsid w:val="00B152A9"/>
    <w:rsid w:val="00B153EF"/>
    <w:rsid w:val="00B16105"/>
    <w:rsid w:val="00B16229"/>
    <w:rsid w:val="00B162A9"/>
    <w:rsid w:val="00B1679F"/>
    <w:rsid w:val="00B16BF5"/>
    <w:rsid w:val="00B17152"/>
    <w:rsid w:val="00B175ED"/>
    <w:rsid w:val="00B204B4"/>
    <w:rsid w:val="00B206CD"/>
    <w:rsid w:val="00B20C4C"/>
    <w:rsid w:val="00B20E22"/>
    <w:rsid w:val="00B2217E"/>
    <w:rsid w:val="00B22467"/>
    <w:rsid w:val="00B229C9"/>
    <w:rsid w:val="00B22CA1"/>
    <w:rsid w:val="00B22F45"/>
    <w:rsid w:val="00B23365"/>
    <w:rsid w:val="00B233FB"/>
    <w:rsid w:val="00B2364A"/>
    <w:rsid w:val="00B239DB"/>
    <w:rsid w:val="00B23C67"/>
    <w:rsid w:val="00B24D03"/>
    <w:rsid w:val="00B24F9D"/>
    <w:rsid w:val="00B25146"/>
    <w:rsid w:val="00B25932"/>
    <w:rsid w:val="00B25985"/>
    <w:rsid w:val="00B25C53"/>
    <w:rsid w:val="00B26CA2"/>
    <w:rsid w:val="00B26CEF"/>
    <w:rsid w:val="00B274A6"/>
    <w:rsid w:val="00B2763E"/>
    <w:rsid w:val="00B2769D"/>
    <w:rsid w:val="00B27907"/>
    <w:rsid w:val="00B27DC5"/>
    <w:rsid w:val="00B27DFA"/>
    <w:rsid w:val="00B27F02"/>
    <w:rsid w:val="00B303D7"/>
    <w:rsid w:val="00B305D9"/>
    <w:rsid w:val="00B307D0"/>
    <w:rsid w:val="00B314CE"/>
    <w:rsid w:val="00B31852"/>
    <w:rsid w:val="00B31F7A"/>
    <w:rsid w:val="00B32945"/>
    <w:rsid w:val="00B32A9B"/>
    <w:rsid w:val="00B32BF3"/>
    <w:rsid w:val="00B32BF8"/>
    <w:rsid w:val="00B33176"/>
    <w:rsid w:val="00B3376D"/>
    <w:rsid w:val="00B33ACB"/>
    <w:rsid w:val="00B33D0D"/>
    <w:rsid w:val="00B33D20"/>
    <w:rsid w:val="00B33F5E"/>
    <w:rsid w:val="00B3411E"/>
    <w:rsid w:val="00B34829"/>
    <w:rsid w:val="00B348E0"/>
    <w:rsid w:val="00B34BC9"/>
    <w:rsid w:val="00B34C25"/>
    <w:rsid w:val="00B34F89"/>
    <w:rsid w:val="00B34FDF"/>
    <w:rsid w:val="00B3562F"/>
    <w:rsid w:val="00B35663"/>
    <w:rsid w:val="00B356FF"/>
    <w:rsid w:val="00B35B14"/>
    <w:rsid w:val="00B35FE2"/>
    <w:rsid w:val="00B361C3"/>
    <w:rsid w:val="00B364CE"/>
    <w:rsid w:val="00B3669C"/>
    <w:rsid w:val="00B368F3"/>
    <w:rsid w:val="00B36F35"/>
    <w:rsid w:val="00B37655"/>
    <w:rsid w:val="00B37AC6"/>
    <w:rsid w:val="00B4093A"/>
    <w:rsid w:val="00B40BE1"/>
    <w:rsid w:val="00B40C6B"/>
    <w:rsid w:val="00B40FD5"/>
    <w:rsid w:val="00B41277"/>
    <w:rsid w:val="00B41353"/>
    <w:rsid w:val="00B413A5"/>
    <w:rsid w:val="00B41988"/>
    <w:rsid w:val="00B4235A"/>
    <w:rsid w:val="00B42497"/>
    <w:rsid w:val="00B43196"/>
    <w:rsid w:val="00B43526"/>
    <w:rsid w:val="00B4356A"/>
    <w:rsid w:val="00B436E2"/>
    <w:rsid w:val="00B437EF"/>
    <w:rsid w:val="00B43914"/>
    <w:rsid w:val="00B43FDF"/>
    <w:rsid w:val="00B44476"/>
    <w:rsid w:val="00B4462B"/>
    <w:rsid w:val="00B450F1"/>
    <w:rsid w:val="00B451B7"/>
    <w:rsid w:val="00B459D9"/>
    <w:rsid w:val="00B45C8E"/>
    <w:rsid w:val="00B45E26"/>
    <w:rsid w:val="00B4642C"/>
    <w:rsid w:val="00B51329"/>
    <w:rsid w:val="00B514B5"/>
    <w:rsid w:val="00B5283D"/>
    <w:rsid w:val="00B52851"/>
    <w:rsid w:val="00B52B34"/>
    <w:rsid w:val="00B52DA3"/>
    <w:rsid w:val="00B5309A"/>
    <w:rsid w:val="00B53370"/>
    <w:rsid w:val="00B5386C"/>
    <w:rsid w:val="00B54A27"/>
    <w:rsid w:val="00B54F14"/>
    <w:rsid w:val="00B55144"/>
    <w:rsid w:val="00B55BF0"/>
    <w:rsid w:val="00B56033"/>
    <w:rsid w:val="00B5609E"/>
    <w:rsid w:val="00B567C7"/>
    <w:rsid w:val="00B56EC2"/>
    <w:rsid w:val="00B570AC"/>
    <w:rsid w:val="00B5766E"/>
    <w:rsid w:val="00B57DF3"/>
    <w:rsid w:val="00B6056A"/>
    <w:rsid w:val="00B612F3"/>
    <w:rsid w:val="00B6130E"/>
    <w:rsid w:val="00B616E8"/>
    <w:rsid w:val="00B61B5B"/>
    <w:rsid w:val="00B62237"/>
    <w:rsid w:val="00B62286"/>
    <w:rsid w:val="00B625C0"/>
    <w:rsid w:val="00B62965"/>
    <w:rsid w:val="00B62C9E"/>
    <w:rsid w:val="00B631B3"/>
    <w:rsid w:val="00B635FC"/>
    <w:rsid w:val="00B64240"/>
    <w:rsid w:val="00B64306"/>
    <w:rsid w:val="00B646F9"/>
    <w:rsid w:val="00B6478C"/>
    <w:rsid w:val="00B64A8E"/>
    <w:rsid w:val="00B64B51"/>
    <w:rsid w:val="00B64FA8"/>
    <w:rsid w:val="00B66004"/>
    <w:rsid w:val="00B66010"/>
    <w:rsid w:val="00B6619A"/>
    <w:rsid w:val="00B66C59"/>
    <w:rsid w:val="00B66E90"/>
    <w:rsid w:val="00B673D3"/>
    <w:rsid w:val="00B674BF"/>
    <w:rsid w:val="00B67833"/>
    <w:rsid w:val="00B67D2A"/>
    <w:rsid w:val="00B7015E"/>
    <w:rsid w:val="00B70B0F"/>
    <w:rsid w:val="00B70CF8"/>
    <w:rsid w:val="00B70ECC"/>
    <w:rsid w:val="00B70FD9"/>
    <w:rsid w:val="00B7113C"/>
    <w:rsid w:val="00B71342"/>
    <w:rsid w:val="00B713A3"/>
    <w:rsid w:val="00B71A23"/>
    <w:rsid w:val="00B71B42"/>
    <w:rsid w:val="00B71BD7"/>
    <w:rsid w:val="00B72C5B"/>
    <w:rsid w:val="00B733F2"/>
    <w:rsid w:val="00B7390B"/>
    <w:rsid w:val="00B7451E"/>
    <w:rsid w:val="00B753FD"/>
    <w:rsid w:val="00B75A66"/>
    <w:rsid w:val="00B75B2A"/>
    <w:rsid w:val="00B76486"/>
    <w:rsid w:val="00B7661A"/>
    <w:rsid w:val="00B76F10"/>
    <w:rsid w:val="00B80369"/>
    <w:rsid w:val="00B80420"/>
    <w:rsid w:val="00B80F9A"/>
    <w:rsid w:val="00B816A8"/>
    <w:rsid w:val="00B81A54"/>
    <w:rsid w:val="00B81D45"/>
    <w:rsid w:val="00B81DA5"/>
    <w:rsid w:val="00B823BF"/>
    <w:rsid w:val="00B828B7"/>
    <w:rsid w:val="00B82B6B"/>
    <w:rsid w:val="00B8373F"/>
    <w:rsid w:val="00B83761"/>
    <w:rsid w:val="00B83CFD"/>
    <w:rsid w:val="00B84009"/>
    <w:rsid w:val="00B8426A"/>
    <w:rsid w:val="00B84CF0"/>
    <w:rsid w:val="00B85090"/>
    <w:rsid w:val="00B85A23"/>
    <w:rsid w:val="00B85B9B"/>
    <w:rsid w:val="00B875BD"/>
    <w:rsid w:val="00B87AAA"/>
    <w:rsid w:val="00B90322"/>
    <w:rsid w:val="00B9096A"/>
    <w:rsid w:val="00B9158E"/>
    <w:rsid w:val="00B92575"/>
    <w:rsid w:val="00B925DF"/>
    <w:rsid w:val="00B92A84"/>
    <w:rsid w:val="00B92B90"/>
    <w:rsid w:val="00B93739"/>
    <w:rsid w:val="00B9375D"/>
    <w:rsid w:val="00B93BD4"/>
    <w:rsid w:val="00B93DFA"/>
    <w:rsid w:val="00B945AE"/>
    <w:rsid w:val="00B9493F"/>
    <w:rsid w:val="00B9522B"/>
    <w:rsid w:val="00B95408"/>
    <w:rsid w:val="00B95691"/>
    <w:rsid w:val="00B95DAD"/>
    <w:rsid w:val="00B9676B"/>
    <w:rsid w:val="00BA138D"/>
    <w:rsid w:val="00BA1593"/>
    <w:rsid w:val="00BA1B7C"/>
    <w:rsid w:val="00BA2336"/>
    <w:rsid w:val="00BA2C7B"/>
    <w:rsid w:val="00BA2DA5"/>
    <w:rsid w:val="00BA3355"/>
    <w:rsid w:val="00BA3385"/>
    <w:rsid w:val="00BA36CD"/>
    <w:rsid w:val="00BA3820"/>
    <w:rsid w:val="00BA3B71"/>
    <w:rsid w:val="00BA4017"/>
    <w:rsid w:val="00BA48F5"/>
    <w:rsid w:val="00BA4C2B"/>
    <w:rsid w:val="00BA52EF"/>
    <w:rsid w:val="00BA53DD"/>
    <w:rsid w:val="00BA5D78"/>
    <w:rsid w:val="00BA5FB2"/>
    <w:rsid w:val="00BA661B"/>
    <w:rsid w:val="00BA69B8"/>
    <w:rsid w:val="00BA728A"/>
    <w:rsid w:val="00BA72D6"/>
    <w:rsid w:val="00BB0C97"/>
    <w:rsid w:val="00BB127F"/>
    <w:rsid w:val="00BB1A45"/>
    <w:rsid w:val="00BB1F8E"/>
    <w:rsid w:val="00BB1FC0"/>
    <w:rsid w:val="00BB21A0"/>
    <w:rsid w:val="00BB332C"/>
    <w:rsid w:val="00BB36BB"/>
    <w:rsid w:val="00BB373E"/>
    <w:rsid w:val="00BB3F84"/>
    <w:rsid w:val="00BB42CD"/>
    <w:rsid w:val="00BB5246"/>
    <w:rsid w:val="00BB5E2D"/>
    <w:rsid w:val="00BB5E73"/>
    <w:rsid w:val="00BB6186"/>
    <w:rsid w:val="00BB6393"/>
    <w:rsid w:val="00BB6474"/>
    <w:rsid w:val="00BB67D0"/>
    <w:rsid w:val="00BB68BC"/>
    <w:rsid w:val="00BB6C50"/>
    <w:rsid w:val="00BB7247"/>
    <w:rsid w:val="00BB7320"/>
    <w:rsid w:val="00BB7504"/>
    <w:rsid w:val="00BB7845"/>
    <w:rsid w:val="00BB7CB0"/>
    <w:rsid w:val="00BB7ED5"/>
    <w:rsid w:val="00BC0017"/>
    <w:rsid w:val="00BC0E06"/>
    <w:rsid w:val="00BC2BB4"/>
    <w:rsid w:val="00BC306B"/>
    <w:rsid w:val="00BC3218"/>
    <w:rsid w:val="00BC3901"/>
    <w:rsid w:val="00BC4916"/>
    <w:rsid w:val="00BC4C73"/>
    <w:rsid w:val="00BC4D87"/>
    <w:rsid w:val="00BC4F34"/>
    <w:rsid w:val="00BC4FDD"/>
    <w:rsid w:val="00BC4FFC"/>
    <w:rsid w:val="00BC50F1"/>
    <w:rsid w:val="00BC5702"/>
    <w:rsid w:val="00BC5CBF"/>
    <w:rsid w:val="00BC68E0"/>
    <w:rsid w:val="00BC68EA"/>
    <w:rsid w:val="00BC6EB9"/>
    <w:rsid w:val="00BC71A2"/>
    <w:rsid w:val="00BC74A5"/>
    <w:rsid w:val="00BC77EA"/>
    <w:rsid w:val="00BC7B9F"/>
    <w:rsid w:val="00BC7C42"/>
    <w:rsid w:val="00BD03B4"/>
    <w:rsid w:val="00BD0510"/>
    <w:rsid w:val="00BD052B"/>
    <w:rsid w:val="00BD0776"/>
    <w:rsid w:val="00BD0C83"/>
    <w:rsid w:val="00BD0D53"/>
    <w:rsid w:val="00BD187B"/>
    <w:rsid w:val="00BD1A19"/>
    <w:rsid w:val="00BD2019"/>
    <w:rsid w:val="00BD2615"/>
    <w:rsid w:val="00BD2E2D"/>
    <w:rsid w:val="00BD30A0"/>
    <w:rsid w:val="00BD33A9"/>
    <w:rsid w:val="00BD34E0"/>
    <w:rsid w:val="00BD37AD"/>
    <w:rsid w:val="00BD3F94"/>
    <w:rsid w:val="00BD408F"/>
    <w:rsid w:val="00BD43F6"/>
    <w:rsid w:val="00BD452C"/>
    <w:rsid w:val="00BD54A1"/>
    <w:rsid w:val="00BD5C8C"/>
    <w:rsid w:val="00BD6085"/>
    <w:rsid w:val="00BD60C2"/>
    <w:rsid w:val="00BD617A"/>
    <w:rsid w:val="00BD6329"/>
    <w:rsid w:val="00BD6B88"/>
    <w:rsid w:val="00BD6E5E"/>
    <w:rsid w:val="00BD6ED3"/>
    <w:rsid w:val="00BD6F5F"/>
    <w:rsid w:val="00BD710C"/>
    <w:rsid w:val="00BD7C4E"/>
    <w:rsid w:val="00BD7DC9"/>
    <w:rsid w:val="00BD7DF7"/>
    <w:rsid w:val="00BD7F6E"/>
    <w:rsid w:val="00BE0122"/>
    <w:rsid w:val="00BE0820"/>
    <w:rsid w:val="00BE0E46"/>
    <w:rsid w:val="00BE0F06"/>
    <w:rsid w:val="00BE1225"/>
    <w:rsid w:val="00BE1816"/>
    <w:rsid w:val="00BE18E8"/>
    <w:rsid w:val="00BE28AD"/>
    <w:rsid w:val="00BE34F6"/>
    <w:rsid w:val="00BE34FF"/>
    <w:rsid w:val="00BE36B6"/>
    <w:rsid w:val="00BE4057"/>
    <w:rsid w:val="00BE4AEA"/>
    <w:rsid w:val="00BE5967"/>
    <w:rsid w:val="00BE5BCA"/>
    <w:rsid w:val="00BE6143"/>
    <w:rsid w:val="00BE6201"/>
    <w:rsid w:val="00BE64D1"/>
    <w:rsid w:val="00BE64E6"/>
    <w:rsid w:val="00BE6FBC"/>
    <w:rsid w:val="00BE75FD"/>
    <w:rsid w:val="00BE7E4E"/>
    <w:rsid w:val="00BE7EDB"/>
    <w:rsid w:val="00BF005E"/>
    <w:rsid w:val="00BF048E"/>
    <w:rsid w:val="00BF16BC"/>
    <w:rsid w:val="00BF1882"/>
    <w:rsid w:val="00BF1AB7"/>
    <w:rsid w:val="00BF1B1D"/>
    <w:rsid w:val="00BF1C89"/>
    <w:rsid w:val="00BF1E6D"/>
    <w:rsid w:val="00BF1ED9"/>
    <w:rsid w:val="00BF2A40"/>
    <w:rsid w:val="00BF3297"/>
    <w:rsid w:val="00BF37F4"/>
    <w:rsid w:val="00BF3C66"/>
    <w:rsid w:val="00BF3E4B"/>
    <w:rsid w:val="00BF45FB"/>
    <w:rsid w:val="00BF46C5"/>
    <w:rsid w:val="00BF4EC2"/>
    <w:rsid w:val="00BF53E8"/>
    <w:rsid w:val="00BF57E9"/>
    <w:rsid w:val="00BF597F"/>
    <w:rsid w:val="00BF6222"/>
    <w:rsid w:val="00BF6281"/>
    <w:rsid w:val="00BF6725"/>
    <w:rsid w:val="00BF6997"/>
    <w:rsid w:val="00BF6B86"/>
    <w:rsid w:val="00BF71D0"/>
    <w:rsid w:val="00BF7268"/>
    <w:rsid w:val="00BF75BA"/>
    <w:rsid w:val="00BF7721"/>
    <w:rsid w:val="00BF7960"/>
    <w:rsid w:val="00BF7980"/>
    <w:rsid w:val="00C0064D"/>
    <w:rsid w:val="00C00C35"/>
    <w:rsid w:val="00C010E4"/>
    <w:rsid w:val="00C0172C"/>
    <w:rsid w:val="00C01920"/>
    <w:rsid w:val="00C01A20"/>
    <w:rsid w:val="00C02300"/>
    <w:rsid w:val="00C02372"/>
    <w:rsid w:val="00C02833"/>
    <w:rsid w:val="00C02949"/>
    <w:rsid w:val="00C02C7F"/>
    <w:rsid w:val="00C02C93"/>
    <w:rsid w:val="00C03144"/>
    <w:rsid w:val="00C037BE"/>
    <w:rsid w:val="00C03C0A"/>
    <w:rsid w:val="00C03F1A"/>
    <w:rsid w:val="00C04793"/>
    <w:rsid w:val="00C04A19"/>
    <w:rsid w:val="00C04B4F"/>
    <w:rsid w:val="00C05333"/>
    <w:rsid w:val="00C0573E"/>
    <w:rsid w:val="00C05F18"/>
    <w:rsid w:val="00C066CB"/>
    <w:rsid w:val="00C06757"/>
    <w:rsid w:val="00C06FC4"/>
    <w:rsid w:val="00C07193"/>
    <w:rsid w:val="00C072DB"/>
    <w:rsid w:val="00C07316"/>
    <w:rsid w:val="00C07E96"/>
    <w:rsid w:val="00C10B00"/>
    <w:rsid w:val="00C110C0"/>
    <w:rsid w:val="00C11767"/>
    <w:rsid w:val="00C117B4"/>
    <w:rsid w:val="00C11BD6"/>
    <w:rsid w:val="00C11E28"/>
    <w:rsid w:val="00C1200D"/>
    <w:rsid w:val="00C120BF"/>
    <w:rsid w:val="00C12293"/>
    <w:rsid w:val="00C12F91"/>
    <w:rsid w:val="00C132F6"/>
    <w:rsid w:val="00C139CC"/>
    <w:rsid w:val="00C13B89"/>
    <w:rsid w:val="00C153BA"/>
    <w:rsid w:val="00C1546F"/>
    <w:rsid w:val="00C15781"/>
    <w:rsid w:val="00C15818"/>
    <w:rsid w:val="00C15AB9"/>
    <w:rsid w:val="00C1601F"/>
    <w:rsid w:val="00C16492"/>
    <w:rsid w:val="00C16653"/>
    <w:rsid w:val="00C16A35"/>
    <w:rsid w:val="00C16D20"/>
    <w:rsid w:val="00C16EDF"/>
    <w:rsid w:val="00C1743E"/>
    <w:rsid w:val="00C1764B"/>
    <w:rsid w:val="00C2070A"/>
    <w:rsid w:val="00C209D6"/>
    <w:rsid w:val="00C209DE"/>
    <w:rsid w:val="00C20A51"/>
    <w:rsid w:val="00C222EB"/>
    <w:rsid w:val="00C2246D"/>
    <w:rsid w:val="00C226EE"/>
    <w:rsid w:val="00C2282D"/>
    <w:rsid w:val="00C23FA7"/>
    <w:rsid w:val="00C24010"/>
    <w:rsid w:val="00C24304"/>
    <w:rsid w:val="00C24DFB"/>
    <w:rsid w:val="00C2521B"/>
    <w:rsid w:val="00C2533A"/>
    <w:rsid w:val="00C25437"/>
    <w:rsid w:val="00C256AA"/>
    <w:rsid w:val="00C25DBE"/>
    <w:rsid w:val="00C26516"/>
    <w:rsid w:val="00C26B48"/>
    <w:rsid w:val="00C27314"/>
    <w:rsid w:val="00C2796D"/>
    <w:rsid w:val="00C27BE8"/>
    <w:rsid w:val="00C27E39"/>
    <w:rsid w:val="00C30BC0"/>
    <w:rsid w:val="00C313C9"/>
    <w:rsid w:val="00C318BC"/>
    <w:rsid w:val="00C31DF2"/>
    <w:rsid w:val="00C31E8B"/>
    <w:rsid w:val="00C31E99"/>
    <w:rsid w:val="00C32033"/>
    <w:rsid w:val="00C321FA"/>
    <w:rsid w:val="00C322BF"/>
    <w:rsid w:val="00C324A6"/>
    <w:rsid w:val="00C327BC"/>
    <w:rsid w:val="00C332F2"/>
    <w:rsid w:val="00C334D6"/>
    <w:rsid w:val="00C33846"/>
    <w:rsid w:val="00C33D2B"/>
    <w:rsid w:val="00C34B3F"/>
    <w:rsid w:val="00C355ED"/>
    <w:rsid w:val="00C35989"/>
    <w:rsid w:val="00C35F8C"/>
    <w:rsid w:val="00C36527"/>
    <w:rsid w:val="00C36C25"/>
    <w:rsid w:val="00C36EC4"/>
    <w:rsid w:val="00C36F37"/>
    <w:rsid w:val="00C37EE6"/>
    <w:rsid w:val="00C401AF"/>
    <w:rsid w:val="00C4024A"/>
    <w:rsid w:val="00C40315"/>
    <w:rsid w:val="00C40369"/>
    <w:rsid w:val="00C40884"/>
    <w:rsid w:val="00C408DE"/>
    <w:rsid w:val="00C40AE4"/>
    <w:rsid w:val="00C41006"/>
    <w:rsid w:val="00C412FE"/>
    <w:rsid w:val="00C42174"/>
    <w:rsid w:val="00C42E43"/>
    <w:rsid w:val="00C43017"/>
    <w:rsid w:val="00C43126"/>
    <w:rsid w:val="00C43580"/>
    <w:rsid w:val="00C43AAF"/>
    <w:rsid w:val="00C43B66"/>
    <w:rsid w:val="00C43F89"/>
    <w:rsid w:val="00C4413C"/>
    <w:rsid w:val="00C4433D"/>
    <w:rsid w:val="00C443CB"/>
    <w:rsid w:val="00C4452C"/>
    <w:rsid w:val="00C44CFE"/>
    <w:rsid w:val="00C44E7F"/>
    <w:rsid w:val="00C45064"/>
    <w:rsid w:val="00C45289"/>
    <w:rsid w:val="00C4590C"/>
    <w:rsid w:val="00C4598D"/>
    <w:rsid w:val="00C45B2D"/>
    <w:rsid w:val="00C45E54"/>
    <w:rsid w:val="00C46069"/>
    <w:rsid w:val="00C460FB"/>
    <w:rsid w:val="00C46259"/>
    <w:rsid w:val="00C462A9"/>
    <w:rsid w:val="00C46922"/>
    <w:rsid w:val="00C46CFA"/>
    <w:rsid w:val="00C46D98"/>
    <w:rsid w:val="00C474F3"/>
    <w:rsid w:val="00C47D4B"/>
    <w:rsid w:val="00C5058B"/>
    <w:rsid w:val="00C510A3"/>
    <w:rsid w:val="00C5177C"/>
    <w:rsid w:val="00C51C04"/>
    <w:rsid w:val="00C5226D"/>
    <w:rsid w:val="00C52C69"/>
    <w:rsid w:val="00C530ED"/>
    <w:rsid w:val="00C538A6"/>
    <w:rsid w:val="00C53B6D"/>
    <w:rsid w:val="00C53E67"/>
    <w:rsid w:val="00C5444C"/>
    <w:rsid w:val="00C54523"/>
    <w:rsid w:val="00C54896"/>
    <w:rsid w:val="00C5527C"/>
    <w:rsid w:val="00C553FB"/>
    <w:rsid w:val="00C556BD"/>
    <w:rsid w:val="00C55E3D"/>
    <w:rsid w:val="00C55E5E"/>
    <w:rsid w:val="00C55E91"/>
    <w:rsid w:val="00C562C0"/>
    <w:rsid w:val="00C562C3"/>
    <w:rsid w:val="00C57E6C"/>
    <w:rsid w:val="00C60080"/>
    <w:rsid w:val="00C60623"/>
    <w:rsid w:val="00C6078D"/>
    <w:rsid w:val="00C60A3A"/>
    <w:rsid w:val="00C60F4C"/>
    <w:rsid w:val="00C6166D"/>
    <w:rsid w:val="00C6196C"/>
    <w:rsid w:val="00C620BD"/>
    <w:rsid w:val="00C622BE"/>
    <w:rsid w:val="00C62490"/>
    <w:rsid w:val="00C6265D"/>
    <w:rsid w:val="00C62BF2"/>
    <w:rsid w:val="00C6365D"/>
    <w:rsid w:val="00C63826"/>
    <w:rsid w:val="00C6414B"/>
    <w:rsid w:val="00C64465"/>
    <w:rsid w:val="00C64C7A"/>
    <w:rsid w:val="00C652ED"/>
    <w:rsid w:val="00C65665"/>
    <w:rsid w:val="00C65E5B"/>
    <w:rsid w:val="00C6653C"/>
    <w:rsid w:val="00C66665"/>
    <w:rsid w:val="00C668A1"/>
    <w:rsid w:val="00C66BB8"/>
    <w:rsid w:val="00C67B09"/>
    <w:rsid w:val="00C67BA8"/>
    <w:rsid w:val="00C67DAE"/>
    <w:rsid w:val="00C67EA2"/>
    <w:rsid w:val="00C67FB8"/>
    <w:rsid w:val="00C702EA"/>
    <w:rsid w:val="00C706CB"/>
    <w:rsid w:val="00C7073B"/>
    <w:rsid w:val="00C718EA"/>
    <w:rsid w:val="00C719F4"/>
    <w:rsid w:val="00C71C7F"/>
    <w:rsid w:val="00C72512"/>
    <w:rsid w:val="00C72D9D"/>
    <w:rsid w:val="00C72FA1"/>
    <w:rsid w:val="00C7316A"/>
    <w:rsid w:val="00C73D97"/>
    <w:rsid w:val="00C740BC"/>
    <w:rsid w:val="00C7415E"/>
    <w:rsid w:val="00C7438F"/>
    <w:rsid w:val="00C743BF"/>
    <w:rsid w:val="00C74B8E"/>
    <w:rsid w:val="00C74D79"/>
    <w:rsid w:val="00C74F6D"/>
    <w:rsid w:val="00C75387"/>
    <w:rsid w:val="00C75B19"/>
    <w:rsid w:val="00C75F75"/>
    <w:rsid w:val="00C75FAA"/>
    <w:rsid w:val="00C762C6"/>
    <w:rsid w:val="00C769C0"/>
    <w:rsid w:val="00C76C46"/>
    <w:rsid w:val="00C7723C"/>
    <w:rsid w:val="00C77C5C"/>
    <w:rsid w:val="00C77FA2"/>
    <w:rsid w:val="00C80B0A"/>
    <w:rsid w:val="00C80BFC"/>
    <w:rsid w:val="00C81191"/>
    <w:rsid w:val="00C8132D"/>
    <w:rsid w:val="00C816D2"/>
    <w:rsid w:val="00C81E0B"/>
    <w:rsid w:val="00C8272F"/>
    <w:rsid w:val="00C8286C"/>
    <w:rsid w:val="00C828F5"/>
    <w:rsid w:val="00C82A4F"/>
    <w:rsid w:val="00C82AFB"/>
    <w:rsid w:val="00C82E46"/>
    <w:rsid w:val="00C833B1"/>
    <w:rsid w:val="00C834BA"/>
    <w:rsid w:val="00C8378F"/>
    <w:rsid w:val="00C837DA"/>
    <w:rsid w:val="00C83A91"/>
    <w:rsid w:val="00C83B2E"/>
    <w:rsid w:val="00C83C48"/>
    <w:rsid w:val="00C848D1"/>
    <w:rsid w:val="00C849DE"/>
    <w:rsid w:val="00C84A97"/>
    <w:rsid w:val="00C84B45"/>
    <w:rsid w:val="00C84F24"/>
    <w:rsid w:val="00C84FEC"/>
    <w:rsid w:val="00C85120"/>
    <w:rsid w:val="00C85551"/>
    <w:rsid w:val="00C85A86"/>
    <w:rsid w:val="00C85AA7"/>
    <w:rsid w:val="00C85D24"/>
    <w:rsid w:val="00C85E38"/>
    <w:rsid w:val="00C85E5C"/>
    <w:rsid w:val="00C860D5"/>
    <w:rsid w:val="00C86101"/>
    <w:rsid w:val="00C867F8"/>
    <w:rsid w:val="00C87B21"/>
    <w:rsid w:val="00C87C9F"/>
    <w:rsid w:val="00C90227"/>
    <w:rsid w:val="00C90887"/>
    <w:rsid w:val="00C90D74"/>
    <w:rsid w:val="00C910E9"/>
    <w:rsid w:val="00C91499"/>
    <w:rsid w:val="00C916AD"/>
    <w:rsid w:val="00C91D63"/>
    <w:rsid w:val="00C91E8E"/>
    <w:rsid w:val="00C9256B"/>
    <w:rsid w:val="00C92AE3"/>
    <w:rsid w:val="00C93F6A"/>
    <w:rsid w:val="00C94286"/>
    <w:rsid w:val="00C94417"/>
    <w:rsid w:val="00C9461A"/>
    <w:rsid w:val="00C9476C"/>
    <w:rsid w:val="00C953A3"/>
    <w:rsid w:val="00C95409"/>
    <w:rsid w:val="00C95CE5"/>
    <w:rsid w:val="00C95E13"/>
    <w:rsid w:val="00C962EE"/>
    <w:rsid w:val="00C96BA3"/>
    <w:rsid w:val="00C96FAB"/>
    <w:rsid w:val="00C9731B"/>
    <w:rsid w:val="00C97ABB"/>
    <w:rsid w:val="00C97C49"/>
    <w:rsid w:val="00C97FC7"/>
    <w:rsid w:val="00CA0080"/>
    <w:rsid w:val="00CA0472"/>
    <w:rsid w:val="00CA0DF6"/>
    <w:rsid w:val="00CA0F0A"/>
    <w:rsid w:val="00CA107E"/>
    <w:rsid w:val="00CA12A7"/>
    <w:rsid w:val="00CA14F3"/>
    <w:rsid w:val="00CA17E4"/>
    <w:rsid w:val="00CA1892"/>
    <w:rsid w:val="00CA1C08"/>
    <w:rsid w:val="00CA216B"/>
    <w:rsid w:val="00CA26B6"/>
    <w:rsid w:val="00CA2835"/>
    <w:rsid w:val="00CA2A75"/>
    <w:rsid w:val="00CA2C6A"/>
    <w:rsid w:val="00CA2E49"/>
    <w:rsid w:val="00CA3805"/>
    <w:rsid w:val="00CA3889"/>
    <w:rsid w:val="00CA3C72"/>
    <w:rsid w:val="00CA3E9D"/>
    <w:rsid w:val="00CA3FCD"/>
    <w:rsid w:val="00CA4181"/>
    <w:rsid w:val="00CA4470"/>
    <w:rsid w:val="00CA4574"/>
    <w:rsid w:val="00CA46C7"/>
    <w:rsid w:val="00CA4765"/>
    <w:rsid w:val="00CA49DB"/>
    <w:rsid w:val="00CA4D05"/>
    <w:rsid w:val="00CA4EFF"/>
    <w:rsid w:val="00CA526F"/>
    <w:rsid w:val="00CA55BC"/>
    <w:rsid w:val="00CA5C09"/>
    <w:rsid w:val="00CA5D79"/>
    <w:rsid w:val="00CA6581"/>
    <w:rsid w:val="00CA659E"/>
    <w:rsid w:val="00CA6A07"/>
    <w:rsid w:val="00CA6D24"/>
    <w:rsid w:val="00CA6FBF"/>
    <w:rsid w:val="00CA7278"/>
    <w:rsid w:val="00CA7374"/>
    <w:rsid w:val="00CA777C"/>
    <w:rsid w:val="00CB088B"/>
    <w:rsid w:val="00CB11BA"/>
    <w:rsid w:val="00CB127B"/>
    <w:rsid w:val="00CB1D3A"/>
    <w:rsid w:val="00CB1DD7"/>
    <w:rsid w:val="00CB207F"/>
    <w:rsid w:val="00CB2391"/>
    <w:rsid w:val="00CB25E4"/>
    <w:rsid w:val="00CB2601"/>
    <w:rsid w:val="00CB29EF"/>
    <w:rsid w:val="00CB2ADD"/>
    <w:rsid w:val="00CB3FF0"/>
    <w:rsid w:val="00CB45FF"/>
    <w:rsid w:val="00CB4982"/>
    <w:rsid w:val="00CB51E5"/>
    <w:rsid w:val="00CB5540"/>
    <w:rsid w:val="00CB55D1"/>
    <w:rsid w:val="00CB6078"/>
    <w:rsid w:val="00CB6C90"/>
    <w:rsid w:val="00CB6ED9"/>
    <w:rsid w:val="00CB70CD"/>
    <w:rsid w:val="00CB70E7"/>
    <w:rsid w:val="00CB73F2"/>
    <w:rsid w:val="00CB7781"/>
    <w:rsid w:val="00CC061F"/>
    <w:rsid w:val="00CC0E0E"/>
    <w:rsid w:val="00CC126A"/>
    <w:rsid w:val="00CC16CD"/>
    <w:rsid w:val="00CC1922"/>
    <w:rsid w:val="00CC1E6B"/>
    <w:rsid w:val="00CC24CF"/>
    <w:rsid w:val="00CC2BFB"/>
    <w:rsid w:val="00CC2C2C"/>
    <w:rsid w:val="00CC3010"/>
    <w:rsid w:val="00CC3332"/>
    <w:rsid w:val="00CC3519"/>
    <w:rsid w:val="00CC425C"/>
    <w:rsid w:val="00CC4881"/>
    <w:rsid w:val="00CC49DA"/>
    <w:rsid w:val="00CC4D75"/>
    <w:rsid w:val="00CC53BB"/>
    <w:rsid w:val="00CC59B9"/>
    <w:rsid w:val="00CC5BF5"/>
    <w:rsid w:val="00CC5E06"/>
    <w:rsid w:val="00CC6A23"/>
    <w:rsid w:val="00CC7106"/>
    <w:rsid w:val="00CC7CFD"/>
    <w:rsid w:val="00CD013C"/>
    <w:rsid w:val="00CD0B1E"/>
    <w:rsid w:val="00CD14A9"/>
    <w:rsid w:val="00CD151C"/>
    <w:rsid w:val="00CD15BB"/>
    <w:rsid w:val="00CD1BEC"/>
    <w:rsid w:val="00CD2162"/>
    <w:rsid w:val="00CD2188"/>
    <w:rsid w:val="00CD2661"/>
    <w:rsid w:val="00CD2B55"/>
    <w:rsid w:val="00CD2F00"/>
    <w:rsid w:val="00CD2F73"/>
    <w:rsid w:val="00CD305A"/>
    <w:rsid w:val="00CD359A"/>
    <w:rsid w:val="00CD3AB6"/>
    <w:rsid w:val="00CD3ECA"/>
    <w:rsid w:val="00CD4727"/>
    <w:rsid w:val="00CD49AC"/>
    <w:rsid w:val="00CD4ECC"/>
    <w:rsid w:val="00CD543A"/>
    <w:rsid w:val="00CD54CD"/>
    <w:rsid w:val="00CD5BA0"/>
    <w:rsid w:val="00CD5D44"/>
    <w:rsid w:val="00CD6010"/>
    <w:rsid w:val="00CD65BE"/>
    <w:rsid w:val="00CD6EB3"/>
    <w:rsid w:val="00CD70CE"/>
    <w:rsid w:val="00CD7BD7"/>
    <w:rsid w:val="00CE0307"/>
    <w:rsid w:val="00CE080F"/>
    <w:rsid w:val="00CE0BBD"/>
    <w:rsid w:val="00CE0E02"/>
    <w:rsid w:val="00CE103C"/>
    <w:rsid w:val="00CE141C"/>
    <w:rsid w:val="00CE16C2"/>
    <w:rsid w:val="00CE195C"/>
    <w:rsid w:val="00CE1A09"/>
    <w:rsid w:val="00CE2224"/>
    <w:rsid w:val="00CE2827"/>
    <w:rsid w:val="00CE3505"/>
    <w:rsid w:val="00CE3896"/>
    <w:rsid w:val="00CE39C9"/>
    <w:rsid w:val="00CE3C0F"/>
    <w:rsid w:val="00CE4095"/>
    <w:rsid w:val="00CE4D37"/>
    <w:rsid w:val="00CE4E87"/>
    <w:rsid w:val="00CE4F35"/>
    <w:rsid w:val="00CE4F9A"/>
    <w:rsid w:val="00CE534F"/>
    <w:rsid w:val="00CE608E"/>
    <w:rsid w:val="00CE614D"/>
    <w:rsid w:val="00CE6489"/>
    <w:rsid w:val="00CE6964"/>
    <w:rsid w:val="00CE7153"/>
    <w:rsid w:val="00CE771D"/>
    <w:rsid w:val="00CE7DB1"/>
    <w:rsid w:val="00CF06BD"/>
    <w:rsid w:val="00CF0A46"/>
    <w:rsid w:val="00CF0D73"/>
    <w:rsid w:val="00CF1CD1"/>
    <w:rsid w:val="00CF2071"/>
    <w:rsid w:val="00CF32C1"/>
    <w:rsid w:val="00CF3A7C"/>
    <w:rsid w:val="00CF3AA9"/>
    <w:rsid w:val="00CF3C77"/>
    <w:rsid w:val="00CF4994"/>
    <w:rsid w:val="00CF4A21"/>
    <w:rsid w:val="00CF5993"/>
    <w:rsid w:val="00CF5A07"/>
    <w:rsid w:val="00CF68AE"/>
    <w:rsid w:val="00CF6BD5"/>
    <w:rsid w:val="00CF6D2E"/>
    <w:rsid w:val="00CF7107"/>
    <w:rsid w:val="00CF73F8"/>
    <w:rsid w:val="00CF752B"/>
    <w:rsid w:val="00CF761B"/>
    <w:rsid w:val="00D001DA"/>
    <w:rsid w:val="00D00222"/>
    <w:rsid w:val="00D00441"/>
    <w:rsid w:val="00D01CA6"/>
    <w:rsid w:val="00D02A42"/>
    <w:rsid w:val="00D0329F"/>
    <w:rsid w:val="00D0371D"/>
    <w:rsid w:val="00D03C9F"/>
    <w:rsid w:val="00D03DC9"/>
    <w:rsid w:val="00D03DD1"/>
    <w:rsid w:val="00D03E60"/>
    <w:rsid w:val="00D047F1"/>
    <w:rsid w:val="00D0491A"/>
    <w:rsid w:val="00D04BA3"/>
    <w:rsid w:val="00D05111"/>
    <w:rsid w:val="00D0598B"/>
    <w:rsid w:val="00D061EC"/>
    <w:rsid w:val="00D06295"/>
    <w:rsid w:val="00D066DB"/>
    <w:rsid w:val="00D069FD"/>
    <w:rsid w:val="00D06CC5"/>
    <w:rsid w:val="00D06D71"/>
    <w:rsid w:val="00D073A6"/>
    <w:rsid w:val="00D079E8"/>
    <w:rsid w:val="00D07FE1"/>
    <w:rsid w:val="00D07FE5"/>
    <w:rsid w:val="00D1075C"/>
    <w:rsid w:val="00D107E0"/>
    <w:rsid w:val="00D107E2"/>
    <w:rsid w:val="00D10C22"/>
    <w:rsid w:val="00D11444"/>
    <w:rsid w:val="00D11F66"/>
    <w:rsid w:val="00D1227B"/>
    <w:rsid w:val="00D122B7"/>
    <w:rsid w:val="00D12B48"/>
    <w:rsid w:val="00D12CF1"/>
    <w:rsid w:val="00D12F03"/>
    <w:rsid w:val="00D13602"/>
    <w:rsid w:val="00D155C4"/>
    <w:rsid w:val="00D155E9"/>
    <w:rsid w:val="00D15B0A"/>
    <w:rsid w:val="00D162B9"/>
    <w:rsid w:val="00D168A0"/>
    <w:rsid w:val="00D16991"/>
    <w:rsid w:val="00D16E64"/>
    <w:rsid w:val="00D2024F"/>
    <w:rsid w:val="00D20574"/>
    <w:rsid w:val="00D20596"/>
    <w:rsid w:val="00D2133A"/>
    <w:rsid w:val="00D221D9"/>
    <w:rsid w:val="00D22785"/>
    <w:rsid w:val="00D227CF"/>
    <w:rsid w:val="00D22C6C"/>
    <w:rsid w:val="00D230BB"/>
    <w:rsid w:val="00D2423C"/>
    <w:rsid w:val="00D2471C"/>
    <w:rsid w:val="00D25197"/>
    <w:rsid w:val="00D25616"/>
    <w:rsid w:val="00D25AC9"/>
    <w:rsid w:val="00D25C8E"/>
    <w:rsid w:val="00D265CD"/>
    <w:rsid w:val="00D26823"/>
    <w:rsid w:val="00D26910"/>
    <w:rsid w:val="00D272DF"/>
    <w:rsid w:val="00D275DB"/>
    <w:rsid w:val="00D2785D"/>
    <w:rsid w:val="00D27880"/>
    <w:rsid w:val="00D305EB"/>
    <w:rsid w:val="00D308B6"/>
    <w:rsid w:val="00D30C26"/>
    <w:rsid w:val="00D311ED"/>
    <w:rsid w:val="00D31206"/>
    <w:rsid w:val="00D31248"/>
    <w:rsid w:val="00D31757"/>
    <w:rsid w:val="00D31888"/>
    <w:rsid w:val="00D31CAE"/>
    <w:rsid w:val="00D32A32"/>
    <w:rsid w:val="00D32E74"/>
    <w:rsid w:val="00D32EAC"/>
    <w:rsid w:val="00D3362F"/>
    <w:rsid w:val="00D33908"/>
    <w:rsid w:val="00D340C7"/>
    <w:rsid w:val="00D34222"/>
    <w:rsid w:val="00D3440B"/>
    <w:rsid w:val="00D35501"/>
    <w:rsid w:val="00D37FAE"/>
    <w:rsid w:val="00D40355"/>
    <w:rsid w:val="00D40768"/>
    <w:rsid w:val="00D410AC"/>
    <w:rsid w:val="00D416A1"/>
    <w:rsid w:val="00D419A6"/>
    <w:rsid w:val="00D41A15"/>
    <w:rsid w:val="00D43034"/>
    <w:rsid w:val="00D43B28"/>
    <w:rsid w:val="00D43DCC"/>
    <w:rsid w:val="00D43DE8"/>
    <w:rsid w:val="00D4426D"/>
    <w:rsid w:val="00D443ED"/>
    <w:rsid w:val="00D4489F"/>
    <w:rsid w:val="00D44E80"/>
    <w:rsid w:val="00D45086"/>
    <w:rsid w:val="00D4565C"/>
    <w:rsid w:val="00D45B7E"/>
    <w:rsid w:val="00D45F1D"/>
    <w:rsid w:val="00D46289"/>
    <w:rsid w:val="00D466AC"/>
    <w:rsid w:val="00D467C6"/>
    <w:rsid w:val="00D47778"/>
    <w:rsid w:val="00D478E9"/>
    <w:rsid w:val="00D47A46"/>
    <w:rsid w:val="00D5014F"/>
    <w:rsid w:val="00D501A4"/>
    <w:rsid w:val="00D501C1"/>
    <w:rsid w:val="00D507B6"/>
    <w:rsid w:val="00D50E3C"/>
    <w:rsid w:val="00D51142"/>
    <w:rsid w:val="00D512CC"/>
    <w:rsid w:val="00D514D8"/>
    <w:rsid w:val="00D51571"/>
    <w:rsid w:val="00D52400"/>
    <w:rsid w:val="00D526C2"/>
    <w:rsid w:val="00D52877"/>
    <w:rsid w:val="00D53135"/>
    <w:rsid w:val="00D53418"/>
    <w:rsid w:val="00D536C2"/>
    <w:rsid w:val="00D5373C"/>
    <w:rsid w:val="00D53EC6"/>
    <w:rsid w:val="00D54160"/>
    <w:rsid w:val="00D544C5"/>
    <w:rsid w:val="00D5458F"/>
    <w:rsid w:val="00D547C1"/>
    <w:rsid w:val="00D55129"/>
    <w:rsid w:val="00D55136"/>
    <w:rsid w:val="00D55931"/>
    <w:rsid w:val="00D55FE0"/>
    <w:rsid w:val="00D56393"/>
    <w:rsid w:val="00D563BC"/>
    <w:rsid w:val="00D576E6"/>
    <w:rsid w:val="00D57745"/>
    <w:rsid w:val="00D57DF3"/>
    <w:rsid w:val="00D604F7"/>
    <w:rsid w:val="00D60C1F"/>
    <w:rsid w:val="00D61372"/>
    <w:rsid w:val="00D613F1"/>
    <w:rsid w:val="00D621DA"/>
    <w:rsid w:val="00D623EC"/>
    <w:rsid w:val="00D62F17"/>
    <w:rsid w:val="00D62F81"/>
    <w:rsid w:val="00D6320E"/>
    <w:rsid w:val="00D6356E"/>
    <w:rsid w:val="00D64172"/>
    <w:rsid w:val="00D65555"/>
    <w:rsid w:val="00D65FE3"/>
    <w:rsid w:val="00D66714"/>
    <w:rsid w:val="00D667E6"/>
    <w:rsid w:val="00D66940"/>
    <w:rsid w:val="00D66B4A"/>
    <w:rsid w:val="00D66F7C"/>
    <w:rsid w:val="00D677B4"/>
    <w:rsid w:val="00D67E20"/>
    <w:rsid w:val="00D70864"/>
    <w:rsid w:val="00D709F9"/>
    <w:rsid w:val="00D70BBE"/>
    <w:rsid w:val="00D718FD"/>
    <w:rsid w:val="00D72018"/>
    <w:rsid w:val="00D726DC"/>
    <w:rsid w:val="00D72BAE"/>
    <w:rsid w:val="00D73037"/>
    <w:rsid w:val="00D730EC"/>
    <w:rsid w:val="00D73526"/>
    <w:rsid w:val="00D74153"/>
    <w:rsid w:val="00D74A33"/>
    <w:rsid w:val="00D74BAC"/>
    <w:rsid w:val="00D74E0D"/>
    <w:rsid w:val="00D74FAC"/>
    <w:rsid w:val="00D75478"/>
    <w:rsid w:val="00D758CE"/>
    <w:rsid w:val="00D75FA3"/>
    <w:rsid w:val="00D76439"/>
    <w:rsid w:val="00D76470"/>
    <w:rsid w:val="00D76484"/>
    <w:rsid w:val="00D76DD8"/>
    <w:rsid w:val="00D77726"/>
    <w:rsid w:val="00D7779E"/>
    <w:rsid w:val="00D77A75"/>
    <w:rsid w:val="00D77B5A"/>
    <w:rsid w:val="00D77EA0"/>
    <w:rsid w:val="00D802C2"/>
    <w:rsid w:val="00D807F7"/>
    <w:rsid w:val="00D808DF"/>
    <w:rsid w:val="00D809F8"/>
    <w:rsid w:val="00D80BE1"/>
    <w:rsid w:val="00D80FEF"/>
    <w:rsid w:val="00D8159D"/>
    <w:rsid w:val="00D82074"/>
    <w:rsid w:val="00D82247"/>
    <w:rsid w:val="00D823C1"/>
    <w:rsid w:val="00D8274B"/>
    <w:rsid w:val="00D82789"/>
    <w:rsid w:val="00D82933"/>
    <w:rsid w:val="00D82D46"/>
    <w:rsid w:val="00D82D7D"/>
    <w:rsid w:val="00D82DA5"/>
    <w:rsid w:val="00D82E9A"/>
    <w:rsid w:val="00D83286"/>
    <w:rsid w:val="00D83D26"/>
    <w:rsid w:val="00D83FBA"/>
    <w:rsid w:val="00D84530"/>
    <w:rsid w:val="00D8467A"/>
    <w:rsid w:val="00D8509E"/>
    <w:rsid w:val="00D852B0"/>
    <w:rsid w:val="00D85665"/>
    <w:rsid w:val="00D856A9"/>
    <w:rsid w:val="00D85A65"/>
    <w:rsid w:val="00D8623F"/>
    <w:rsid w:val="00D86315"/>
    <w:rsid w:val="00D864C1"/>
    <w:rsid w:val="00D86928"/>
    <w:rsid w:val="00D86B82"/>
    <w:rsid w:val="00D86FB6"/>
    <w:rsid w:val="00D871B0"/>
    <w:rsid w:val="00D8720D"/>
    <w:rsid w:val="00D872F2"/>
    <w:rsid w:val="00D87466"/>
    <w:rsid w:val="00D8757E"/>
    <w:rsid w:val="00D900F8"/>
    <w:rsid w:val="00D9089C"/>
    <w:rsid w:val="00D90FB5"/>
    <w:rsid w:val="00D918C4"/>
    <w:rsid w:val="00D922B2"/>
    <w:rsid w:val="00D92AA4"/>
    <w:rsid w:val="00D92B67"/>
    <w:rsid w:val="00D92E0C"/>
    <w:rsid w:val="00D92EBB"/>
    <w:rsid w:val="00D92EDE"/>
    <w:rsid w:val="00D9311F"/>
    <w:rsid w:val="00D93989"/>
    <w:rsid w:val="00D93F40"/>
    <w:rsid w:val="00D93F82"/>
    <w:rsid w:val="00D94039"/>
    <w:rsid w:val="00D9490F"/>
    <w:rsid w:val="00D94F32"/>
    <w:rsid w:val="00D950C4"/>
    <w:rsid w:val="00D95F58"/>
    <w:rsid w:val="00D9627E"/>
    <w:rsid w:val="00D96969"/>
    <w:rsid w:val="00D96AF8"/>
    <w:rsid w:val="00D96C41"/>
    <w:rsid w:val="00DA0025"/>
    <w:rsid w:val="00DA003E"/>
    <w:rsid w:val="00DA0313"/>
    <w:rsid w:val="00DA0749"/>
    <w:rsid w:val="00DA0D64"/>
    <w:rsid w:val="00DA13F8"/>
    <w:rsid w:val="00DA1A54"/>
    <w:rsid w:val="00DA22FA"/>
    <w:rsid w:val="00DA270D"/>
    <w:rsid w:val="00DA2728"/>
    <w:rsid w:val="00DA29C8"/>
    <w:rsid w:val="00DA2AED"/>
    <w:rsid w:val="00DA2BB8"/>
    <w:rsid w:val="00DA33A6"/>
    <w:rsid w:val="00DA350E"/>
    <w:rsid w:val="00DA3560"/>
    <w:rsid w:val="00DA363A"/>
    <w:rsid w:val="00DA382C"/>
    <w:rsid w:val="00DA3950"/>
    <w:rsid w:val="00DA3A49"/>
    <w:rsid w:val="00DA3B67"/>
    <w:rsid w:val="00DA3C4F"/>
    <w:rsid w:val="00DA3F56"/>
    <w:rsid w:val="00DA41CD"/>
    <w:rsid w:val="00DA487F"/>
    <w:rsid w:val="00DA49E0"/>
    <w:rsid w:val="00DA4B6D"/>
    <w:rsid w:val="00DA5805"/>
    <w:rsid w:val="00DA63C0"/>
    <w:rsid w:val="00DA6B37"/>
    <w:rsid w:val="00DA6CCD"/>
    <w:rsid w:val="00DA75D3"/>
    <w:rsid w:val="00DA77D2"/>
    <w:rsid w:val="00DB0240"/>
    <w:rsid w:val="00DB02E9"/>
    <w:rsid w:val="00DB0867"/>
    <w:rsid w:val="00DB11F0"/>
    <w:rsid w:val="00DB1477"/>
    <w:rsid w:val="00DB1667"/>
    <w:rsid w:val="00DB1A8F"/>
    <w:rsid w:val="00DB1AE1"/>
    <w:rsid w:val="00DB1B76"/>
    <w:rsid w:val="00DB1FCE"/>
    <w:rsid w:val="00DB1FE8"/>
    <w:rsid w:val="00DB22A7"/>
    <w:rsid w:val="00DB23EE"/>
    <w:rsid w:val="00DB2AB5"/>
    <w:rsid w:val="00DB3A2E"/>
    <w:rsid w:val="00DB4614"/>
    <w:rsid w:val="00DB489B"/>
    <w:rsid w:val="00DB4B6B"/>
    <w:rsid w:val="00DB51C6"/>
    <w:rsid w:val="00DB5369"/>
    <w:rsid w:val="00DB5457"/>
    <w:rsid w:val="00DB590A"/>
    <w:rsid w:val="00DB5913"/>
    <w:rsid w:val="00DB5C87"/>
    <w:rsid w:val="00DB5D56"/>
    <w:rsid w:val="00DB67AB"/>
    <w:rsid w:val="00DB727B"/>
    <w:rsid w:val="00DB7470"/>
    <w:rsid w:val="00DB7483"/>
    <w:rsid w:val="00DB7D1E"/>
    <w:rsid w:val="00DC0397"/>
    <w:rsid w:val="00DC053D"/>
    <w:rsid w:val="00DC0741"/>
    <w:rsid w:val="00DC0B82"/>
    <w:rsid w:val="00DC1827"/>
    <w:rsid w:val="00DC18EC"/>
    <w:rsid w:val="00DC1B1F"/>
    <w:rsid w:val="00DC1B44"/>
    <w:rsid w:val="00DC1F24"/>
    <w:rsid w:val="00DC2327"/>
    <w:rsid w:val="00DC240D"/>
    <w:rsid w:val="00DC29A8"/>
    <w:rsid w:val="00DC32C4"/>
    <w:rsid w:val="00DC3417"/>
    <w:rsid w:val="00DC3605"/>
    <w:rsid w:val="00DC400C"/>
    <w:rsid w:val="00DC4381"/>
    <w:rsid w:val="00DC4C21"/>
    <w:rsid w:val="00DC5479"/>
    <w:rsid w:val="00DC797A"/>
    <w:rsid w:val="00DC7C2B"/>
    <w:rsid w:val="00DC7DCD"/>
    <w:rsid w:val="00DD006A"/>
    <w:rsid w:val="00DD0B99"/>
    <w:rsid w:val="00DD0C97"/>
    <w:rsid w:val="00DD0ED4"/>
    <w:rsid w:val="00DD19D9"/>
    <w:rsid w:val="00DD1C65"/>
    <w:rsid w:val="00DD1EDE"/>
    <w:rsid w:val="00DD1F86"/>
    <w:rsid w:val="00DD2410"/>
    <w:rsid w:val="00DD25B2"/>
    <w:rsid w:val="00DD2679"/>
    <w:rsid w:val="00DD2CEB"/>
    <w:rsid w:val="00DD2F08"/>
    <w:rsid w:val="00DD31F5"/>
    <w:rsid w:val="00DD324C"/>
    <w:rsid w:val="00DD36F6"/>
    <w:rsid w:val="00DD3777"/>
    <w:rsid w:val="00DD4015"/>
    <w:rsid w:val="00DD40BE"/>
    <w:rsid w:val="00DD43CF"/>
    <w:rsid w:val="00DD470A"/>
    <w:rsid w:val="00DD4A14"/>
    <w:rsid w:val="00DD55A3"/>
    <w:rsid w:val="00DD5610"/>
    <w:rsid w:val="00DD5879"/>
    <w:rsid w:val="00DD5A54"/>
    <w:rsid w:val="00DD5CE8"/>
    <w:rsid w:val="00DD5D26"/>
    <w:rsid w:val="00DD5E43"/>
    <w:rsid w:val="00DD5F66"/>
    <w:rsid w:val="00DD6385"/>
    <w:rsid w:val="00DD66BE"/>
    <w:rsid w:val="00DD66E2"/>
    <w:rsid w:val="00DD6ADA"/>
    <w:rsid w:val="00DD6E46"/>
    <w:rsid w:val="00DD6EA2"/>
    <w:rsid w:val="00DD748F"/>
    <w:rsid w:val="00DE014D"/>
    <w:rsid w:val="00DE0765"/>
    <w:rsid w:val="00DE0A47"/>
    <w:rsid w:val="00DE16B2"/>
    <w:rsid w:val="00DE1A45"/>
    <w:rsid w:val="00DE1BB8"/>
    <w:rsid w:val="00DE1DF2"/>
    <w:rsid w:val="00DE222D"/>
    <w:rsid w:val="00DE25C1"/>
    <w:rsid w:val="00DE2735"/>
    <w:rsid w:val="00DE2C76"/>
    <w:rsid w:val="00DE3A17"/>
    <w:rsid w:val="00DE3D87"/>
    <w:rsid w:val="00DE4145"/>
    <w:rsid w:val="00DE4261"/>
    <w:rsid w:val="00DE491D"/>
    <w:rsid w:val="00DE4AD8"/>
    <w:rsid w:val="00DE4B7C"/>
    <w:rsid w:val="00DE4CFC"/>
    <w:rsid w:val="00DE4D2D"/>
    <w:rsid w:val="00DE4EF6"/>
    <w:rsid w:val="00DE50E4"/>
    <w:rsid w:val="00DE5422"/>
    <w:rsid w:val="00DE55A7"/>
    <w:rsid w:val="00DE5622"/>
    <w:rsid w:val="00DE58C3"/>
    <w:rsid w:val="00DE5F25"/>
    <w:rsid w:val="00DE638F"/>
    <w:rsid w:val="00DE69B7"/>
    <w:rsid w:val="00DE70B1"/>
    <w:rsid w:val="00DE765B"/>
    <w:rsid w:val="00DE76F6"/>
    <w:rsid w:val="00DE7C1D"/>
    <w:rsid w:val="00DE7C53"/>
    <w:rsid w:val="00DE7E73"/>
    <w:rsid w:val="00DF01FB"/>
    <w:rsid w:val="00DF0508"/>
    <w:rsid w:val="00DF05A0"/>
    <w:rsid w:val="00DF09EF"/>
    <w:rsid w:val="00DF1456"/>
    <w:rsid w:val="00DF1839"/>
    <w:rsid w:val="00DF1BBB"/>
    <w:rsid w:val="00DF1F04"/>
    <w:rsid w:val="00DF2485"/>
    <w:rsid w:val="00DF25FB"/>
    <w:rsid w:val="00DF2691"/>
    <w:rsid w:val="00DF3082"/>
    <w:rsid w:val="00DF3E7F"/>
    <w:rsid w:val="00DF4F9D"/>
    <w:rsid w:val="00DF5234"/>
    <w:rsid w:val="00DF5333"/>
    <w:rsid w:val="00DF56EA"/>
    <w:rsid w:val="00DF596A"/>
    <w:rsid w:val="00DF5A9C"/>
    <w:rsid w:val="00DF5E44"/>
    <w:rsid w:val="00DF61C1"/>
    <w:rsid w:val="00DF6F8B"/>
    <w:rsid w:val="00DF736F"/>
    <w:rsid w:val="00DF7724"/>
    <w:rsid w:val="00DF7885"/>
    <w:rsid w:val="00DF7DDD"/>
    <w:rsid w:val="00DF7FF5"/>
    <w:rsid w:val="00E000CC"/>
    <w:rsid w:val="00E000D5"/>
    <w:rsid w:val="00E005C6"/>
    <w:rsid w:val="00E006B1"/>
    <w:rsid w:val="00E00953"/>
    <w:rsid w:val="00E00B55"/>
    <w:rsid w:val="00E00CED"/>
    <w:rsid w:val="00E01379"/>
    <w:rsid w:val="00E0162E"/>
    <w:rsid w:val="00E01795"/>
    <w:rsid w:val="00E017C1"/>
    <w:rsid w:val="00E0182F"/>
    <w:rsid w:val="00E02A55"/>
    <w:rsid w:val="00E02AEB"/>
    <w:rsid w:val="00E03C08"/>
    <w:rsid w:val="00E04750"/>
    <w:rsid w:val="00E04968"/>
    <w:rsid w:val="00E0549C"/>
    <w:rsid w:val="00E05859"/>
    <w:rsid w:val="00E060BA"/>
    <w:rsid w:val="00E0625A"/>
    <w:rsid w:val="00E071A6"/>
    <w:rsid w:val="00E071FC"/>
    <w:rsid w:val="00E073AC"/>
    <w:rsid w:val="00E07562"/>
    <w:rsid w:val="00E07F6F"/>
    <w:rsid w:val="00E101A8"/>
    <w:rsid w:val="00E10304"/>
    <w:rsid w:val="00E105E0"/>
    <w:rsid w:val="00E10AF9"/>
    <w:rsid w:val="00E11039"/>
    <w:rsid w:val="00E11E61"/>
    <w:rsid w:val="00E11E8F"/>
    <w:rsid w:val="00E12447"/>
    <w:rsid w:val="00E12A4F"/>
    <w:rsid w:val="00E13268"/>
    <w:rsid w:val="00E13A61"/>
    <w:rsid w:val="00E14092"/>
    <w:rsid w:val="00E141EF"/>
    <w:rsid w:val="00E1544F"/>
    <w:rsid w:val="00E15600"/>
    <w:rsid w:val="00E156F3"/>
    <w:rsid w:val="00E163A0"/>
    <w:rsid w:val="00E16529"/>
    <w:rsid w:val="00E165E8"/>
    <w:rsid w:val="00E167C0"/>
    <w:rsid w:val="00E167CB"/>
    <w:rsid w:val="00E169F0"/>
    <w:rsid w:val="00E170EF"/>
    <w:rsid w:val="00E17520"/>
    <w:rsid w:val="00E17718"/>
    <w:rsid w:val="00E17AFF"/>
    <w:rsid w:val="00E17D44"/>
    <w:rsid w:val="00E17E0C"/>
    <w:rsid w:val="00E20500"/>
    <w:rsid w:val="00E2096F"/>
    <w:rsid w:val="00E20C3D"/>
    <w:rsid w:val="00E20CB6"/>
    <w:rsid w:val="00E20CB9"/>
    <w:rsid w:val="00E20DEF"/>
    <w:rsid w:val="00E20E45"/>
    <w:rsid w:val="00E21F49"/>
    <w:rsid w:val="00E22687"/>
    <w:rsid w:val="00E23158"/>
    <w:rsid w:val="00E2325B"/>
    <w:rsid w:val="00E23C34"/>
    <w:rsid w:val="00E24E04"/>
    <w:rsid w:val="00E25EE0"/>
    <w:rsid w:val="00E262AB"/>
    <w:rsid w:val="00E264DE"/>
    <w:rsid w:val="00E26E77"/>
    <w:rsid w:val="00E27383"/>
    <w:rsid w:val="00E277B0"/>
    <w:rsid w:val="00E277C9"/>
    <w:rsid w:val="00E27B08"/>
    <w:rsid w:val="00E30141"/>
    <w:rsid w:val="00E307BD"/>
    <w:rsid w:val="00E30B70"/>
    <w:rsid w:val="00E30FF8"/>
    <w:rsid w:val="00E3126B"/>
    <w:rsid w:val="00E317A2"/>
    <w:rsid w:val="00E31834"/>
    <w:rsid w:val="00E31919"/>
    <w:rsid w:val="00E31AE4"/>
    <w:rsid w:val="00E32064"/>
    <w:rsid w:val="00E3275E"/>
    <w:rsid w:val="00E3297F"/>
    <w:rsid w:val="00E3326B"/>
    <w:rsid w:val="00E3370B"/>
    <w:rsid w:val="00E33730"/>
    <w:rsid w:val="00E344AC"/>
    <w:rsid w:val="00E34564"/>
    <w:rsid w:val="00E34BF1"/>
    <w:rsid w:val="00E34C3C"/>
    <w:rsid w:val="00E34E5B"/>
    <w:rsid w:val="00E357AF"/>
    <w:rsid w:val="00E35AEC"/>
    <w:rsid w:val="00E36142"/>
    <w:rsid w:val="00E36207"/>
    <w:rsid w:val="00E36A9C"/>
    <w:rsid w:val="00E36FD4"/>
    <w:rsid w:val="00E373C5"/>
    <w:rsid w:val="00E403F2"/>
    <w:rsid w:val="00E41155"/>
    <w:rsid w:val="00E41BE0"/>
    <w:rsid w:val="00E41E7C"/>
    <w:rsid w:val="00E421B6"/>
    <w:rsid w:val="00E42875"/>
    <w:rsid w:val="00E42B8F"/>
    <w:rsid w:val="00E42BFC"/>
    <w:rsid w:val="00E42C2F"/>
    <w:rsid w:val="00E431A9"/>
    <w:rsid w:val="00E431D4"/>
    <w:rsid w:val="00E432D0"/>
    <w:rsid w:val="00E43E06"/>
    <w:rsid w:val="00E445D9"/>
    <w:rsid w:val="00E446E2"/>
    <w:rsid w:val="00E448D2"/>
    <w:rsid w:val="00E45425"/>
    <w:rsid w:val="00E45557"/>
    <w:rsid w:val="00E45786"/>
    <w:rsid w:val="00E45A4E"/>
    <w:rsid w:val="00E46085"/>
    <w:rsid w:val="00E463C6"/>
    <w:rsid w:val="00E46E7A"/>
    <w:rsid w:val="00E46F8A"/>
    <w:rsid w:val="00E47B16"/>
    <w:rsid w:val="00E47D04"/>
    <w:rsid w:val="00E500BE"/>
    <w:rsid w:val="00E509FC"/>
    <w:rsid w:val="00E50E62"/>
    <w:rsid w:val="00E51358"/>
    <w:rsid w:val="00E51EFB"/>
    <w:rsid w:val="00E51FD8"/>
    <w:rsid w:val="00E530B5"/>
    <w:rsid w:val="00E536E7"/>
    <w:rsid w:val="00E53C33"/>
    <w:rsid w:val="00E541C8"/>
    <w:rsid w:val="00E545A5"/>
    <w:rsid w:val="00E546EB"/>
    <w:rsid w:val="00E54987"/>
    <w:rsid w:val="00E549FF"/>
    <w:rsid w:val="00E55923"/>
    <w:rsid w:val="00E55BFC"/>
    <w:rsid w:val="00E55D65"/>
    <w:rsid w:val="00E561DD"/>
    <w:rsid w:val="00E56A66"/>
    <w:rsid w:val="00E57690"/>
    <w:rsid w:val="00E57BDD"/>
    <w:rsid w:val="00E57F9C"/>
    <w:rsid w:val="00E60591"/>
    <w:rsid w:val="00E60919"/>
    <w:rsid w:val="00E60959"/>
    <w:rsid w:val="00E60AEC"/>
    <w:rsid w:val="00E60B5C"/>
    <w:rsid w:val="00E621F2"/>
    <w:rsid w:val="00E626FA"/>
    <w:rsid w:val="00E62AF2"/>
    <w:rsid w:val="00E62D58"/>
    <w:rsid w:val="00E6336D"/>
    <w:rsid w:val="00E63565"/>
    <w:rsid w:val="00E63A2F"/>
    <w:rsid w:val="00E63C2D"/>
    <w:rsid w:val="00E64335"/>
    <w:rsid w:val="00E645DC"/>
    <w:rsid w:val="00E646A0"/>
    <w:rsid w:val="00E6487A"/>
    <w:rsid w:val="00E64BD5"/>
    <w:rsid w:val="00E6506A"/>
    <w:rsid w:val="00E65356"/>
    <w:rsid w:val="00E65671"/>
    <w:rsid w:val="00E658AE"/>
    <w:rsid w:val="00E65ABB"/>
    <w:rsid w:val="00E66942"/>
    <w:rsid w:val="00E66C65"/>
    <w:rsid w:val="00E66E68"/>
    <w:rsid w:val="00E675B8"/>
    <w:rsid w:val="00E678CD"/>
    <w:rsid w:val="00E67BDD"/>
    <w:rsid w:val="00E67ED9"/>
    <w:rsid w:val="00E71B94"/>
    <w:rsid w:val="00E71C64"/>
    <w:rsid w:val="00E736C9"/>
    <w:rsid w:val="00E73738"/>
    <w:rsid w:val="00E737A8"/>
    <w:rsid w:val="00E73A86"/>
    <w:rsid w:val="00E73B9D"/>
    <w:rsid w:val="00E73E38"/>
    <w:rsid w:val="00E74327"/>
    <w:rsid w:val="00E74D8E"/>
    <w:rsid w:val="00E7560A"/>
    <w:rsid w:val="00E76112"/>
    <w:rsid w:val="00E766AA"/>
    <w:rsid w:val="00E76AF2"/>
    <w:rsid w:val="00E772EB"/>
    <w:rsid w:val="00E77405"/>
    <w:rsid w:val="00E775D0"/>
    <w:rsid w:val="00E77747"/>
    <w:rsid w:val="00E777FB"/>
    <w:rsid w:val="00E77872"/>
    <w:rsid w:val="00E779EB"/>
    <w:rsid w:val="00E802B2"/>
    <w:rsid w:val="00E8049E"/>
    <w:rsid w:val="00E80A54"/>
    <w:rsid w:val="00E8134A"/>
    <w:rsid w:val="00E8136F"/>
    <w:rsid w:val="00E813C2"/>
    <w:rsid w:val="00E81CEB"/>
    <w:rsid w:val="00E81DF4"/>
    <w:rsid w:val="00E81E0F"/>
    <w:rsid w:val="00E81EF5"/>
    <w:rsid w:val="00E829AD"/>
    <w:rsid w:val="00E82BA8"/>
    <w:rsid w:val="00E844C1"/>
    <w:rsid w:val="00E846E0"/>
    <w:rsid w:val="00E85094"/>
    <w:rsid w:val="00E8684E"/>
    <w:rsid w:val="00E86D04"/>
    <w:rsid w:val="00E87284"/>
    <w:rsid w:val="00E877FD"/>
    <w:rsid w:val="00E87849"/>
    <w:rsid w:val="00E90350"/>
    <w:rsid w:val="00E90DE6"/>
    <w:rsid w:val="00E91413"/>
    <w:rsid w:val="00E9149E"/>
    <w:rsid w:val="00E91C71"/>
    <w:rsid w:val="00E92049"/>
    <w:rsid w:val="00E9216D"/>
    <w:rsid w:val="00E92249"/>
    <w:rsid w:val="00E92265"/>
    <w:rsid w:val="00E922FB"/>
    <w:rsid w:val="00E92433"/>
    <w:rsid w:val="00E933B0"/>
    <w:rsid w:val="00E934CE"/>
    <w:rsid w:val="00E934F7"/>
    <w:rsid w:val="00E938D8"/>
    <w:rsid w:val="00E93928"/>
    <w:rsid w:val="00E93F93"/>
    <w:rsid w:val="00E94169"/>
    <w:rsid w:val="00E94642"/>
    <w:rsid w:val="00E947EE"/>
    <w:rsid w:val="00E9484C"/>
    <w:rsid w:val="00E94EAA"/>
    <w:rsid w:val="00E9501F"/>
    <w:rsid w:val="00E957B6"/>
    <w:rsid w:val="00E95991"/>
    <w:rsid w:val="00E95A40"/>
    <w:rsid w:val="00E95A83"/>
    <w:rsid w:val="00E95D8A"/>
    <w:rsid w:val="00E96B76"/>
    <w:rsid w:val="00E96DA0"/>
    <w:rsid w:val="00E96FE8"/>
    <w:rsid w:val="00E97934"/>
    <w:rsid w:val="00EA0197"/>
    <w:rsid w:val="00EA07F1"/>
    <w:rsid w:val="00EA0ADE"/>
    <w:rsid w:val="00EA0B5A"/>
    <w:rsid w:val="00EA11FD"/>
    <w:rsid w:val="00EA192B"/>
    <w:rsid w:val="00EA26D7"/>
    <w:rsid w:val="00EA2795"/>
    <w:rsid w:val="00EA2E18"/>
    <w:rsid w:val="00EA3111"/>
    <w:rsid w:val="00EA36D6"/>
    <w:rsid w:val="00EA4395"/>
    <w:rsid w:val="00EA47D7"/>
    <w:rsid w:val="00EA528B"/>
    <w:rsid w:val="00EA560C"/>
    <w:rsid w:val="00EA5945"/>
    <w:rsid w:val="00EA5FD6"/>
    <w:rsid w:val="00EA6167"/>
    <w:rsid w:val="00EA6530"/>
    <w:rsid w:val="00EA7122"/>
    <w:rsid w:val="00EA7604"/>
    <w:rsid w:val="00EA7B45"/>
    <w:rsid w:val="00EB0173"/>
    <w:rsid w:val="00EB0458"/>
    <w:rsid w:val="00EB08A6"/>
    <w:rsid w:val="00EB0A1A"/>
    <w:rsid w:val="00EB104E"/>
    <w:rsid w:val="00EB117F"/>
    <w:rsid w:val="00EB167F"/>
    <w:rsid w:val="00EB181A"/>
    <w:rsid w:val="00EB1BFD"/>
    <w:rsid w:val="00EB2042"/>
    <w:rsid w:val="00EB217F"/>
    <w:rsid w:val="00EB24EF"/>
    <w:rsid w:val="00EB2A6D"/>
    <w:rsid w:val="00EB351F"/>
    <w:rsid w:val="00EB3809"/>
    <w:rsid w:val="00EB3E85"/>
    <w:rsid w:val="00EB3EAD"/>
    <w:rsid w:val="00EB42F0"/>
    <w:rsid w:val="00EB4451"/>
    <w:rsid w:val="00EB4927"/>
    <w:rsid w:val="00EB57C0"/>
    <w:rsid w:val="00EB64C0"/>
    <w:rsid w:val="00EB7016"/>
    <w:rsid w:val="00EB709B"/>
    <w:rsid w:val="00EB79A1"/>
    <w:rsid w:val="00EB7A99"/>
    <w:rsid w:val="00EB7B1E"/>
    <w:rsid w:val="00EB7CE5"/>
    <w:rsid w:val="00EC003A"/>
    <w:rsid w:val="00EC0ABB"/>
    <w:rsid w:val="00EC0C6A"/>
    <w:rsid w:val="00EC0DC4"/>
    <w:rsid w:val="00EC0E71"/>
    <w:rsid w:val="00EC107E"/>
    <w:rsid w:val="00EC1800"/>
    <w:rsid w:val="00EC1989"/>
    <w:rsid w:val="00EC1E2D"/>
    <w:rsid w:val="00EC242B"/>
    <w:rsid w:val="00EC2F7E"/>
    <w:rsid w:val="00EC3478"/>
    <w:rsid w:val="00EC3E02"/>
    <w:rsid w:val="00EC4567"/>
    <w:rsid w:val="00EC459E"/>
    <w:rsid w:val="00EC4C09"/>
    <w:rsid w:val="00EC576C"/>
    <w:rsid w:val="00EC5BAD"/>
    <w:rsid w:val="00EC5C63"/>
    <w:rsid w:val="00EC5CAD"/>
    <w:rsid w:val="00EC5DD7"/>
    <w:rsid w:val="00EC6713"/>
    <w:rsid w:val="00EC67D3"/>
    <w:rsid w:val="00EC6AEE"/>
    <w:rsid w:val="00EC7547"/>
    <w:rsid w:val="00EC7E94"/>
    <w:rsid w:val="00ED0996"/>
    <w:rsid w:val="00ED0C64"/>
    <w:rsid w:val="00ED25A5"/>
    <w:rsid w:val="00ED2649"/>
    <w:rsid w:val="00ED2A96"/>
    <w:rsid w:val="00ED2E03"/>
    <w:rsid w:val="00ED3044"/>
    <w:rsid w:val="00ED304C"/>
    <w:rsid w:val="00ED34DF"/>
    <w:rsid w:val="00ED39CB"/>
    <w:rsid w:val="00ED3DE9"/>
    <w:rsid w:val="00ED44DA"/>
    <w:rsid w:val="00ED5088"/>
    <w:rsid w:val="00ED53E8"/>
    <w:rsid w:val="00ED5411"/>
    <w:rsid w:val="00ED5A2B"/>
    <w:rsid w:val="00ED5A59"/>
    <w:rsid w:val="00ED5F0D"/>
    <w:rsid w:val="00ED5FAE"/>
    <w:rsid w:val="00ED613A"/>
    <w:rsid w:val="00ED6BDC"/>
    <w:rsid w:val="00ED7114"/>
    <w:rsid w:val="00ED716D"/>
    <w:rsid w:val="00ED7401"/>
    <w:rsid w:val="00ED7512"/>
    <w:rsid w:val="00ED7763"/>
    <w:rsid w:val="00EE01B2"/>
    <w:rsid w:val="00EE1169"/>
    <w:rsid w:val="00EE12B3"/>
    <w:rsid w:val="00EE183A"/>
    <w:rsid w:val="00EE1DC6"/>
    <w:rsid w:val="00EE249B"/>
    <w:rsid w:val="00EE2DED"/>
    <w:rsid w:val="00EE2E6A"/>
    <w:rsid w:val="00EE33D7"/>
    <w:rsid w:val="00EE3B83"/>
    <w:rsid w:val="00EE3CDC"/>
    <w:rsid w:val="00EE3E4A"/>
    <w:rsid w:val="00EE3FDA"/>
    <w:rsid w:val="00EE5044"/>
    <w:rsid w:val="00EE5168"/>
    <w:rsid w:val="00EE53B4"/>
    <w:rsid w:val="00EE5B79"/>
    <w:rsid w:val="00EE655E"/>
    <w:rsid w:val="00EE6CCE"/>
    <w:rsid w:val="00EE74CD"/>
    <w:rsid w:val="00EE752F"/>
    <w:rsid w:val="00EE7DC1"/>
    <w:rsid w:val="00EF07A3"/>
    <w:rsid w:val="00EF07DF"/>
    <w:rsid w:val="00EF0867"/>
    <w:rsid w:val="00EF0BEF"/>
    <w:rsid w:val="00EF1101"/>
    <w:rsid w:val="00EF1259"/>
    <w:rsid w:val="00EF1909"/>
    <w:rsid w:val="00EF199E"/>
    <w:rsid w:val="00EF1D6D"/>
    <w:rsid w:val="00EF28B0"/>
    <w:rsid w:val="00EF29D5"/>
    <w:rsid w:val="00EF29F2"/>
    <w:rsid w:val="00EF2AF0"/>
    <w:rsid w:val="00EF2CBA"/>
    <w:rsid w:val="00EF2F7C"/>
    <w:rsid w:val="00EF3755"/>
    <w:rsid w:val="00EF3E98"/>
    <w:rsid w:val="00EF4CCC"/>
    <w:rsid w:val="00EF4DA3"/>
    <w:rsid w:val="00EF5665"/>
    <w:rsid w:val="00EF5A3D"/>
    <w:rsid w:val="00EF5F8C"/>
    <w:rsid w:val="00EF5FA9"/>
    <w:rsid w:val="00EF62E6"/>
    <w:rsid w:val="00EF64B5"/>
    <w:rsid w:val="00EF6744"/>
    <w:rsid w:val="00EF68B3"/>
    <w:rsid w:val="00EF6BD5"/>
    <w:rsid w:val="00EF70C3"/>
    <w:rsid w:val="00EF7190"/>
    <w:rsid w:val="00EF763D"/>
    <w:rsid w:val="00EF7676"/>
    <w:rsid w:val="00EF7732"/>
    <w:rsid w:val="00F000B3"/>
    <w:rsid w:val="00F00130"/>
    <w:rsid w:val="00F006F4"/>
    <w:rsid w:val="00F0075C"/>
    <w:rsid w:val="00F00855"/>
    <w:rsid w:val="00F01596"/>
    <w:rsid w:val="00F0163B"/>
    <w:rsid w:val="00F01680"/>
    <w:rsid w:val="00F01917"/>
    <w:rsid w:val="00F01B77"/>
    <w:rsid w:val="00F020BB"/>
    <w:rsid w:val="00F0244F"/>
    <w:rsid w:val="00F02750"/>
    <w:rsid w:val="00F027C2"/>
    <w:rsid w:val="00F02DD1"/>
    <w:rsid w:val="00F02F0E"/>
    <w:rsid w:val="00F03931"/>
    <w:rsid w:val="00F03C2E"/>
    <w:rsid w:val="00F03D99"/>
    <w:rsid w:val="00F04570"/>
    <w:rsid w:val="00F045EC"/>
    <w:rsid w:val="00F0485E"/>
    <w:rsid w:val="00F052E9"/>
    <w:rsid w:val="00F05475"/>
    <w:rsid w:val="00F05C4B"/>
    <w:rsid w:val="00F05C76"/>
    <w:rsid w:val="00F06035"/>
    <w:rsid w:val="00F06086"/>
    <w:rsid w:val="00F06155"/>
    <w:rsid w:val="00F06AA5"/>
    <w:rsid w:val="00F0728C"/>
    <w:rsid w:val="00F07357"/>
    <w:rsid w:val="00F079E4"/>
    <w:rsid w:val="00F104DB"/>
    <w:rsid w:val="00F1055F"/>
    <w:rsid w:val="00F111ED"/>
    <w:rsid w:val="00F1141E"/>
    <w:rsid w:val="00F11C10"/>
    <w:rsid w:val="00F11C57"/>
    <w:rsid w:val="00F11C97"/>
    <w:rsid w:val="00F12405"/>
    <w:rsid w:val="00F12507"/>
    <w:rsid w:val="00F132E5"/>
    <w:rsid w:val="00F13C03"/>
    <w:rsid w:val="00F13C4E"/>
    <w:rsid w:val="00F13F82"/>
    <w:rsid w:val="00F142FA"/>
    <w:rsid w:val="00F14840"/>
    <w:rsid w:val="00F14EEC"/>
    <w:rsid w:val="00F153DB"/>
    <w:rsid w:val="00F15A48"/>
    <w:rsid w:val="00F16D3F"/>
    <w:rsid w:val="00F1712C"/>
    <w:rsid w:val="00F1722E"/>
    <w:rsid w:val="00F17686"/>
    <w:rsid w:val="00F17957"/>
    <w:rsid w:val="00F203EC"/>
    <w:rsid w:val="00F2043D"/>
    <w:rsid w:val="00F2060F"/>
    <w:rsid w:val="00F20C42"/>
    <w:rsid w:val="00F2111E"/>
    <w:rsid w:val="00F21ADF"/>
    <w:rsid w:val="00F22222"/>
    <w:rsid w:val="00F23107"/>
    <w:rsid w:val="00F237F5"/>
    <w:rsid w:val="00F23D18"/>
    <w:rsid w:val="00F2462D"/>
    <w:rsid w:val="00F246AC"/>
    <w:rsid w:val="00F2488B"/>
    <w:rsid w:val="00F249BB"/>
    <w:rsid w:val="00F254A3"/>
    <w:rsid w:val="00F25569"/>
    <w:rsid w:val="00F25CC6"/>
    <w:rsid w:val="00F25DED"/>
    <w:rsid w:val="00F26A3C"/>
    <w:rsid w:val="00F26BCB"/>
    <w:rsid w:val="00F26E89"/>
    <w:rsid w:val="00F274F7"/>
    <w:rsid w:val="00F27685"/>
    <w:rsid w:val="00F2769D"/>
    <w:rsid w:val="00F279F7"/>
    <w:rsid w:val="00F27AFB"/>
    <w:rsid w:val="00F27B4F"/>
    <w:rsid w:val="00F308D4"/>
    <w:rsid w:val="00F317B2"/>
    <w:rsid w:val="00F3180F"/>
    <w:rsid w:val="00F31947"/>
    <w:rsid w:val="00F31D3D"/>
    <w:rsid w:val="00F31FED"/>
    <w:rsid w:val="00F322CA"/>
    <w:rsid w:val="00F32921"/>
    <w:rsid w:val="00F32CBF"/>
    <w:rsid w:val="00F32EA9"/>
    <w:rsid w:val="00F33839"/>
    <w:rsid w:val="00F33950"/>
    <w:rsid w:val="00F33CA9"/>
    <w:rsid w:val="00F33FBA"/>
    <w:rsid w:val="00F33FC9"/>
    <w:rsid w:val="00F34306"/>
    <w:rsid w:val="00F345DC"/>
    <w:rsid w:val="00F346EA"/>
    <w:rsid w:val="00F34BF3"/>
    <w:rsid w:val="00F35A99"/>
    <w:rsid w:val="00F35BB5"/>
    <w:rsid w:val="00F36516"/>
    <w:rsid w:val="00F36AF3"/>
    <w:rsid w:val="00F3756E"/>
    <w:rsid w:val="00F37B4A"/>
    <w:rsid w:val="00F411A5"/>
    <w:rsid w:val="00F4159A"/>
    <w:rsid w:val="00F41C0F"/>
    <w:rsid w:val="00F421A1"/>
    <w:rsid w:val="00F42212"/>
    <w:rsid w:val="00F4236A"/>
    <w:rsid w:val="00F4236C"/>
    <w:rsid w:val="00F4248F"/>
    <w:rsid w:val="00F42BBA"/>
    <w:rsid w:val="00F4392F"/>
    <w:rsid w:val="00F43A96"/>
    <w:rsid w:val="00F4405B"/>
    <w:rsid w:val="00F440C9"/>
    <w:rsid w:val="00F44112"/>
    <w:rsid w:val="00F44445"/>
    <w:rsid w:val="00F445AF"/>
    <w:rsid w:val="00F44A5C"/>
    <w:rsid w:val="00F44DB0"/>
    <w:rsid w:val="00F4540F"/>
    <w:rsid w:val="00F45ED9"/>
    <w:rsid w:val="00F46383"/>
    <w:rsid w:val="00F4659C"/>
    <w:rsid w:val="00F46992"/>
    <w:rsid w:val="00F4793F"/>
    <w:rsid w:val="00F47D47"/>
    <w:rsid w:val="00F50571"/>
    <w:rsid w:val="00F505A8"/>
    <w:rsid w:val="00F5070E"/>
    <w:rsid w:val="00F51207"/>
    <w:rsid w:val="00F515AB"/>
    <w:rsid w:val="00F51871"/>
    <w:rsid w:val="00F51F25"/>
    <w:rsid w:val="00F51FA1"/>
    <w:rsid w:val="00F520DA"/>
    <w:rsid w:val="00F52122"/>
    <w:rsid w:val="00F53367"/>
    <w:rsid w:val="00F53A37"/>
    <w:rsid w:val="00F53EA4"/>
    <w:rsid w:val="00F54542"/>
    <w:rsid w:val="00F54966"/>
    <w:rsid w:val="00F54A87"/>
    <w:rsid w:val="00F602F7"/>
    <w:rsid w:val="00F60575"/>
    <w:rsid w:val="00F6180F"/>
    <w:rsid w:val="00F61C46"/>
    <w:rsid w:val="00F62056"/>
    <w:rsid w:val="00F627C7"/>
    <w:rsid w:val="00F6294A"/>
    <w:rsid w:val="00F634D4"/>
    <w:rsid w:val="00F63641"/>
    <w:rsid w:val="00F6424E"/>
    <w:rsid w:val="00F64A0E"/>
    <w:rsid w:val="00F64EEF"/>
    <w:rsid w:val="00F64F99"/>
    <w:rsid w:val="00F65A39"/>
    <w:rsid w:val="00F65D23"/>
    <w:rsid w:val="00F6625B"/>
    <w:rsid w:val="00F662B4"/>
    <w:rsid w:val="00F668B3"/>
    <w:rsid w:val="00F66E67"/>
    <w:rsid w:val="00F67304"/>
    <w:rsid w:val="00F677C1"/>
    <w:rsid w:val="00F704E8"/>
    <w:rsid w:val="00F70D74"/>
    <w:rsid w:val="00F70ECB"/>
    <w:rsid w:val="00F718EC"/>
    <w:rsid w:val="00F72251"/>
    <w:rsid w:val="00F73155"/>
    <w:rsid w:val="00F735B6"/>
    <w:rsid w:val="00F7397A"/>
    <w:rsid w:val="00F74030"/>
    <w:rsid w:val="00F74044"/>
    <w:rsid w:val="00F74AB8"/>
    <w:rsid w:val="00F74B10"/>
    <w:rsid w:val="00F74DD2"/>
    <w:rsid w:val="00F74FB7"/>
    <w:rsid w:val="00F7553B"/>
    <w:rsid w:val="00F7574A"/>
    <w:rsid w:val="00F7597B"/>
    <w:rsid w:val="00F7598A"/>
    <w:rsid w:val="00F76256"/>
    <w:rsid w:val="00F76385"/>
    <w:rsid w:val="00F76704"/>
    <w:rsid w:val="00F76ACD"/>
    <w:rsid w:val="00F76FEF"/>
    <w:rsid w:val="00F7733E"/>
    <w:rsid w:val="00F7736F"/>
    <w:rsid w:val="00F77643"/>
    <w:rsid w:val="00F77A28"/>
    <w:rsid w:val="00F77EA7"/>
    <w:rsid w:val="00F80B23"/>
    <w:rsid w:val="00F80C9D"/>
    <w:rsid w:val="00F81249"/>
    <w:rsid w:val="00F8134D"/>
    <w:rsid w:val="00F81579"/>
    <w:rsid w:val="00F81E06"/>
    <w:rsid w:val="00F81FC6"/>
    <w:rsid w:val="00F82871"/>
    <w:rsid w:val="00F83441"/>
    <w:rsid w:val="00F83473"/>
    <w:rsid w:val="00F83A9D"/>
    <w:rsid w:val="00F83B91"/>
    <w:rsid w:val="00F843A0"/>
    <w:rsid w:val="00F848B0"/>
    <w:rsid w:val="00F84DDE"/>
    <w:rsid w:val="00F85240"/>
    <w:rsid w:val="00F858FE"/>
    <w:rsid w:val="00F85A1C"/>
    <w:rsid w:val="00F85C5C"/>
    <w:rsid w:val="00F8613F"/>
    <w:rsid w:val="00F86CF3"/>
    <w:rsid w:val="00F8754A"/>
    <w:rsid w:val="00F876D4"/>
    <w:rsid w:val="00F87855"/>
    <w:rsid w:val="00F87C09"/>
    <w:rsid w:val="00F9037A"/>
    <w:rsid w:val="00F914B9"/>
    <w:rsid w:val="00F91F8F"/>
    <w:rsid w:val="00F92071"/>
    <w:rsid w:val="00F92079"/>
    <w:rsid w:val="00F92279"/>
    <w:rsid w:val="00F92820"/>
    <w:rsid w:val="00F9288D"/>
    <w:rsid w:val="00F92CBD"/>
    <w:rsid w:val="00F92F6E"/>
    <w:rsid w:val="00F9376B"/>
    <w:rsid w:val="00F94D48"/>
    <w:rsid w:val="00F94E88"/>
    <w:rsid w:val="00F951B0"/>
    <w:rsid w:val="00F953FA"/>
    <w:rsid w:val="00F9656D"/>
    <w:rsid w:val="00FA012F"/>
    <w:rsid w:val="00FA1848"/>
    <w:rsid w:val="00FA1CB5"/>
    <w:rsid w:val="00FA202D"/>
    <w:rsid w:val="00FA2030"/>
    <w:rsid w:val="00FA25BF"/>
    <w:rsid w:val="00FA2829"/>
    <w:rsid w:val="00FA3F06"/>
    <w:rsid w:val="00FA506F"/>
    <w:rsid w:val="00FA67CD"/>
    <w:rsid w:val="00FA79FE"/>
    <w:rsid w:val="00FA7BA3"/>
    <w:rsid w:val="00FA7CCA"/>
    <w:rsid w:val="00FA7EC6"/>
    <w:rsid w:val="00FB017A"/>
    <w:rsid w:val="00FB037D"/>
    <w:rsid w:val="00FB09C6"/>
    <w:rsid w:val="00FB1A46"/>
    <w:rsid w:val="00FB283C"/>
    <w:rsid w:val="00FB2B5E"/>
    <w:rsid w:val="00FB4E63"/>
    <w:rsid w:val="00FB4F28"/>
    <w:rsid w:val="00FB5143"/>
    <w:rsid w:val="00FB5887"/>
    <w:rsid w:val="00FB628C"/>
    <w:rsid w:val="00FB632D"/>
    <w:rsid w:val="00FB6520"/>
    <w:rsid w:val="00FB6F1D"/>
    <w:rsid w:val="00FB6F8D"/>
    <w:rsid w:val="00FB7476"/>
    <w:rsid w:val="00FB76BB"/>
    <w:rsid w:val="00FB78A2"/>
    <w:rsid w:val="00FB79F1"/>
    <w:rsid w:val="00FB7B23"/>
    <w:rsid w:val="00FB7B3F"/>
    <w:rsid w:val="00FB7B85"/>
    <w:rsid w:val="00FB7E96"/>
    <w:rsid w:val="00FC0094"/>
    <w:rsid w:val="00FC05BA"/>
    <w:rsid w:val="00FC071F"/>
    <w:rsid w:val="00FC09AA"/>
    <w:rsid w:val="00FC0AA3"/>
    <w:rsid w:val="00FC0DDB"/>
    <w:rsid w:val="00FC1BA8"/>
    <w:rsid w:val="00FC1CDA"/>
    <w:rsid w:val="00FC206D"/>
    <w:rsid w:val="00FC210F"/>
    <w:rsid w:val="00FC285B"/>
    <w:rsid w:val="00FC29C2"/>
    <w:rsid w:val="00FC2EE0"/>
    <w:rsid w:val="00FC3BF0"/>
    <w:rsid w:val="00FC5620"/>
    <w:rsid w:val="00FC57BF"/>
    <w:rsid w:val="00FC5C39"/>
    <w:rsid w:val="00FC5EE8"/>
    <w:rsid w:val="00FC5FD2"/>
    <w:rsid w:val="00FC72A2"/>
    <w:rsid w:val="00FC789F"/>
    <w:rsid w:val="00FD0050"/>
    <w:rsid w:val="00FD024B"/>
    <w:rsid w:val="00FD02F4"/>
    <w:rsid w:val="00FD0DA5"/>
    <w:rsid w:val="00FD1624"/>
    <w:rsid w:val="00FD1724"/>
    <w:rsid w:val="00FD17CE"/>
    <w:rsid w:val="00FD1F10"/>
    <w:rsid w:val="00FD2822"/>
    <w:rsid w:val="00FD2D9F"/>
    <w:rsid w:val="00FD30CE"/>
    <w:rsid w:val="00FD335C"/>
    <w:rsid w:val="00FD390A"/>
    <w:rsid w:val="00FD3B80"/>
    <w:rsid w:val="00FD4038"/>
    <w:rsid w:val="00FD4504"/>
    <w:rsid w:val="00FD52AB"/>
    <w:rsid w:val="00FD5809"/>
    <w:rsid w:val="00FD58EE"/>
    <w:rsid w:val="00FD59C0"/>
    <w:rsid w:val="00FD5A8A"/>
    <w:rsid w:val="00FD5E96"/>
    <w:rsid w:val="00FD60E8"/>
    <w:rsid w:val="00FD6253"/>
    <w:rsid w:val="00FD6363"/>
    <w:rsid w:val="00FD69D9"/>
    <w:rsid w:val="00FD6DD9"/>
    <w:rsid w:val="00FD71E2"/>
    <w:rsid w:val="00FD7411"/>
    <w:rsid w:val="00FD757E"/>
    <w:rsid w:val="00FD77A3"/>
    <w:rsid w:val="00FD7AE0"/>
    <w:rsid w:val="00FD7B79"/>
    <w:rsid w:val="00FD7D84"/>
    <w:rsid w:val="00FE0859"/>
    <w:rsid w:val="00FE088F"/>
    <w:rsid w:val="00FE0E24"/>
    <w:rsid w:val="00FE11E8"/>
    <w:rsid w:val="00FE1241"/>
    <w:rsid w:val="00FE1B20"/>
    <w:rsid w:val="00FE235B"/>
    <w:rsid w:val="00FE28FF"/>
    <w:rsid w:val="00FE2BCF"/>
    <w:rsid w:val="00FE2BE1"/>
    <w:rsid w:val="00FE2D51"/>
    <w:rsid w:val="00FE2FAA"/>
    <w:rsid w:val="00FE347C"/>
    <w:rsid w:val="00FE3872"/>
    <w:rsid w:val="00FE392B"/>
    <w:rsid w:val="00FE4504"/>
    <w:rsid w:val="00FE4E9E"/>
    <w:rsid w:val="00FE5194"/>
    <w:rsid w:val="00FE52A6"/>
    <w:rsid w:val="00FE6352"/>
    <w:rsid w:val="00FF0BFA"/>
    <w:rsid w:val="00FF125E"/>
    <w:rsid w:val="00FF1C61"/>
    <w:rsid w:val="00FF2077"/>
    <w:rsid w:val="00FF26FA"/>
    <w:rsid w:val="00FF28BF"/>
    <w:rsid w:val="00FF29F4"/>
    <w:rsid w:val="00FF2D8F"/>
    <w:rsid w:val="00FF3DF8"/>
    <w:rsid w:val="00FF41C8"/>
    <w:rsid w:val="00FF4328"/>
    <w:rsid w:val="00FF4986"/>
    <w:rsid w:val="00FF4AAA"/>
    <w:rsid w:val="00FF4E0A"/>
    <w:rsid w:val="00FF50DE"/>
    <w:rsid w:val="00FF5CE3"/>
    <w:rsid w:val="00FF5E64"/>
    <w:rsid w:val="00FF611F"/>
    <w:rsid w:val="00FF6439"/>
    <w:rsid w:val="00FF64B7"/>
    <w:rsid w:val="00FF64C5"/>
    <w:rsid w:val="00FF6EB5"/>
    <w:rsid w:val="00FF75DA"/>
    <w:rsid w:val="00FF7656"/>
    <w:rsid w:val="00FF7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0,0,0,0"/>
    </o:shapedefaults>
    <o:shapelayout v:ext="edit">
      <o:idmap v:ext="edit" data="1"/>
    </o:shapelayout>
  </w:shapeDefaults>
  <w:decimalSymbol w:val="."/>
  <w:listSeparator w:val=","/>
  <w14:docId w14:val="561EFFD2"/>
  <w15:docId w15:val="{BDDAC93E-6CE6-4D00-8653-55A3E0E1C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Ｐゴシック" w:cs="ＭＳ Ｐゴシック"/>
        <w:sz w:val="21"/>
        <w:szCs w:val="24"/>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6603FA"/>
  </w:style>
  <w:style w:type="paragraph" w:styleId="1">
    <w:name w:val="heading 1"/>
    <w:basedOn w:val="a0"/>
    <w:next w:val="a0"/>
    <w:link w:val="10"/>
    <w:qFormat/>
    <w:rsid w:val="00375E47"/>
    <w:pPr>
      <w:keepNext/>
      <w:outlineLvl w:val="0"/>
    </w:pPr>
    <w:rPr>
      <w:rFonts w:asciiTheme="majorHAnsi" w:hAnsiTheme="majorHAnsi" w:cstheme="majorBidi"/>
      <w:sz w:val="24"/>
    </w:rPr>
  </w:style>
  <w:style w:type="paragraph" w:styleId="2">
    <w:name w:val="heading 2"/>
    <w:basedOn w:val="a0"/>
    <w:next w:val="a0"/>
    <w:link w:val="20"/>
    <w:unhideWhenUsed/>
    <w:qFormat/>
    <w:rsid w:val="00895025"/>
    <w:pPr>
      <w:keepNext/>
      <w:ind w:leftChars="100" w:left="210" w:rightChars="100" w:right="100"/>
      <w:outlineLvl w:val="1"/>
    </w:pPr>
    <w:rPr>
      <w:rFonts w:asciiTheme="majorHAnsi" w:eastAsiaTheme="minorEastAsia" w:hAnsiTheme="majorHAnsi" w:cstheme="majorBidi"/>
      <w:sz w:val="24"/>
    </w:rPr>
  </w:style>
  <w:style w:type="paragraph" w:styleId="3">
    <w:name w:val="heading 3"/>
    <w:basedOn w:val="a0"/>
    <w:next w:val="a0"/>
    <w:link w:val="30"/>
    <w:unhideWhenUsed/>
    <w:qFormat/>
    <w:rsid w:val="00180E24"/>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character" w:styleId="a6">
    <w:name w:val="page number"/>
    <w:basedOn w:val="a1"/>
  </w:style>
  <w:style w:type="table" w:styleId="a7">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losing"/>
    <w:basedOn w:val="a0"/>
    <w:rsid w:val="00C75F75"/>
    <w:pPr>
      <w:jc w:val="right"/>
    </w:pPr>
    <w:rPr>
      <w:szCs w:val="18"/>
    </w:rPr>
  </w:style>
  <w:style w:type="paragraph" w:styleId="a9">
    <w:name w:val="Balloon Text"/>
    <w:basedOn w:val="a0"/>
    <w:semiHidden/>
    <w:rsid w:val="00242D13"/>
    <w:rPr>
      <w:rFonts w:ascii="Arial" w:eastAsia="ＭＳ ゴシック" w:hAnsi="Arial"/>
      <w:szCs w:val="18"/>
    </w:rPr>
  </w:style>
  <w:style w:type="paragraph" w:styleId="aa">
    <w:name w:val="Date"/>
    <w:basedOn w:val="a0"/>
    <w:next w:val="a0"/>
    <w:rsid w:val="00223FBD"/>
  </w:style>
  <w:style w:type="character" w:styleId="ab">
    <w:name w:val="Hyperlink"/>
    <w:rsid w:val="00B8426A"/>
    <w:rPr>
      <w:color w:val="0000FF"/>
      <w:u w:val="single"/>
    </w:rPr>
  </w:style>
  <w:style w:type="character" w:styleId="ac">
    <w:name w:val="FollowedHyperlink"/>
    <w:rsid w:val="00A1778C"/>
    <w:rPr>
      <w:color w:val="0000FF"/>
      <w:u w:val="single"/>
    </w:rPr>
  </w:style>
  <w:style w:type="paragraph" w:styleId="Web">
    <w:name w:val="Normal (Web)"/>
    <w:basedOn w:val="a0"/>
    <w:uiPriority w:val="99"/>
    <w:unhideWhenUsed/>
    <w:rsid w:val="00955511"/>
    <w:pPr>
      <w:spacing w:before="100" w:beforeAutospacing="1" w:after="100" w:afterAutospacing="1"/>
    </w:pPr>
    <w:rPr>
      <w:rFonts w:ascii="ＭＳ Ｐゴシック" w:eastAsia="ＭＳ Ｐゴシック"/>
      <w:sz w:val="24"/>
    </w:rPr>
  </w:style>
  <w:style w:type="paragraph" w:styleId="ad">
    <w:name w:val="List Paragraph"/>
    <w:basedOn w:val="a0"/>
    <w:uiPriority w:val="34"/>
    <w:qFormat/>
    <w:rsid w:val="00E24E04"/>
    <w:pPr>
      <w:ind w:leftChars="400" w:left="840"/>
    </w:pPr>
  </w:style>
  <w:style w:type="character" w:customStyle="1" w:styleId="20">
    <w:name w:val="見出し 2 (文字)"/>
    <w:basedOn w:val="a1"/>
    <w:link w:val="2"/>
    <w:rsid w:val="00895025"/>
    <w:rPr>
      <w:rFonts w:asciiTheme="majorHAnsi" w:eastAsiaTheme="minorEastAsia" w:hAnsiTheme="majorHAnsi" w:cstheme="majorBidi"/>
      <w:sz w:val="24"/>
    </w:rPr>
  </w:style>
  <w:style w:type="character" w:customStyle="1" w:styleId="10">
    <w:name w:val="見出し 1 (文字)"/>
    <w:basedOn w:val="a1"/>
    <w:link w:val="1"/>
    <w:rsid w:val="00375E47"/>
    <w:rPr>
      <w:rFonts w:asciiTheme="majorHAnsi" w:hAnsiTheme="majorHAnsi" w:cstheme="majorBidi"/>
      <w:sz w:val="24"/>
    </w:rPr>
  </w:style>
  <w:style w:type="paragraph" w:styleId="a">
    <w:name w:val="List Bullet"/>
    <w:basedOn w:val="a0"/>
    <w:rsid w:val="004D600A"/>
    <w:pPr>
      <w:numPr>
        <w:numId w:val="1"/>
      </w:numPr>
      <w:contextualSpacing/>
    </w:pPr>
  </w:style>
  <w:style w:type="character" w:styleId="ae">
    <w:name w:val="annotation reference"/>
    <w:basedOn w:val="a1"/>
    <w:rsid w:val="00C6078D"/>
    <w:rPr>
      <w:sz w:val="18"/>
      <w:szCs w:val="18"/>
    </w:rPr>
  </w:style>
  <w:style w:type="paragraph" w:styleId="af">
    <w:name w:val="annotation text"/>
    <w:basedOn w:val="a0"/>
    <w:link w:val="af0"/>
    <w:rsid w:val="00C6078D"/>
  </w:style>
  <w:style w:type="character" w:customStyle="1" w:styleId="af0">
    <w:name w:val="コメント文字列 (文字)"/>
    <w:basedOn w:val="a1"/>
    <w:link w:val="af"/>
    <w:rsid w:val="00C6078D"/>
  </w:style>
  <w:style w:type="paragraph" w:styleId="af1">
    <w:name w:val="annotation subject"/>
    <w:basedOn w:val="af"/>
    <w:next w:val="af"/>
    <w:link w:val="af2"/>
    <w:rsid w:val="00C6078D"/>
    <w:rPr>
      <w:b/>
      <w:bCs/>
    </w:rPr>
  </w:style>
  <w:style w:type="character" w:customStyle="1" w:styleId="af2">
    <w:name w:val="コメント内容 (文字)"/>
    <w:basedOn w:val="af0"/>
    <w:link w:val="af1"/>
    <w:rsid w:val="00C6078D"/>
    <w:rPr>
      <w:b/>
      <w:bCs/>
    </w:rPr>
  </w:style>
  <w:style w:type="character" w:customStyle="1" w:styleId="30">
    <w:name w:val="見出し 3 (文字)"/>
    <w:basedOn w:val="a1"/>
    <w:link w:val="3"/>
    <w:rsid w:val="00180E24"/>
    <w:rPr>
      <w:rFonts w:asciiTheme="majorHAnsi" w:eastAsiaTheme="majorEastAsia" w:hAnsiTheme="majorHAnsi" w:cstheme="majorBidi"/>
    </w:rPr>
  </w:style>
  <w:style w:type="character" w:styleId="af3">
    <w:name w:val="Placeholder Text"/>
    <w:basedOn w:val="a1"/>
    <w:uiPriority w:val="99"/>
    <w:semiHidden/>
    <w:rsid w:val="00555131"/>
    <w:rPr>
      <w:color w:val="808080"/>
    </w:rPr>
  </w:style>
  <w:style w:type="character" w:styleId="af4">
    <w:name w:val="Unresolved Mention"/>
    <w:basedOn w:val="a1"/>
    <w:uiPriority w:val="99"/>
    <w:semiHidden/>
    <w:unhideWhenUsed/>
    <w:rsid w:val="00853E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268">
      <w:bodyDiv w:val="1"/>
      <w:marLeft w:val="0"/>
      <w:marRight w:val="0"/>
      <w:marTop w:val="0"/>
      <w:marBottom w:val="0"/>
      <w:divBdr>
        <w:top w:val="none" w:sz="0" w:space="0" w:color="auto"/>
        <w:left w:val="none" w:sz="0" w:space="0" w:color="auto"/>
        <w:bottom w:val="none" w:sz="0" w:space="0" w:color="auto"/>
        <w:right w:val="none" w:sz="0" w:space="0" w:color="auto"/>
      </w:divBdr>
    </w:div>
    <w:div w:id="47993766">
      <w:bodyDiv w:val="1"/>
      <w:marLeft w:val="0"/>
      <w:marRight w:val="0"/>
      <w:marTop w:val="0"/>
      <w:marBottom w:val="0"/>
      <w:divBdr>
        <w:top w:val="none" w:sz="0" w:space="0" w:color="auto"/>
        <w:left w:val="none" w:sz="0" w:space="0" w:color="auto"/>
        <w:bottom w:val="none" w:sz="0" w:space="0" w:color="auto"/>
        <w:right w:val="none" w:sz="0" w:space="0" w:color="auto"/>
      </w:divBdr>
    </w:div>
    <w:div w:id="93477324">
      <w:bodyDiv w:val="1"/>
      <w:marLeft w:val="0"/>
      <w:marRight w:val="0"/>
      <w:marTop w:val="0"/>
      <w:marBottom w:val="0"/>
      <w:divBdr>
        <w:top w:val="none" w:sz="0" w:space="0" w:color="auto"/>
        <w:left w:val="none" w:sz="0" w:space="0" w:color="auto"/>
        <w:bottom w:val="none" w:sz="0" w:space="0" w:color="auto"/>
        <w:right w:val="none" w:sz="0" w:space="0" w:color="auto"/>
      </w:divBdr>
    </w:div>
    <w:div w:id="106656391">
      <w:bodyDiv w:val="1"/>
      <w:marLeft w:val="0"/>
      <w:marRight w:val="0"/>
      <w:marTop w:val="0"/>
      <w:marBottom w:val="0"/>
      <w:divBdr>
        <w:top w:val="none" w:sz="0" w:space="0" w:color="auto"/>
        <w:left w:val="none" w:sz="0" w:space="0" w:color="auto"/>
        <w:bottom w:val="none" w:sz="0" w:space="0" w:color="auto"/>
        <w:right w:val="none" w:sz="0" w:space="0" w:color="auto"/>
      </w:divBdr>
      <w:divsChild>
        <w:div w:id="1455975999">
          <w:marLeft w:val="0"/>
          <w:marRight w:val="0"/>
          <w:marTop w:val="0"/>
          <w:marBottom w:val="0"/>
          <w:divBdr>
            <w:top w:val="none" w:sz="0" w:space="0" w:color="auto"/>
            <w:left w:val="none" w:sz="0" w:space="0" w:color="auto"/>
            <w:bottom w:val="none" w:sz="0" w:space="0" w:color="auto"/>
            <w:right w:val="none" w:sz="0" w:space="0" w:color="auto"/>
          </w:divBdr>
          <w:divsChild>
            <w:div w:id="84691005">
              <w:marLeft w:val="0"/>
              <w:marRight w:val="0"/>
              <w:marTop w:val="0"/>
              <w:marBottom w:val="0"/>
              <w:divBdr>
                <w:top w:val="none" w:sz="0" w:space="0" w:color="auto"/>
                <w:left w:val="none" w:sz="0" w:space="0" w:color="auto"/>
                <w:bottom w:val="none" w:sz="0" w:space="0" w:color="auto"/>
                <w:right w:val="none" w:sz="0" w:space="0" w:color="auto"/>
              </w:divBdr>
              <w:divsChild>
                <w:div w:id="1414400241">
                  <w:marLeft w:val="0"/>
                  <w:marRight w:val="0"/>
                  <w:marTop w:val="0"/>
                  <w:marBottom w:val="0"/>
                  <w:divBdr>
                    <w:top w:val="none" w:sz="0" w:space="0" w:color="auto"/>
                    <w:left w:val="none" w:sz="0" w:space="0" w:color="auto"/>
                    <w:bottom w:val="none" w:sz="0" w:space="0" w:color="auto"/>
                    <w:right w:val="none" w:sz="0" w:space="0" w:color="auto"/>
                  </w:divBdr>
                  <w:divsChild>
                    <w:div w:id="1932545005">
                      <w:marLeft w:val="0"/>
                      <w:marRight w:val="0"/>
                      <w:marTop w:val="0"/>
                      <w:marBottom w:val="0"/>
                      <w:divBdr>
                        <w:top w:val="none" w:sz="0" w:space="0" w:color="auto"/>
                        <w:left w:val="none" w:sz="0" w:space="0" w:color="auto"/>
                        <w:bottom w:val="none" w:sz="0" w:space="0" w:color="auto"/>
                        <w:right w:val="none" w:sz="0" w:space="0" w:color="auto"/>
                      </w:divBdr>
                      <w:divsChild>
                        <w:div w:id="1124034570">
                          <w:marLeft w:val="0"/>
                          <w:marRight w:val="0"/>
                          <w:marTop w:val="0"/>
                          <w:marBottom w:val="0"/>
                          <w:divBdr>
                            <w:top w:val="none" w:sz="0" w:space="0" w:color="auto"/>
                            <w:left w:val="none" w:sz="0" w:space="0" w:color="auto"/>
                            <w:bottom w:val="none" w:sz="0" w:space="0" w:color="auto"/>
                            <w:right w:val="none" w:sz="0" w:space="0" w:color="auto"/>
                          </w:divBdr>
                          <w:divsChild>
                            <w:div w:id="589781060">
                              <w:marLeft w:val="0"/>
                              <w:marRight w:val="0"/>
                              <w:marTop w:val="0"/>
                              <w:marBottom w:val="0"/>
                              <w:divBdr>
                                <w:top w:val="single" w:sz="6" w:space="0" w:color="CCCCCC"/>
                                <w:left w:val="single" w:sz="6" w:space="0" w:color="CCCCCC"/>
                                <w:bottom w:val="single" w:sz="6" w:space="0" w:color="CCCCCC"/>
                                <w:right w:val="single" w:sz="6" w:space="0" w:color="CCCCCC"/>
                              </w:divBdr>
                              <w:divsChild>
                                <w:div w:id="2019035788">
                                  <w:marLeft w:val="0"/>
                                  <w:marRight w:val="0"/>
                                  <w:marTop w:val="0"/>
                                  <w:marBottom w:val="0"/>
                                  <w:divBdr>
                                    <w:top w:val="none" w:sz="0" w:space="0" w:color="auto"/>
                                    <w:left w:val="none" w:sz="0" w:space="0" w:color="auto"/>
                                    <w:bottom w:val="none" w:sz="0" w:space="0" w:color="auto"/>
                                    <w:right w:val="none" w:sz="0" w:space="0" w:color="auto"/>
                                  </w:divBdr>
                                  <w:divsChild>
                                    <w:div w:id="365643524">
                                      <w:marLeft w:val="0"/>
                                      <w:marRight w:val="0"/>
                                      <w:marTop w:val="0"/>
                                      <w:marBottom w:val="0"/>
                                      <w:divBdr>
                                        <w:top w:val="none" w:sz="0" w:space="0" w:color="auto"/>
                                        <w:left w:val="none" w:sz="0" w:space="0" w:color="auto"/>
                                        <w:bottom w:val="none" w:sz="0" w:space="0" w:color="auto"/>
                                        <w:right w:val="none" w:sz="0" w:space="0" w:color="auto"/>
                                      </w:divBdr>
                                      <w:divsChild>
                                        <w:div w:id="1316177942">
                                          <w:marLeft w:val="0"/>
                                          <w:marRight w:val="0"/>
                                          <w:marTop w:val="0"/>
                                          <w:marBottom w:val="0"/>
                                          <w:divBdr>
                                            <w:top w:val="none" w:sz="0" w:space="0" w:color="auto"/>
                                            <w:left w:val="none" w:sz="0" w:space="0" w:color="auto"/>
                                            <w:bottom w:val="none" w:sz="0" w:space="0" w:color="auto"/>
                                            <w:right w:val="none" w:sz="0" w:space="0" w:color="auto"/>
                                          </w:divBdr>
                                          <w:divsChild>
                                            <w:div w:id="670793629">
                                              <w:marLeft w:val="0"/>
                                              <w:marRight w:val="0"/>
                                              <w:marTop w:val="0"/>
                                              <w:marBottom w:val="0"/>
                                              <w:divBdr>
                                                <w:top w:val="none" w:sz="0" w:space="0" w:color="auto"/>
                                                <w:left w:val="none" w:sz="0" w:space="0" w:color="auto"/>
                                                <w:bottom w:val="none" w:sz="0" w:space="0" w:color="auto"/>
                                                <w:right w:val="none" w:sz="0" w:space="0" w:color="auto"/>
                                              </w:divBdr>
                                              <w:divsChild>
                                                <w:div w:id="19007064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270501">
      <w:bodyDiv w:val="1"/>
      <w:marLeft w:val="0"/>
      <w:marRight w:val="0"/>
      <w:marTop w:val="0"/>
      <w:marBottom w:val="0"/>
      <w:divBdr>
        <w:top w:val="none" w:sz="0" w:space="0" w:color="auto"/>
        <w:left w:val="none" w:sz="0" w:space="0" w:color="auto"/>
        <w:bottom w:val="none" w:sz="0" w:space="0" w:color="auto"/>
        <w:right w:val="none" w:sz="0" w:space="0" w:color="auto"/>
      </w:divBdr>
    </w:div>
    <w:div w:id="188380126">
      <w:bodyDiv w:val="1"/>
      <w:marLeft w:val="0"/>
      <w:marRight w:val="0"/>
      <w:marTop w:val="0"/>
      <w:marBottom w:val="0"/>
      <w:divBdr>
        <w:top w:val="none" w:sz="0" w:space="0" w:color="auto"/>
        <w:left w:val="none" w:sz="0" w:space="0" w:color="auto"/>
        <w:bottom w:val="none" w:sz="0" w:space="0" w:color="auto"/>
        <w:right w:val="none" w:sz="0" w:space="0" w:color="auto"/>
      </w:divBdr>
    </w:div>
    <w:div w:id="251279377">
      <w:bodyDiv w:val="1"/>
      <w:marLeft w:val="0"/>
      <w:marRight w:val="0"/>
      <w:marTop w:val="0"/>
      <w:marBottom w:val="0"/>
      <w:divBdr>
        <w:top w:val="none" w:sz="0" w:space="0" w:color="auto"/>
        <w:left w:val="none" w:sz="0" w:space="0" w:color="auto"/>
        <w:bottom w:val="none" w:sz="0" w:space="0" w:color="auto"/>
        <w:right w:val="none" w:sz="0" w:space="0" w:color="auto"/>
      </w:divBdr>
    </w:div>
    <w:div w:id="254753879">
      <w:bodyDiv w:val="1"/>
      <w:marLeft w:val="0"/>
      <w:marRight w:val="0"/>
      <w:marTop w:val="0"/>
      <w:marBottom w:val="0"/>
      <w:divBdr>
        <w:top w:val="none" w:sz="0" w:space="0" w:color="auto"/>
        <w:left w:val="none" w:sz="0" w:space="0" w:color="auto"/>
        <w:bottom w:val="none" w:sz="0" w:space="0" w:color="auto"/>
        <w:right w:val="none" w:sz="0" w:space="0" w:color="auto"/>
      </w:divBdr>
    </w:div>
    <w:div w:id="262226750">
      <w:bodyDiv w:val="1"/>
      <w:marLeft w:val="0"/>
      <w:marRight w:val="0"/>
      <w:marTop w:val="0"/>
      <w:marBottom w:val="0"/>
      <w:divBdr>
        <w:top w:val="none" w:sz="0" w:space="0" w:color="auto"/>
        <w:left w:val="none" w:sz="0" w:space="0" w:color="auto"/>
        <w:bottom w:val="none" w:sz="0" w:space="0" w:color="auto"/>
        <w:right w:val="none" w:sz="0" w:space="0" w:color="auto"/>
      </w:divBdr>
    </w:div>
    <w:div w:id="265623183">
      <w:bodyDiv w:val="1"/>
      <w:marLeft w:val="0"/>
      <w:marRight w:val="0"/>
      <w:marTop w:val="0"/>
      <w:marBottom w:val="0"/>
      <w:divBdr>
        <w:top w:val="none" w:sz="0" w:space="0" w:color="auto"/>
        <w:left w:val="none" w:sz="0" w:space="0" w:color="auto"/>
        <w:bottom w:val="none" w:sz="0" w:space="0" w:color="auto"/>
        <w:right w:val="none" w:sz="0" w:space="0" w:color="auto"/>
      </w:divBdr>
    </w:div>
    <w:div w:id="271282496">
      <w:bodyDiv w:val="1"/>
      <w:marLeft w:val="0"/>
      <w:marRight w:val="0"/>
      <w:marTop w:val="0"/>
      <w:marBottom w:val="0"/>
      <w:divBdr>
        <w:top w:val="none" w:sz="0" w:space="0" w:color="auto"/>
        <w:left w:val="none" w:sz="0" w:space="0" w:color="auto"/>
        <w:bottom w:val="none" w:sz="0" w:space="0" w:color="auto"/>
        <w:right w:val="none" w:sz="0" w:space="0" w:color="auto"/>
      </w:divBdr>
    </w:div>
    <w:div w:id="290094860">
      <w:bodyDiv w:val="1"/>
      <w:marLeft w:val="0"/>
      <w:marRight w:val="0"/>
      <w:marTop w:val="0"/>
      <w:marBottom w:val="0"/>
      <w:divBdr>
        <w:top w:val="none" w:sz="0" w:space="0" w:color="auto"/>
        <w:left w:val="none" w:sz="0" w:space="0" w:color="auto"/>
        <w:bottom w:val="none" w:sz="0" w:space="0" w:color="auto"/>
        <w:right w:val="none" w:sz="0" w:space="0" w:color="auto"/>
      </w:divBdr>
    </w:div>
    <w:div w:id="318460067">
      <w:bodyDiv w:val="1"/>
      <w:marLeft w:val="0"/>
      <w:marRight w:val="0"/>
      <w:marTop w:val="0"/>
      <w:marBottom w:val="0"/>
      <w:divBdr>
        <w:top w:val="none" w:sz="0" w:space="0" w:color="auto"/>
        <w:left w:val="none" w:sz="0" w:space="0" w:color="auto"/>
        <w:bottom w:val="none" w:sz="0" w:space="0" w:color="auto"/>
        <w:right w:val="none" w:sz="0" w:space="0" w:color="auto"/>
      </w:divBdr>
    </w:div>
    <w:div w:id="347292705">
      <w:bodyDiv w:val="1"/>
      <w:marLeft w:val="0"/>
      <w:marRight w:val="0"/>
      <w:marTop w:val="0"/>
      <w:marBottom w:val="0"/>
      <w:divBdr>
        <w:top w:val="none" w:sz="0" w:space="0" w:color="auto"/>
        <w:left w:val="none" w:sz="0" w:space="0" w:color="auto"/>
        <w:bottom w:val="none" w:sz="0" w:space="0" w:color="auto"/>
        <w:right w:val="none" w:sz="0" w:space="0" w:color="auto"/>
      </w:divBdr>
    </w:div>
    <w:div w:id="389379944">
      <w:bodyDiv w:val="1"/>
      <w:marLeft w:val="0"/>
      <w:marRight w:val="0"/>
      <w:marTop w:val="0"/>
      <w:marBottom w:val="0"/>
      <w:divBdr>
        <w:top w:val="none" w:sz="0" w:space="0" w:color="auto"/>
        <w:left w:val="none" w:sz="0" w:space="0" w:color="auto"/>
        <w:bottom w:val="none" w:sz="0" w:space="0" w:color="auto"/>
        <w:right w:val="none" w:sz="0" w:space="0" w:color="auto"/>
      </w:divBdr>
    </w:div>
    <w:div w:id="404181537">
      <w:bodyDiv w:val="1"/>
      <w:marLeft w:val="0"/>
      <w:marRight w:val="0"/>
      <w:marTop w:val="0"/>
      <w:marBottom w:val="0"/>
      <w:divBdr>
        <w:top w:val="none" w:sz="0" w:space="0" w:color="auto"/>
        <w:left w:val="none" w:sz="0" w:space="0" w:color="auto"/>
        <w:bottom w:val="none" w:sz="0" w:space="0" w:color="auto"/>
        <w:right w:val="none" w:sz="0" w:space="0" w:color="auto"/>
      </w:divBdr>
    </w:div>
    <w:div w:id="432626300">
      <w:bodyDiv w:val="1"/>
      <w:marLeft w:val="0"/>
      <w:marRight w:val="0"/>
      <w:marTop w:val="0"/>
      <w:marBottom w:val="0"/>
      <w:divBdr>
        <w:top w:val="none" w:sz="0" w:space="0" w:color="auto"/>
        <w:left w:val="none" w:sz="0" w:space="0" w:color="auto"/>
        <w:bottom w:val="none" w:sz="0" w:space="0" w:color="auto"/>
        <w:right w:val="none" w:sz="0" w:space="0" w:color="auto"/>
      </w:divBdr>
    </w:div>
    <w:div w:id="454561113">
      <w:bodyDiv w:val="1"/>
      <w:marLeft w:val="0"/>
      <w:marRight w:val="0"/>
      <w:marTop w:val="0"/>
      <w:marBottom w:val="0"/>
      <w:divBdr>
        <w:top w:val="none" w:sz="0" w:space="0" w:color="auto"/>
        <w:left w:val="none" w:sz="0" w:space="0" w:color="auto"/>
        <w:bottom w:val="none" w:sz="0" w:space="0" w:color="auto"/>
        <w:right w:val="none" w:sz="0" w:space="0" w:color="auto"/>
      </w:divBdr>
    </w:div>
    <w:div w:id="481970868">
      <w:bodyDiv w:val="1"/>
      <w:marLeft w:val="0"/>
      <w:marRight w:val="0"/>
      <w:marTop w:val="0"/>
      <w:marBottom w:val="0"/>
      <w:divBdr>
        <w:top w:val="none" w:sz="0" w:space="0" w:color="auto"/>
        <w:left w:val="none" w:sz="0" w:space="0" w:color="auto"/>
        <w:bottom w:val="none" w:sz="0" w:space="0" w:color="auto"/>
        <w:right w:val="none" w:sz="0" w:space="0" w:color="auto"/>
      </w:divBdr>
    </w:div>
    <w:div w:id="507601806">
      <w:bodyDiv w:val="1"/>
      <w:marLeft w:val="0"/>
      <w:marRight w:val="0"/>
      <w:marTop w:val="0"/>
      <w:marBottom w:val="0"/>
      <w:divBdr>
        <w:top w:val="none" w:sz="0" w:space="0" w:color="auto"/>
        <w:left w:val="none" w:sz="0" w:space="0" w:color="auto"/>
        <w:bottom w:val="none" w:sz="0" w:space="0" w:color="auto"/>
        <w:right w:val="none" w:sz="0" w:space="0" w:color="auto"/>
      </w:divBdr>
    </w:div>
    <w:div w:id="514686563">
      <w:bodyDiv w:val="1"/>
      <w:marLeft w:val="0"/>
      <w:marRight w:val="0"/>
      <w:marTop w:val="0"/>
      <w:marBottom w:val="0"/>
      <w:divBdr>
        <w:top w:val="none" w:sz="0" w:space="0" w:color="auto"/>
        <w:left w:val="none" w:sz="0" w:space="0" w:color="auto"/>
        <w:bottom w:val="none" w:sz="0" w:space="0" w:color="auto"/>
        <w:right w:val="none" w:sz="0" w:space="0" w:color="auto"/>
      </w:divBdr>
    </w:div>
    <w:div w:id="522865830">
      <w:bodyDiv w:val="1"/>
      <w:marLeft w:val="0"/>
      <w:marRight w:val="0"/>
      <w:marTop w:val="0"/>
      <w:marBottom w:val="0"/>
      <w:divBdr>
        <w:top w:val="none" w:sz="0" w:space="0" w:color="auto"/>
        <w:left w:val="none" w:sz="0" w:space="0" w:color="auto"/>
        <w:bottom w:val="none" w:sz="0" w:space="0" w:color="auto"/>
        <w:right w:val="none" w:sz="0" w:space="0" w:color="auto"/>
      </w:divBdr>
    </w:div>
    <w:div w:id="539629297">
      <w:bodyDiv w:val="1"/>
      <w:marLeft w:val="0"/>
      <w:marRight w:val="0"/>
      <w:marTop w:val="0"/>
      <w:marBottom w:val="0"/>
      <w:divBdr>
        <w:top w:val="none" w:sz="0" w:space="0" w:color="auto"/>
        <w:left w:val="none" w:sz="0" w:space="0" w:color="auto"/>
        <w:bottom w:val="none" w:sz="0" w:space="0" w:color="auto"/>
        <w:right w:val="none" w:sz="0" w:space="0" w:color="auto"/>
      </w:divBdr>
    </w:div>
    <w:div w:id="569198397">
      <w:bodyDiv w:val="1"/>
      <w:marLeft w:val="0"/>
      <w:marRight w:val="0"/>
      <w:marTop w:val="0"/>
      <w:marBottom w:val="0"/>
      <w:divBdr>
        <w:top w:val="none" w:sz="0" w:space="0" w:color="auto"/>
        <w:left w:val="none" w:sz="0" w:space="0" w:color="auto"/>
        <w:bottom w:val="none" w:sz="0" w:space="0" w:color="auto"/>
        <w:right w:val="none" w:sz="0" w:space="0" w:color="auto"/>
      </w:divBdr>
    </w:div>
    <w:div w:id="603152891">
      <w:bodyDiv w:val="1"/>
      <w:marLeft w:val="0"/>
      <w:marRight w:val="0"/>
      <w:marTop w:val="0"/>
      <w:marBottom w:val="0"/>
      <w:divBdr>
        <w:top w:val="none" w:sz="0" w:space="0" w:color="auto"/>
        <w:left w:val="none" w:sz="0" w:space="0" w:color="auto"/>
        <w:bottom w:val="none" w:sz="0" w:space="0" w:color="auto"/>
        <w:right w:val="none" w:sz="0" w:space="0" w:color="auto"/>
      </w:divBdr>
    </w:div>
    <w:div w:id="639655609">
      <w:bodyDiv w:val="1"/>
      <w:marLeft w:val="0"/>
      <w:marRight w:val="0"/>
      <w:marTop w:val="0"/>
      <w:marBottom w:val="0"/>
      <w:divBdr>
        <w:top w:val="none" w:sz="0" w:space="0" w:color="auto"/>
        <w:left w:val="none" w:sz="0" w:space="0" w:color="auto"/>
        <w:bottom w:val="none" w:sz="0" w:space="0" w:color="auto"/>
        <w:right w:val="none" w:sz="0" w:space="0" w:color="auto"/>
      </w:divBdr>
    </w:div>
    <w:div w:id="657926026">
      <w:bodyDiv w:val="1"/>
      <w:marLeft w:val="0"/>
      <w:marRight w:val="0"/>
      <w:marTop w:val="0"/>
      <w:marBottom w:val="0"/>
      <w:divBdr>
        <w:top w:val="none" w:sz="0" w:space="0" w:color="auto"/>
        <w:left w:val="none" w:sz="0" w:space="0" w:color="auto"/>
        <w:bottom w:val="none" w:sz="0" w:space="0" w:color="auto"/>
        <w:right w:val="none" w:sz="0" w:space="0" w:color="auto"/>
      </w:divBdr>
    </w:div>
    <w:div w:id="720716897">
      <w:bodyDiv w:val="1"/>
      <w:marLeft w:val="0"/>
      <w:marRight w:val="0"/>
      <w:marTop w:val="0"/>
      <w:marBottom w:val="0"/>
      <w:divBdr>
        <w:top w:val="none" w:sz="0" w:space="0" w:color="auto"/>
        <w:left w:val="none" w:sz="0" w:space="0" w:color="auto"/>
        <w:bottom w:val="none" w:sz="0" w:space="0" w:color="auto"/>
        <w:right w:val="none" w:sz="0" w:space="0" w:color="auto"/>
      </w:divBdr>
    </w:div>
    <w:div w:id="728382921">
      <w:bodyDiv w:val="1"/>
      <w:marLeft w:val="0"/>
      <w:marRight w:val="0"/>
      <w:marTop w:val="0"/>
      <w:marBottom w:val="0"/>
      <w:divBdr>
        <w:top w:val="none" w:sz="0" w:space="0" w:color="auto"/>
        <w:left w:val="none" w:sz="0" w:space="0" w:color="auto"/>
        <w:bottom w:val="none" w:sz="0" w:space="0" w:color="auto"/>
        <w:right w:val="none" w:sz="0" w:space="0" w:color="auto"/>
      </w:divBdr>
    </w:div>
    <w:div w:id="736780493">
      <w:bodyDiv w:val="1"/>
      <w:marLeft w:val="0"/>
      <w:marRight w:val="0"/>
      <w:marTop w:val="0"/>
      <w:marBottom w:val="0"/>
      <w:divBdr>
        <w:top w:val="none" w:sz="0" w:space="0" w:color="auto"/>
        <w:left w:val="none" w:sz="0" w:space="0" w:color="auto"/>
        <w:bottom w:val="none" w:sz="0" w:space="0" w:color="auto"/>
        <w:right w:val="none" w:sz="0" w:space="0" w:color="auto"/>
      </w:divBdr>
    </w:div>
    <w:div w:id="746728221">
      <w:bodyDiv w:val="1"/>
      <w:marLeft w:val="0"/>
      <w:marRight w:val="0"/>
      <w:marTop w:val="0"/>
      <w:marBottom w:val="0"/>
      <w:divBdr>
        <w:top w:val="none" w:sz="0" w:space="0" w:color="auto"/>
        <w:left w:val="none" w:sz="0" w:space="0" w:color="auto"/>
        <w:bottom w:val="none" w:sz="0" w:space="0" w:color="auto"/>
        <w:right w:val="none" w:sz="0" w:space="0" w:color="auto"/>
      </w:divBdr>
    </w:div>
    <w:div w:id="827550773">
      <w:bodyDiv w:val="1"/>
      <w:marLeft w:val="0"/>
      <w:marRight w:val="0"/>
      <w:marTop w:val="0"/>
      <w:marBottom w:val="0"/>
      <w:divBdr>
        <w:top w:val="none" w:sz="0" w:space="0" w:color="auto"/>
        <w:left w:val="none" w:sz="0" w:space="0" w:color="auto"/>
        <w:bottom w:val="none" w:sz="0" w:space="0" w:color="auto"/>
        <w:right w:val="none" w:sz="0" w:space="0" w:color="auto"/>
      </w:divBdr>
    </w:div>
    <w:div w:id="877471108">
      <w:bodyDiv w:val="1"/>
      <w:marLeft w:val="0"/>
      <w:marRight w:val="0"/>
      <w:marTop w:val="0"/>
      <w:marBottom w:val="0"/>
      <w:divBdr>
        <w:top w:val="none" w:sz="0" w:space="0" w:color="auto"/>
        <w:left w:val="none" w:sz="0" w:space="0" w:color="auto"/>
        <w:bottom w:val="none" w:sz="0" w:space="0" w:color="auto"/>
        <w:right w:val="none" w:sz="0" w:space="0" w:color="auto"/>
      </w:divBdr>
    </w:div>
    <w:div w:id="894704900">
      <w:bodyDiv w:val="1"/>
      <w:marLeft w:val="0"/>
      <w:marRight w:val="0"/>
      <w:marTop w:val="0"/>
      <w:marBottom w:val="0"/>
      <w:divBdr>
        <w:top w:val="none" w:sz="0" w:space="0" w:color="auto"/>
        <w:left w:val="none" w:sz="0" w:space="0" w:color="auto"/>
        <w:bottom w:val="none" w:sz="0" w:space="0" w:color="auto"/>
        <w:right w:val="none" w:sz="0" w:space="0" w:color="auto"/>
      </w:divBdr>
      <w:divsChild>
        <w:div w:id="760567925">
          <w:marLeft w:val="0"/>
          <w:marRight w:val="0"/>
          <w:marTop w:val="0"/>
          <w:marBottom w:val="0"/>
          <w:divBdr>
            <w:top w:val="none" w:sz="0" w:space="0" w:color="auto"/>
            <w:left w:val="none" w:sz="0" w:space="0" w:color="auto"/>
            <w:bottom w:val="none" w:sz="0" w:space="0" w:color="auto"/>
            <w:right w:val="none" w:sz="0" w:space="0" w:color="auto"/>
          </w:divBdr>
        </w:div>
      </w:divsChild>
    </w:div>
    <w:div w:id="897667247">
      <w:bodyDiv w:val="1"/>
      <w:marLeft w:val="0"/>
      <w:marRight w:val="0"/>
      <w:marTop w:val="0"/>
      <w:marBottom w:val="0"/>
      <w:divBdr>
        <w:top w:val="none" w:sz="0" w:space="0" w:color="auto"/>
        <w:left w:val="none" w:sz="0" w:space="0" w:color="auto"/>
        <w:bottom w:val="none" w:sz="0" w:space="0" w:color="auto"/>
        <w:right w:val="none" w:sz="0" w:space="0" w:color="auto"/>
      </w:divBdr>
    </w:div>
    <w:div w:id="923878903">
      <w:bodyDiv w:val="1"/>
      <w:marLeft w:val="0"/>
      <w:marRight w:val="0"/>
      <w:marTop w:val="0"/>
      <w:marBottom w:val="0"/>
      <w:divBdr>
        <w:top w:val="none" w:sz="0" w:space="0" w:color="auto"/>
        <w:left w:val="none" w:sz="0" w:space="0" w:color="auto"/>
        <w:bottom w:val="none" w:sz="0" w:space="0" w:color="auto"/>
        <w:right w:val="none" w:sz="0" w:space="0" w:color="auto"/>
      </w:divBdr>
      <w:divsChild>
        <w:div w:id="953563014">
          <w:marLeft w:val="0"/>
          <w:marRight w:val="0"/>
          <w:marTop w:val="0"/>
          <w:marBottom w:val="0"/>
          <w:divBdr>
            <w:top w:val="none" w:sz="0" w:space="0" w:color="auto"/>
            <w:left w:val="none" w:sz="0" w:space="0" w:color="auto"/>
            <w:bottom w:val="none" w:sz="0" w:space="0" w:color="auto"/>
            <w:right w:val="none" w:sz="0" w:space="0" w:color="auto"/>
          </w:divBdr>
        </w:div>
      </w:divsChild>
    </w:div>
    <w:div w:id="951739555">
      <w:bodyDiv w:val="1"/>
      <w:marLeft w:val="0"/>
      <w:marRight w:val="0"/>
      <w:marTop w:val="0"/>
      <w:marBottom w:val="0"/>
      <w:divBdr>
        <w:top w:val="none" w:sz="0" w:space="0" w:color="auto"/>
        <w:left w:val="none" w:sz="0" w:space="0" w:color="auto"/>
        <w:bottom w:val="none" w:sz="0" w:space="0" w:color="auto"/>
        <w:right w:val="none" w:sz="0" w:space="0" w:color="auto"/>
      </w:divBdr>
    </w:div>
    <w:div w:id="957680725">
      <w:bodyDiv w:val="1"/>
      <w:marLeft w:val="0"/>
      <w:marRight w:val="0"/>
      <w:marTop w:val="0"/>
      <w:marBottom w:val="0"/>
      <w:divBdr>
        <w:top w:val="none" w:sz="0" w:space="0" w:color="auto"/>
        <w:left w:val="none" w:sz="0" w:space="0" w:color="auto"/>
        <w:bottom w:val="none" w:sz="0" w:space="0" w:color="auto"/>
        <w:right w:val="none" w:sz="0" w:space="0" w:color="auto"/>
      </w:divBdr>
    </w:div>
    <w:div w:id="996877742">
      <w:bodyDiv w:val="1"/>
      <w:marLeft w:val="0"/>
      <w:marRight w:val="0"/>
      <w:marTop w:val="0"/>
      <w:marBottom w:val="0"/>
      <w:divBdr>
        <w:top w:val="none" w:sz="0" w:space="0" w:color="auto"/>
        <w:left w:val="none" w:sz="0" w:space="0" w:color="auto"/>
        <w:bottom w:val="none" w:sz="0" w:space="0" w:color="auto"/>
        <w:right w:val="none" w:sz="0" w:space="0" w:color="auto"/>
      </w:divBdr>
    </w:div>
    <w:div w:id="1034160115">
      <w:bodyDiv w:val="1"/>
      <w:marLeft w:val="0"/>
      <w:marRight w:val="0"/>
      <w:marTop w:val="0"/>
      <w:marBottom w:val="0"/>
      <w:divBdr>
        <w:top w:val="none" w:sz="0" w:space="0" w:color="auto"/>
        <w:left w:val="none" w:sz="0" w:space="0" w:color="auto"/>
        <w:bottom w:val="none" w:sz="0" w:space="0" w:color="auto"/>
        <w:right w:val="none" w:sz="0" w:space="0" w:color="auto"/>
      </w:divBdr>
    </w:div>
    <w:div w:id="1047728342">
      <w:bodyDiv w:val="1"/>
      <w:marLeft w:val="0"/>
      <w:marRight w:val="0"/>
      <w:marTop w:val="0"/>
      <w:marBottom w:val="0"/>
      <w:divBdr>
        <w:top w:val="none" w:sz="0" w:space="0" w:color="auto"/>
        <w:left w:val="none" w:sz="0" w:space="0" w:color="auto"/>
        <w:bottom w:val="none" w:sz="0" w:space="0" w:color="auto"/>
        <w:right w:val="none" w:sz="0" w:space="0" w:color="auto"/>
      </w:divBdr>
    </w:div>
    <w:div w:id="1053584273">
      <w:bodyDiv w:val="1"/>
      <w:marLeft w:val="0"/>
      <w:marRight w:val="0"/>
      <w:marTop w:val="0"/>
      <w:marBottom w:val="0"/>
      <w:divBdr>
        <w:top w:val="none" w:sz="0" w:space="0" w:color="auto"/>
        <w:left w:val="none" w:sz="0" w:space="0" w:color="auto"/>
        <w:bottom w:val="none" w:sz="0" w:space="0" w:color="auto"/>
        <w:right w:val="none" w:sz="0" w:space="0" w:color="auto"/>
      </w:divBdr>
    </w:div>
    <w:div w:id="1077481879">
      <w:bodyDiv w:val="1"/>
      <w:marLeft w:val="0"/>
      <w:marRight w:val="0"/>
      <w:marTop w:val="0"/>
      <w:marBottom w:val="0"/>
      <w:divBdr>
        <w:top w:val="none" w:sz="0" w:space="0" w:color="auto"/>
        <w:left w:val="none" w:sz="0" w:space="0" w:color="auto"/>
        <w:bottom w:val="none" w:sz="0" w:space="0" w:color="auto"/>
        <w:right w:val="none" w:sz="0" w:space="0" w:color="auto"/>
      </w:divBdr>
    </w:div>
    <w:div w:id="1137183526">
      <w:bodyDiv w:val="1"/>
      <w:marLeft w:val="0"/>
      <w:marRight w:val="0"/>
      <w:marTop w:val="0"/>
      <w:marBottom w:val="0"/>
      <w:divBdr>
        <w:top w:val="none" w:sz="0" w:space="0" w:color="auto"/>
        <w:left w:val="none" w:sz="0" w:space="0" w:color="auto"/>
        <w:bottom w:val="none" w:sz="0" w:space="0" w:color="auto"/>
        <w:right w:val="none" w:sz="0" w:space="0" w:color="auto"/>
      </w:divBdr>
    </w:div>
    <w:div w:id="1192914698">
      <w:bodyDiv w:val="1"/>
      <w:marLeft w:val="0"/>
      <w:marRight w:val="0"/>
      <w:marTop w:val="0"/>
      <w:marBottom w:val="0"/>
      <w:divBdr>
        <w:top w:val="none" w:sz="0" w:space="0" w:color="auto"/>
        <w:left w:val="none" w:sz="0" w:space="0" w:color="auto"/>
        <w:bottom w:val="none" w:sz="0" w:space="0" w:color="auto"/>
        <w:right w:val="none" w:sz="0" w:space="0" w:color="auto"/>
      </w:divBdr>
    </w:div>
    <w:div w:id="1193152471">
      <w:bodyDiv w:val="1"/>
      <w:marLeft w:val="0"/>
      <w:marRight w:val="0"/>
      <w:marTop w:val="0"/>
      <w:marBottom w:val="0"/>
      <w:divBdr>
        <w:top w:val="none" w:sz="0" w:space="0" w:color="auto"/>
        <w:left w:val="none" w:sz="0" w:space="0" w:color="auto"/>
        <w:bottom w:val="none" w:sz="0" w:space="0" w:color="auto"/>
        <w:right w:val="none" w:sz="0" w:space="0" w:color="auto"/>
      </w:divBdr>
    </w:div>
    <w:div w:id="1218276873">
      <w:bodyDiv w:val="1"/>
      <w:marLeft w:val="0"/>
      <w:marRight w:val="0"/>
      <w:marTop w:val="0"/>
      <w:marBottom w:val="0"/>
      <w:divBdr>
        <w:top w:val="none" w:sz="0" w:space="0" w:color="auto"/>
        <w:left w:val="none" w:sz="0" w:space="0" w:color="auto"/>
        <w:bottom w:val="none" w:sz="0" w:space="0" w:color="auto"/>
        <w:right w:val="none" w:sz="0" w:space="0" w:color="auto"/>
      </w:divBdr>
    </w:div>
    <w:div w:id="1227911783">
      <w:bodyDiv w:val="1"/>
      <w:marLeft w:val="0"/>
      <w:marRight w:val="0"/>
      <w:marTop w:val="0"/>
      <w:marBottom w:val="0"/>
      <w:divBdr>
        <w:top w:val="none" w:sz="0" w:space="0" w:color="auto"/>
        <w:left w:val="none" w:sz="0" w:space="0" w:color="auto"/>
        <w:bottom w:val="none" w:sz="0" w:space="0" w:color="auto"/>
        <w:right w:val="none" w:sz="0" w:space="0" w:color="auto"/>
      </w:divBdr>
    </w:div>
    <w:div w:id="1254318260">
      <w:bodyDiv w:val="1"/>
      <w:marLeft w:val="0"/>
      <w:marRight w:val="0"/>
      <w:marTop w:val="0"/>
      <w:marBottom w:val="0"/>
      <w:divBdr>
        <w:top w:val="none" w:sz="0" w:space="0" w:color="auto"/>
        <w:left w:val="none" w:sz="0" w:space="0" w:color="auto"/>
        <w:bottom w:val="none" w:sz="0" w:space="0" w:color="auto"/>
        <w:right w:val="none" w:sz="0" w:space="0" w:color="auto"/>
      </w:divBdr>
    </w:div>
    <w:div w:id="1260455992">
      <w:bodyDiv w:val="1"/>
      <w:marLeft w:val="0"/>
      <w:marRight w:val="0"/>
      <w:marTop w:val="0"/>
      <w:marBottom w:val="0"/>
      <w:divBdr>
        <w:top w:val="none" w:sz="0" w:space="0" w:color="auto"/>
        <w:left w:val="none" w:sz="0" w:space="0" w:color="auto"/>
        <w:bottom w:val="none" w:sz="0" w:space="0" w:color="auto"/>
        <w:right w:val="none" w:sz="0" w:space="0" w:color="auto"/>
      </w:divBdr>
    </w:div>
    <w:div w:id="1268467977">
      <w:bodyDiv w:val="1"/>
      <w:marLeft w:val="0"/>
      <w:marRight w:val="0"/>
      <w:marTop w:val="0"/>
      <w:marBottom w:val="0"/>
      <w:divBdr>
        <w:top w:val="none" w:sz="0" w:space="0" w:color="auto"/>
        <w:left w:val="none" w:sz="0" w:space="0" w:color="auto"/>
        <w:bottom w:val="none" w:sz="0" w:space="0" w:color="auto"/>
        <w:right w:val="none" w:sz="0" w:space="0" w:color="auto"/>
      </w:divBdr>
    </w:div>
    <w:div w:id="1316446055">
      <w:bodyDiv w:val="1"/>
      <w:marLeft w:val="0"/>
      <w:marRight w:val="0"/>
      <w:marTop w:val="0"/>
      <w:marBottom w:val="0"/>
      <w:divBdr>
        <w:top w:val="none" w:sz="0" w:space="0" w:color="auto"/>
        <w:left w:val="none" w:sz="0" w:space="0" w:color="auto"/>
        <w:bottom w:val="none" w:sz="0" w:space="0" w:color="auto"/>
        <w:right w:val="none" w:sz="0" w:space="0" w:color="auto"/>
      </w:divBdr>
    </w:div>
    <w:div w:id="1347635225">
      <w:bodyDiv w:val="1"/>
      <w:marLeft w:val="0"/>
      <w:marRight w:val="0"/>
      <w:marTop w:val="0"/>
      <w:marBottom w:val="0"/>
      <w:divBdr>
        <w:top w:val="none" w:sz="0" w:space="0" w:color="auto"/>
        <w:left w:val="none" w:sz="0" w:space="0" w:color="auto"/>
        <w:bottom w:val="none" w:sz="0" w:space="0" w:color="auto"/>
        <w:right w:val="none" w:sz="0" w:space="0" w:color="auto"/>
      </w:divBdr>
      <w:divsChild>
        <w:div w:id="143737596">
          <w:marLeft w:val="0"/>
          <w:marRight w:val="0"/>
          <w:marTop w:val="0"/>
          <w:marBottom w:val="0"/>
          <w:divBdr>
            <w:top w:val="none" w:sz="0" w:space="0" w:color="auto"/>
            <w:left w:val="none" w:sz="0" w:space="0" w:color="auto"/>
            <w:bottom w:val="none" w:sz="0" w:space="0" w:color="auto"/>
            <w:right w:val="none" w:sz="0" w:space="0" w:color="auto"/>
          </w:divBdr>
          <w:divsChild>
            <w:div w:id="9528641">
              <w:marLeft w:val="0"/>
              <w:marRight w:val="0"/>
              <w:marTop w:val="0"/>
              <w:marBottom w:val="0"/>
              <w:divBdr>
                <w:top w:val="none" w:sz="0" w:space="0" w:color="auto"/>
                <w:left w:val="none" w:sz="0" w:space="0" w:color="auto"/>
                <w:bottom w:val="none" w:sz="0" w:space="0" w:color="auto"/>
                <w:right w:val="none" w:sz="0" w:space="0" w:color="auto"/>
              </w:divBdr>
              <w:divsChild>
                <w:div w:id="737017883">
                  <w:marLeft w:val="0"/>
                  <w:marRight w:val="0"/>
                  <w:marTop w:val="0"/>
                  <w:marBottom w:val="0"/>
                  <w:divBdr>
                    <w:top w:val="none" w:sz="0" w:space="0" w:color="auto"/>
                    <w:left w:val="none" w:sz="0" w:space="0" w:color="auto"/>
                    <w:bottom w:val="none" w:sz="0" w:space="0" w:color="auto"/>
                    <w:right w:val="none" w:sz="0" w:space="0" w:color="auto"/>
                  </w:divBdr>
                  <w:divsChild>
                    <w:div w:id="1381829070">
                      <w:marLeft w:val="0"/>
                      <w:marRight w:val="0"/>
                      <w:marTop w:val="0"/>
                      <w:marBottom w:val="0"/>
                      <w:divBdr>
                        <w:top w:val="none" w:sz="0" w:space="0" w:color="auto"/>
                        <w:left w:val="none" w:sz="0" w:space="0" w:color="auto"/>
                        <w:bottom w:val="none" w:sz="0" w:space="0" w:color="auto"/>
                        <w:right w:val="none" w:sz="0" w:space="0" w:color="auto"/>
                      </w:divBdr>
                      <w:divsChild>
                        <w:div w:id="817958048">
                          <w:marLeft w:val="0"/>
                          <w:marRight w:val="0"/>
                          <w:marTop w:val="0"/>
                          <w:marBottom w:val="0"/>
                          <w:divBdr>
                            <w:top w:val="none" w:sz="0" w:space="0" w:color="auto"/>
                            <w:left w:val="none" w:sz="0" w:space="0" w:color="auto"/>
                            <w:bottom w:val="none" w:sz="0" w:space="0" w:color="auto"/>
                            <w:right w:val="none" w:sz="0" w:space="0" w:color="auto"/>
                          </w:divBdr>
                          <w:divsChild>
                            <w:div w:id="1590850673">
                              <w:marLeft w:val="0"/>
                              <w:marRight w:val="0"/>
                              <w:marTop w:val="0"/>
                              <w:marBottom w:val="0"/>
                              <w:divBdr>
                                <w:top w:val="single" w:sz="6" w:space="0" w:color="CCCCCC"/>
                                <w:left w:val="single" w:sz="6" w:space="0" w:color="CCCCCC"/>
                                <w:bottom w:val="single" w:sz="6" w:space="0" w:color="CCCCCC"/>
                                <w:right w:val="single" w:sz="6" w:space="0" w:color="CCCCCC"/>
                              </w:divBdr>
                              <w:divsChild>
                                <w:div w:id="1854150200">
                                  <w:marLeft w:val="0"/>
                                  <w:marRight w:val="0"/>
                                  <w:marTop w:val="0"/>
                                  <w:marBottom w:val="0"/>
                                  <w:divBdr>
                                    <w:top w:val="none" w:sz="0" w:space="0" w:color="auto"/>
                                    <w:left w:val="none" w:sz="0" w:space="0" w:color="auto"/>
                                    <w:bottom w:val="none" w:sz="0" w:space="0" w:color="auto"/>
                                    <w:right w:val="none" w:sz="0" w:space="0" w:color="auto"/>
                                  </w:divBdr>
                                  <w:divsChild>
                                    <w:div w:id="207229916">
                                      <w:marLeft w:val="0"/>
                                      <w:marRight w:val="0"/>
                                      <w:marTop w:val="0"/>
                                      <w:marBottom w:val="0"/>
                                      <w:divBdr>
                                        <w:top w:val="none" w:sz="0" w:space="0" w:color="auto"/>
                                        <w:left w:val="none" w:sz="0" w:space="0" w:color="auto"/>
                                        <w:bottom w:val="none" w:sz="0" w:space="0" w:color="auto"/>
                                        <w:right w:val="none" w:sz="0" w:space="0" w:color="auto"/>
                                      </w:divBdr>
                                      <w:divsChild>
                                        <w:div w:id="1861964582">
                                          <w:marLeft w:val="0"/>
                                          <w:marRight w:val="0"/>
                                          <w:marTop w:val="0"/>
                                          <w:marBottom w:val="0"/>
                                          <w:divBdr>
                                            <w:top w:val="none" w:sz="0" w:space="0" w:color="auto"/>
                                            <w:left w:val="none" w:sz="0" w:space="0" w:color="auto"/>
                                            <w:bottom w:val="none" w:sz="0" w:space="0" w:color="auto"/>
                                            <w:right w:val="none" w:sz="0" w:space="0" w:color="auto"/>
                                          </w:divBdr>
                                          <w:divsChild>
                                            <w:div w:id="124321965">
                                              <w:marLeft w:val="0"/>
                                              <w:marRight w:val="0"/>
                                              <w:marTop w:val="0"/>
                                              <w:marBottom w:val="0"/>
                                              <w:divBdr>
                                                <w:top w:val="none" w:sz="0" w:space="0" w:color="auto"/>
                                                <w:left w:val="none" w:sz="0" w:space="0" w:color="auto"/>
                                                <w:bottom w:val="none" w:sz="0" w:space="0" w:color="auto"/>
                                                <w:right w:val="none" w:sz="0" w:space="0" w:color="auto"/>
                                              </w:divBdr>
                                              <w:divsChild>
                                                <w:div w:id="8467910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8310798">
      <w:bodyDiv w:val="1"/>
      <w:marLeft w:val="0"/>
      <w:marRight w:val="0"/>
      <w:marTop w:val="0"/>
      <w:marBottom w:val="0"/>
      <w:divBdr>
        <w:top w:val="none" w:sz="0" w:space="0" w:color="auto"/>
        <w:left w:val="none" w:sz="0" w:space="0" w:color="auto"/>
        <w:bottom w:val="none" w:sz="0" w:space="0" w:color="auto"/>
        <w:right w:val="none" w:sz="0" w:space="0" w:color="auto"/>
      </w:divBdr>
    </w:div>
    <w:div w:id="1360008390">
      <w:bodyDiv w:val="1"/>
      <w:marLeft w:val="0"/>
      <w:marRight w:val="0"/>
      <w:marTop w:val="0"/>
      <w:marBottom w:val="0"/>
      <w:divBdr>
        <w:top w:val="none" w:sz="0" w:space="0" w:color="auto"/>
        <w:left w:val="none" w:sz="0" w:space="0" w:color="auto"/>
        <w:bottom w:val="none" w:sz="0" w:space="0" w:color="auto"/>
        <w:right w:val="none" w:sz="0" w:space="0" w:color="auto"/>
      </w:divBdr>
    </w:div>
    <w:div w:id="1393887245">
      <w:bodyDiv w:val="1"/>
      <w:marLeft w:val="0"/>
      <w:marRight w:val="0"/>
      <w:marTop w:val="0"/>
      <w:marBottom w:val="0"/>
      <w:divBdr>
        <w:top w:val="none" w:sz="0" w:space="0" w:color="auto"/>
        <w:left w:val="none" w:sz="0" w:space="0" w:color="auto"/>
        <w:bottom w:val="none" w:sz="0" w:space="0" w:color="auto"/>
        <w:right w:val="none" w:sz="0" w:space="0" w:color="auto"/>
      </w:divBdr>
    </w:div>
    <w:div w:id="1429498781">
      <w:bodyDiv w:val="1"/>
      <w:marLeft w:val="0"/>
      <w:marRight w:val="0"/>
      <w:marTop w:val="0"/>
      <w:marBottom w:val="0"/>
      <w:divBdr>
        <w:top w:val="none" w:sz="0" w:space="0" w:color="auto"/>
        <w:left w:val="none" w:sz="0" w:space="0" w:color="auto"/>
        <w:bottom w:val="none" w:sz="0" w:space="0" w:color="auto"/>
        <w:right w:val="none" w:sz="0" w:space="0" w:color="auto"/>
      </w:divBdr>
    </w:div>
    <w:div w:id="1436444379">
      <w:bodyDiv w:val="1"/>
      <w:marLeft w:val="0"/>
      <w:marRight w:val="0"/>
      <w:marTop w:val="0"/>
      <w:marBottom w:val="0"/>
      <w:divBdr>
        <w:top w:val="none" w:sz="0" w:space="0" w:color="auto"/>
        <w:left w:val="none" w:sz="0" w:space="0" w:color="auto"/>
        <w:bottom w:val="none" w:sz="0" w:space="0" w:color="auto"/>
        <w:right w:val="none" w:sz="0" w:space="0" w:color="auto"/>
      </w:divBdr>
    </w:div>
    <w:div w:id="1456556277">
      <w:bodyDiv w:val="1"/>
      <w:marLeft w:val="0"/>
      <w:marRight w:val="0"/>
      <w:marTop w:val="0"/>
      <w:marBottom w:val="0"/>
      <w:divBdr>
        <w:top w:val="none" w:sz="0" w:space="0" w:color="auto"/>
        <w:left w:val="none" w:sz="0" w:space="0" w:color="auto"/>
        <w:bottom w:val="none" w:sz="0" w:space="0" w:color="auto"/>
        <w:right w:val="none" w:sz="0" w:space="0" w:color="auto"/>
      </w:divBdr>
    </w:div>
    <w:div w:id="1462265806">
      <w:bodyDiv w:val="1"/>
      <w:marLeft w:val="0"/>
      <w:marRight w:val="0"/>
      <w:marTop w:val="0"/>
      <w:marBottom w:val="0"/>
      <w:divBdr>
        <w:top w:val="none" w:sz="0" w:space="0" w:color="auto"/>
        <w:left w:val="none" w:sz="0" w:space="0" w:color="auto"/>
        <w:bottom w:val="none" w:sz="0" w:space="0" w:color="auto"/>
        <w:right w:val="none" w:sz="0" w:space="0" w:color="auto"/>
      </w:divBdr>
    </w:div>
    <w:div w:id="1502040249">
      <w:bodyDiv w:val="1"/>
      <w:marLeft w:val="0"/>
      <w:marRight w:val="0"/>
      <w:marTop w:val="0"/>
      <w:marBottom w:val="0"/>
      <w:divBdr>
        <w:top w:val="none" w:sz="0" w:space="0" w:color="auto"/>
        <w:left w:val="none" w:sz="0" w:space="0" w:color="auto"/>
        <w:bottom w:val="none" w:sz="0" w:space="0" w:color="auto"/>
        <w:right w:val="none" w:sz="0" w:space="0" w:color="auto"/>
      </w:divBdr>
    </w:div>
    <w:div w:id="1511020803">
      <w:bodyDiv w:val="1"/>
      <w:marLeft w:val="0"/>
      <w:marRight w:val="0"/>
      <w:marTop w:val="0"/>
      <w:marBottom w:val="0"/>
      <w:divBdr>
        <w:top w:val="none" w:sz="0" w:space="0" w:color="auto"/>
        <w:left w:val="none" w:sz="0" w:space="0" w:color="auto"/>
        <w:bottom w:val="none" w:sz="0" w:space="0" w:color="auto"/>
        <w:right w:val="none" w:sz="0" w:space="0" w:color="auto"/>
      </w:divBdr>
    </w:div>
    <w:div w:id="1521814099">
      <w:bodyDiv w:val="1"/>
      <w:marLeft w:val="0"/>
      <w:marRight w:val="0"/>
      <w:marTop w:val="0"/>
      <w:marBottom w:val="0"/>
      <w:divBdr>
        <w:top w:val="none" w:sz="0" w:space="0" w:color="auto"/>
        <w:left w:val="none" w:sz="0" w:space="0" w:color="auto"/>
        <w:bottom w:val="none" w:sz="0" w:space="0" w:color="auto"/>
        <w:right w:val="none" w:sz="0" w:space="0" w:color="auto"/>
      </w:divBdr>
    </w:div>
    <w:div w:id="1578057897">
      <w:bodyDiv w:val="1"/>
      <w:marLeft w:val="0"/>
      <w:marRight w:val="0"/>
      <w:marTop w:val="0"/>
      <w:marBottom w:val="0"/>
      <w:divBdr>
        <w:top w:val="none" w:sz="0" w:space="0" w:color="auto"/>
        <w:left w:val="none" w:sz="0" w:space="0" w:color="auto"/>
        <w:bottom w:val="none" w:sz="0" w:space="0" w:color="auto"/>
        <w:right w:val="none" w:sz="0" w:space="0" w:color="auto"/>
      </w:divBdr>
    </w:div>
    <w:div w:id="1581208606">
      <w:bodyDiv w:val="1"/>
      <w:marLeft w:val="0"/>
      <w:marRight w:val="0"/>
      <w:marTop w:val="0"/>
      <w:marBottom w:val="0"/>
      <w:divBdr>
        <w:top w:val="none" w:sz="0" w:space="0" w:color="auto"/>
        <w:left w:val="none" w:sz="0" w:space="0" w:color="auto"/>
        <w:bottom w:val="none" w:sz="0" w:space="0" w:color="auto"/>
        <w:right w:val="none" w:sz="0" w:space="0" w:color="auto"/>
      </w:divBdr>
    </w:div>
    <w:div w:id="1588995741">
      <w:bodyDiv w:val="1"/>
      <w:marLeft w:val="0"/>
      <w:marRight w:val="0"/>
      <w:marTop w:val="0"/>
      <w:marBottom w:val="0"/>
      <w:divBdr>
        <w:top w:val="none" w:sz="0" w:space="0" w:color="auto"/>
        <w:left w:val="none" w:sz="0" w:space="0" w:color="auto"/>
        <w:bottom w:val="none" w:sz="0" w:space="0" w:color="auto"/>
        <w:right w:val="none" w:sz="0" w:space="0" w:color="auto"/>
      </w:divBdr>
    </w:div>
    <w:div w:id="1623073970">
      <w:bodyDiv w:val="1"/>
      <w:marLeft w:val="0"/>
      <w:marRight w:val="0"/>
      <w:marTop w:val="0"/>
      <w:marBottom w:val="0"/>
      <w:divBdr>
        <w:top w:val="none" w:sz="0" w:space="0" w:color="auto"/>
        <w:left w:val="none" w:sz="0" w:space="0" w:color="auto"/>
        <w:bottom w:val="none" w:sz="0" w:space="0" w:color="auto"/>
        <w:right w:val="none" w:sz="0" w:space="0" w:color="auto"/>
      </w:divBdr>
    </w:div>
    <w:div w:id="1636373665">
      <w:bodyDiv w:val="1"/>
      <w:marLeft w:val="0"/>
      <w:marRight w:val="0"/>
      <w:marTop w:val="0"/>
      <w:marBottom w:val="0"/>
      <w:divBdr>
        <w:top w:val="none" w:sz="0" w:space="0" w:color="auto"/>
        <w:left w:val="none" w:sz="0" w:space="0" w:color="auto"/>
        <w:bottom w:val="none" w:sz="0" w:space="0" w:color="auto"/>
        <w:right w:val="none" w:sz="0" w:space="0" w:color="auto"/>
      </w:divBdr>
    </w:div>
    <w:div w:id="1655597690">
      <w:bodyDiv w:val="1"/>
      <w:marLeft w:val="0"/>
      <w:marRight w:val="0"/>
      <w:marTop w:val="0"/>
      <w:marBottom w:val="0"/>
      <w:divBdr>
        <w:top w:val="none" w:sz="0" w:space="0" w:color="auto"/>
        <w:left w:val="none" w:sz="0" w:space="0" w:color="auto"/>
        <w:bottom w:val="none" w:sz="0" w:space="0" w:color="auto"/>
        <w:right w:val="none" w:sz="0" w:space="0" w:color="auto"/>
      </w:divBdr>
    </w:div>
    <w:div w:id="1658681573">
      <w:bodyDiv w:val="1"/>
      <w:marLeft w:val="0"/>
      <w:marRight w:val="0"/>
      <w:marTop w:val="0"/>
      <w:marBottom w:val="0"/>
      <w:divBdr>
        <w:top w:val="none" w:sz="0" w:space="0" w:color="auto"/>
        <w:left w:val="none" w:sz="0" w:space="0" w:color="auto"/>
        <w:bottom w:val="none" w:sz="0" w:space="0" w:color="auto"/>
        <w:right w:val="none" w:sz="0" w:space="0" w:color="auto"/>
      </w:divBdr>
    </w:div>
    <w:div w:id="1715810886">
      <w:bodyDiv w:val="1"/>
      <w:marLeft w:val="0"/>
      <w:marRight w:val="0"/>
      <w:marTop w:val="0"/>
      <w:marBottom w:val="0"/>
      <w:divBdr>
        <w:top w:val="none" w:sz="0" w:space="0" w:color="auto"/>
        <w:left w:val="none" w:sz="0" w:space="0" w:color="auto"/>
        <w:bottom w:val="none" w:sz="0" w:space="0" w:color="auto"/>
        <w:right w:val="none" w:sz="0" w:space="0" w:color="auto"/>
      </w:divBdr>
    </w:div>
    <w:div w:id="1736270670">
      <w:bodyDiv w:val="1"/>
      <w:marLeft w:val="0"/>
      <w:marRight w:val="0"/>
      <w:marTop w:val="0"/>
      <w:marBottom w:val="0"/>
      <w:divBdr>
        <w:top w:val="none" w:sz="0" w:space="0" w:color="auto"/>
        <w:left w:val="none" w:sz="0" w:space="0" w:color="auto"/>
        <w:bottom w:val="none" w:sz="0" w:space="0" w:color="auto"/>
        <w:right w:val="none" w:sz="0" w:space="0" w:color="auto"/>
      </w:divBdr>
    </w:div>
    <w:div w:id="1775511887">
      <w:bodyDiv w:val="1"/>
      <w:marLeft w:val="0"/>
      <w:marRight w:val="0"/>
      <w:marTop w:val="0"/>
      <w:marBottom w:val="0"/>
      <w:divBdr>
        <w:top w:val="none" w:sz="0" w:space="0" w:color="auto"/>
        <w:left w:val="none" w:sz="0" w:space="0" w:color="auto"/>
        <w:bottom w:val="none" w:sz="0" w:space="0" w:color="auto"/>
        <w:right w:val="none" w:sz="0" w:space="0" w:color="auto"/>
      </w:divBdr>
    </w:div>
    <w:div w:id="1817603464">
      <w:bodyDiv w:val="1"/>
      <w:marLeft w:val="0"/>
      <w:marRight w:val="0"/>
      <w:marTop w:val="0"/>
      <w:marBottom w:val="0"/>
      <w:divBdr>
        <w:top w:val="none" w:sz="0" w:space="0" w:color="auto"/>
        <w:left w:val="none" w:sz="0" w:space="0" w:color="auto"/>
        <w:bottom w:val="none" w:sz="0" w:space="0" w:color="auto"/>
        <w:right w:val="none" w:sz="0" w:space="0" w:color="auto"/>
      </w:divBdr>
    </w:div>
    <w:div w:id="1826312081">
      <w:bodyDiv w:val="1"/>
      <w:marLeft w:val="0"/>
      <w:marRight w:val="0"/>
      <w:marTop w:val="0"/>
      <w:marBottom w:val="0"/>
      <w:divBdr>
        <w:top w:val="none" w:sz="0" w:space="0" w:color="auto"/>
        <w:left w:val="none" w:sz="0" w:space="0" w:color="auto"/>
        <w:bottom w:val="none" w:sz="0" w:space="0" w:color="auto"/>
        <w:right w:val="none" w:sz="0" w:space="0" w:color="auto"/>
      </w:divBdr>
    </w:div>
    <w:div w:id="1905142332">
      <w:bodyDiv w:val="1"/>
      <w:marLeft w:val="0"/>
      <w:marRight w:val="0"/>
      <w:marTop w:val="0"/>
      <w:marBottom w:val="0"/>
      <w:divBdr>
        <w:top w:val="none" w:sz="0" w:space="0" w:color="auto"/>
        <w:left w:val="none" w:sz="0" w:space="0" w:color="auto"/>
        <w:bottom w:val="none" w:sz="0" w:space="0" w:color="auto"/>
        <w:right w:val="none" w:sz="0" w:space="0" w:color="auto"/>
      </w:divBdr>
    </w:div>
    <w:div w:id="1907229050">
      <w:bodyDiv w:val="1"/>
      <w:marLeft w:val="0"/>
      <w:marRight w:val="0"/>
      <w:marTop w:val="0"/>
      <w:marBottom w:val="0"/>
      <w:divBdr>
        <w:top w:val="none" w:sz="0" w:space="0" w:color="auto"/>
        <w:left w:val="none" w:sz="0" w:space="0" w:color="auto"/>
        <w:bottom w:val="none" w:sz="0" w:space="0" w:color="auto"/>
        <w:right w:val="none" w:sz="0" w:space="0" w:color="auto"/>
      </w:divBdr>
    </w:div>
    <w:div w:id="1954676964">
      <w:bodyDiv w:val="1"/>
      <w:marLeft w:val="0"/>
      <w:marRight w:val="0"/>
      <w:marTop w:val="0"/>
      <w:marBottom w:val="0"/>
      <w:divBdr>
        <w:top w:val="none" w:sz="0" w:space="0" w:color="auto"/>
        <w:left w:val="none" w:sz="0" w:space="0" w:color="auto"/>
        <w:bottom w:val="none" w:sz="0" w:space="0" w:color="auto"/>
        <w:right w:val="none" w:sz="0" w:space="0" w:color="auto"/>
      </w:divBdr>
    </w:div>
    <w:div w:id="1976324978">
      <w:bodyDiv w:val="1"/>
      <w:marLeft w:val="0"/>
      <w:marRight w:val="0"/>
      <w:marTop w:val="0"/>
      <w:marBottom w:val="0"/>
      <w:divBdr>
        <w:top w:val="none" w:sz="0" w:space="0" w:color="auto"/>
        <w:left w:val="none" w:sz="0" w:space="0" w:color="auto"/>
        <w:bottom w:val="none" w:sz="0" w:space="0" w:color="auto"/>
        <w:right w:val="none" w:sz="0" w:space="0" w:color="auto"/>
      </w:divBdr>
    </w:div>
    <w:div w:id="2005543120">
      <w:bodyDiv w:val="1"/>
      <w:marLeft w:val="0"/>
      <w:marRight w:val="0"/>
      <w:marTop w:val="0"/>
      <w:marBottom w:val="0"/>
      <w:divBdr>
        <w:top w:val="none" w:sz="0" w:space="0" w:color="auto"/>
        <w:left w:val="none" w:sz="0" w:space="0" w:color="auto"/>
        <w:bottom w:val="none" w:sz="0" w:space="0" w:color="auto"/>
        <w:right w:val="none" w:sz="0" w:space="0" w:color="auto"/>
      </w:divBdr>
    </w:div>
    <w:div w:id="2031368137">
      <w:bodyDiv w:val="1"/>
      <w:marLeft w:val="0"/>
      <w:marRight w:val="0"/>
      <w:marTop w:val="0"/>
      <w:marBottom w:val="0"/>
      <w:divBdr>
        <w:top w:val="none" w:sz="0" w:space="0" w:color="auto"/>
        <w:left w:val="none" w:sz="0" w:space="0" w:color="auto"/>
        <w:bottom w:val="none" w:sz="0" w:space="0" w:color="auto"/>
        <w:right w:val="none" w:sz="0" w:space="0" w:color="auto"/>
      </w:divBdr>
    </w:div>
    <w:div w:id="2038891429">
      <w:bodyDiv w:val="1"/>
      <w:marLeft w:val="0"/>
      <w:marRight w:val="0"/>
      <w:marTop w:val="0"/>
      <w:marBottom w:val="0"/>
      <w:divBdr>
        <w:top w:val="none" w:sz="0" w:space="0" w:color="auto"/>
        <w:left w:val="none" w:sz="0" w:space="0" w:color="auto"/>
        <w:bottom w:val="none" w:sz="0" w:space="0" w:color="auto"/>
        <w:right w:val="none" w:sz="0" w:space="0" w:color="auto"/>
      </w:divBdr>
    </w:div>
    <w:div w:id="2054690962">
      <w:bodyDiv w:val="1"/>
      <w:marLeft w:val="0"/>
      <w:marRight w:val="0"/>
      <w:marTop w:val="0"/>
      <w:marBottom w:val="0"/>
      <w:divBdr>
        <w:top w:val="none" w:sz="0" w:space="0" w:color="auto"/>
        <w:left w:val="none" w:sz="0" w:space="0" w:color="auto"/>
        <w:bottom w:val="none" w:sz="0" w:space="0" w:color="auto"/>
        <w:right w:val="none" w:sz="0" w:space="0" w:color="auto"/>
      </w:divBdr>
    </w:div>
    <w:div w:id="2077387922">
      <w:bodyDiv w:val="1"/>
      <w:marLeft w:val="0"/>
      <w:marRight w:val="0"/>
      <w:marTop w:val="0"/>
      <w:marBottom w:val="0"/>
      <w:divBdr>
        <w:top w:val="none" w:sz="0" w:space="0" w:color="auto"/>
        <w:left w:val="none" w:sz="0" w:space="0" w:color="auto"/>
        <w:bottom w:val="none" w:sz="0" w:space="0" w:color="auto"/>
        <w:right w:val="none" w:sz="0" w:space="0" w:color="auto"/>
      </w:divBdr>
    </w:div>
    <w:div w:id="2125072147">
      <w:bodyDiv w:val="1"/>
      <w:marLeft w:val="0"/>
      <w:marRight w:val="0"/>
      <w:marTop w:val="0"/>
      <w:marBottom w:val="0"/>
      <w:divBdr>
        <w:top w:val="none" w:sz="0" w:space="0" w:color="auto"/>
        <w:left w:val="none" w:sz="0" w:space="0" w:color="auto"/>
        <w:bottom w:val="none" w:sz="0" w:space="0" w:color="auto"/>
        <w:right w:val="none" w:sz="0" w:space="0" w:color="auto"/>
      </w:divBdr>
    </w:div>
    <w:div w:id="214592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30007946\My%20Documents\1.%20&#36039;&#26009;\2.%20&#26376;&#26411;&#22577;&#21578;&#26360;\mm_2013_08_Shouta_Ukai.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48386D-BCD2-4DCC-9D1A-9C001A675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mm_2013_08_Shouta_Ukai.dotx</Template>
  <TotalTime>103</TotalTime>
  <Pages>6</Pages>
  <Words>356</Words>
  <Characters>2031</Characters>
  <Application>Microsoft Office Word</Application>
  <DocSecurity>0</DocSecurity>
  <Lines>16</Lines>
  <Paragraphs>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月末報告書</vt:lpstr>
      <vt:lpstr>月末報告書</vt:lpstr>
    </vt:vector>
  </TitlesOfParts>
  <Company>横河電機株式会社</Company>
  <LinksUpToDate>false</LinksUpToDate>
  <CharactersWithSpaces>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月末報告書</dc:title>
  <dc:creator>Wataru.Kumagai@jp.yokogawa.com</dc:creator>
  <cp:lastModifiedBy>Kumagai, Wataru (Wataru.Kumagai@yokogawa.com)</cp:lastModifiedBy>
  <cp:revision>10</cp:revision>
  <cp:lastPrinted>2017-06-19T06:43:00Z</cp:lastPrinted>
  <dcterms:created xsi:type="dcterms:W3CDTF">2023-02-14T07:25:00Z</dcterms:created>
  <dcterms:modified xsi:type="dcterms:W3CDTF">2023-02-17T11:54:00Z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b5a962-1a7a-4bf8-819d-07a170110954_Enabled">
    <vt:lpwstr>true</vt:lpwstr>
  </property>
  <property fmtid="{D5CDD505-2E9C-101B-9397-08002B2CF9AE}" pid="3" name="MSIP_Label_69b5a962-1a7a-4bf8-819d-07a170110954_SetDate">
    <vt:lpwstr>2022-08-22T07:22:47Z</vt:lpwstr>
  </property>
  <property fmtid="{D5CDD505-2E9C-101B-9397-08002B2CF9AE}" pid="4" name="MSIP_Label_69b5a962-1a7a-4bf8-819d-07a170110954_Method">
    <vt:lpwstr>Standard</vt:lpwstr>
  </property>
  <property fmtid="{D5CDD505-2E9C-101B-9397-08002B2CF9AE}" pid="5" name="MSIP_Label_69b5a962-1a7a-4bf8-819d-07a170110954_Name">
    <vt:lpwstr>InternalUse</vt:lpwstr>
  </property>
  <property fmtid="{D5CDD505-2E9C-101B-9397-08002B2CF9AE}" pid="6" name="MSIP_Label_69b5a962-1a7a-4bf8-819d-07a170110954_SiteId">
    <vt:lpwstr>0da2a83b-13d9-4a35-965f-ec53a220ed9d</vt:lpwstr>
  </property>
  <property fmtid="{D5CDD505-2E9C-101B-9397-08002B2CF9AE}" pid="7" name="MSIP_Label_69b5a962-1a7a-4bf8-819d-07a170110954_ActionId">
    <vt:lpwstr>bdc31bb4-79b5-4968-91eb-678b5b7a1e4b</vt:lpwstr>
  </property>
  <property fmtid="{D5CDD505-2E9C-101B-9397-08002B2CF9AE}" pid="8" name="MSIP_Label_69b5a962-1a7a-4bf8-819d-07a170110954_ContentBits">
    <vt:lpwstr>0</vt:lpwstr>
  </property>
</Properties>
</file>